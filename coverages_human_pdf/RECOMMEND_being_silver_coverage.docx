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89510" w14:textId="77777777" w:rsidR="00AF54A7" w:rsidRPr="00382372" w:rsidRDefault="00A25449" w:rsidP="00635981">
      <w:pPr>
        <w:ind w:left="-450" w:right="-270"/>
        <w:jc w:val="center"/>
        <w:outlineLvl w:val="0"/>
        <w:rPr>
          <w:rFonts w:ascii="Cambria" w:hAnsi="Cambria"/>
        </w:rPr>
      </w:pPr>
      <w:r w:rsidRPr="00382372">
        <w:rPr>
          <w:rFonts w:ascii="Cambria" w:hAnsi="Cambria"/>
          <w:b/>
          <w:u w:val="single"/>
        </w:rPr>
        <w:t>ELECTRIC ENTERTAINMENT SCRIPT REPORT</w:t>
      </w:r>
    </w:p>
    <w:p w14:paraId="02FB57AA" w14:textId="77777777" w:rsidR="00A25449" w:rsidRPr="00382372" w:rsidRDefault="00A25449" w:rsidP="00A25449">
      <w:pPr>
        <w:jc w:val="center"/>
        <w:rPr>
          <w:rFonts w:ascii="Cambria" w:hAnsi="Cambria"/>
        </w:rPr>
      </w:pPr>
    </w:p>
    <w:p w14:paraId="7F5EC7DB" w14:textId="77777777" w:rsidR="00A25449" w:rsidRPr="00382372" w:rsidRDefault="00A25449" w:rsidP="00A25449">
      <w:pPr>
        <w:rPr>
          <w:rFonts w:ascii="Cambria" w:hAnsi="Cambria"/>
          <w:b/>
        </w:rPr>
        <w:sectPr w:rsidR="00A25449" w:rsidRPr="00382372" w:rsidSect="009602F3">
          <w:pgSz w:w="12240" w:h="15840"/>
          <w:pgMar w:top="1440" w:right="1800" w:bottom="1440" w:left="1800" w:header="720" w:footer="720" w:gutter="0"/>
          <w:cols w:space="720"/>
          <w:docGrid w:linePitch="360"/>
        </w:sectPr>
      </w:pPr>
    </w:p>
    <w:p w14:paraId="7226181D" w14:textId="77777777" w:rsidR="00A25449" w:rsidRPr="00382372" w:rsidRDefault="00A25449" w:rsidP="00CD5981">
      <w:pPr>
        <w:spacing w:line="360" w:lineRule="auto"/>
        <w:ind w:left="1430" w:hanging="1340"/>
        <w:outlineLvl w:val="0"/>
        <w:rPr>
          <w:rFonts w:ascii="Cambria" w:hAnsi="Cambria"/>
          <w:bCs/>
        </w:rPr>
      </w:pPr>
      <w:r w:rsidRPr="00382372">
        <w:rPr>
          <w:rFonts w:ascii="Cambria" w:hAnsi="Cambria"/>
          <w:b/>
          <w:u w:val="single"/>
        </w:rPr>
        <w:t>Title</w:t>
      </w:r>
      <w:r w:rsidRPr="00382372">
        <w:rPr>
          <w:rFonts w:ascii="Cambria" w:hAnsi="Cambria"/>
          <w:b/>
        </w:rPr>
        <w:t xml:space="preserve">: </w:t>
      </w:r>
      <w:r w:rsidR="005F134E" w:rsidRPr="00382372">
        <w:rPr>
          <w:rFonts w:ascii="Cambria" w:hAnsi="Cambria"/>
          <w:b/>
        </w:rPr>
        <w:tab/>
      </w:r>
      <w:r w:rsidR="000458D9" w:rsidRPr="00382372">
        <w:rPr>
          <w:rFonts w:ascii="Cambria" w:hAnsi="Cambria"/>
          <w:bCs/>
        </w:rPr>
        <w:t>BEING SILVER</w:t>
      </w:r>
    </w:p>
    <w:p w14:paraId="3A781589" w14:textId="77777777" w:rsidR="002B20A3" w:rsidRPr="00382372" w:rsidRDefault="00A25449" w:rsidP="007D3F6E">
      <w:pPr>
        <w:spacing w:line="360" w:lineRule="auto"/>
        <w:ind w:left="1430" w:hanging="1340"/>
        <w:rPr>
          <w:rFonts w:ascii="Cambria" w:hAnsi="Cambria"/>
          <w:bCs/>
        </w:rPr>
      </w:pPr>
      <w:r w:rsidRPr="00382372">
        <w:rPr>
          <w:rFonts w:ascii="Cambria" w:hAnsi="Cambria"/>
          <w:b/>
          <w:u w:val="single"/>
        </w:rPr>
        <w:t>Writer</w:t>
      </w:r>
      <w:r w:rsidRPr="00382372">
        <w:rPr>
          <w:rFonts w:ascii="Cambria" w:hAnsi="Cambria"/>
          <w:b/>
        </w:rPr>
        <w:t>:</w:t>
      </w:r>
      <w:r w:rsidR="005F134E" w:rsidRPr="00382372">
        <w:rPr>
          <w:rFonts w:ascii="Cambria" w:hAnsi="Cambria"/>
          <w:b/>
        </w:rPr>
        <w:t xml:space="preserve"> </w:t>
      </w:r>
      <w:r w:rsidR="005F134E" w:rsidRPr="00382372">
        <w:rPr>
          <w:rFonts w:ascii="Cambria" w:hAnsi="Cambria"/>
          <w:b/>
        </w:rPr>
        <w:tab/>
      </w:r>
      <w:r w:rsidR="000458D9" w:rsidRPr="00382372">
        <w:rPr>
          <w:rFonts w:ascii="Cambria" w:hAnsi="Cambria"/>
          <w:bCs/>
        </w:rPr>
        <w:t xml:space="preserve">Liz Lachman </w:t>
      </w:r>
    </w:p>
    <w:p w14:paraId="2BDEEC22" w14:textId="77777777" w:rsidR="005F134E" w:rsidRPr="00382372" w:rsidRDefault="005F134E" w:rsidP="006E5AA3">
      <w:pPr>
        <w:spacing w:line="360" w:lineRule="auto"/>
        <w:ind w:left="90"/>
        <w:rPr>
          <w:rFonts w:ascii="Cambria" w:hAnsi="Cambria"/>
          <w:bCs/>
        </w:rPr>
      </w:pPr>
      <w:r w:rsidRPr="00382372">
        <w:rPr>
          <w:rFonts w:ascii="Cambria" w:hAnsi="Cambria"/>
          <w:b/>
          <w:u w:val="single"/>
        </w:rPr>
        <w:t>Draft Date</w:t>
      </w:r>
      <w:r w:rsidRPr="00382372">
        <w:rPr>
          <w:rFonts w:ascii="Cambria" w:hAnsi="Cambria"/>
          <w:b/>
        </w:rPr>
        <w:t>:</w:t>
      </w:r>
      <w:r w:rsidRPr="00382372">
        <w:rPr>
          <w:rFonts w:ascii="Cambria" w:hAnsi="Cambria"/>
          <w:b/>
        </w:rPr>
        <w:tab/>
      </w:r>
      <w:r w:rsidR="00C600FB" w:rsidRPr="00382372">
        <w:rPr>
          <w:rFonts w:ascii="Cambria" w:hAnsi="Cambria"/>
          <w:bCs/>
        </w:rPr>
        <w:t>N/A</w:t>
      </w:r>
    </w:p>
    <w:p w14:paraId="22159325" w14:textId="77777777" w:rsidR="005F134E" w:rsidRPr="00382372" w:rsidRDefault="005F134E" w:rsidP="006E5AA3">
      <w:pPr>
        <w:spacing w:line="360" w:lineRule="auto"/>
        <w:ind w:left="90"/>
        <w:rPr>
          <w:rFonts w:ascii="Cambria" w:hAnsi="Cambria"/>
          <w:bCs/>
        </w:rPr>
      </w:pPr>
      <w:r w:rsidRPr="00382372">
        <w:rPr>
          <w:rFonts w:ascii="Cambria" w:hAnsi="Cambria"/>
          <w:b/>
          <w:u w:val="single"/>
        </w:rPr>
        <w:t>Format</w:t>
      </w:r>
      <w:r w:rsidRPr="00382372">
        <w:rPr>
          <w:rFonts w:ascii="Cambria" w:hAnsi="Cambria"/>
          <w:b/>
        </w:rPr>
        <w:t>:</w:t>
      </w:r>
      <w:r w:rsidRPr="00382372">
        <w:rPr>
          <w:rFonts w:ascii="Cambria" w:hAnsi="Cambria"/>
          <w:b/>
        </w:rPr>
        <w:tab/>
      </w:r>
      <w:r w:rsidR="000458D9" w:rsidRPr="00382372">
        <w:rPr>
          <w:rFonts w:ascii="Cambria" w:hAnsi="Cambria"/>
          <w:bCs/>
        </w:rPr>
        <w:t>Feature</w:t>
      </w:r>
    </w:p>
    <w:p w14:paraId="30BAAE29" w14:textId="77777777" w:rsidR="00A25449" w:rsidRPr="00382372" w:rsidRDefault="00A25449" w:rsidP="006E5AA3">
      <w:pPr>
        <w:spacing w:line="360" w:lineRule="auto"/>
        <w:ind w:left="90"/>
        <w:rPr>
          <w:rFonts w:ascii="Cambria" w:hAnsi="Cambria"/>
          <w:bCs/>
        </w:rPr>
      </w:pPr>
      <w:r w:rsidRPr="00382372">
        <w:rPr>
          <w:rFonts w:ascii="Cambria" w:hAnsi="Cambria"/>
          <w:b/>
          <w:u w:val="single"/>
        </w:rPr>
        <w:t>Pages</w:t>
      </w:r>
      <w:r w:rsidRPr="00382372">
        <w:rPr>
          <w:rFonts w:ascii="Cambria" w:hAnsi="Cambria"/>
          <w:b/>
        </w:rPr>
        <w:t>:</w:t>
      </w:r>
      <w:r w:rsidR="005F134E" w:rsidRPr="00382372">
        <w:rPr>
          <w:rFonts w:ascii="Cambria" w:hAnsi="Cambria"/>
          <w:b/>
        </w:rPr>
        <w:tab/>
      </w:r>
      <w:r w:rsidR="000458D9" w:rsidRPr="00382372">
        <w:rPr>
          <w:rFonts w:ascii="Cambria" w:hAnsi="Cambria"/>
          <w:bCs/>
        </w:rPr>
        <w:t>110</w:t>
      </w:r>
    </w:p>
    <w:p w14:paraId="04B82BD2" w14:textId="4168CB39" w:rsidR="00A25449" w:rsidRPr="008D1660" w:rsidRDefault="00A25449" w:rsidP="006E5AA3">
      <w:pPr>
        <w:spacing w:line="360" w:lineRule="auto"/>
        <w:ind w:left="90"/>
        <w:rPr>
          <w:rFonts w:ascii="Cambria" w:hAnsi="Cambria"/>
          <w:bCs/>
        </w:rPr>
      </w:pPr>
      <w:r w:rsidRPr="00382372">
        <w:rPr>
          <w:rFonts w:ascii="Cambria" w:hAnsi="Cambria"/>
          <w:b/>
          <w:u w:val="single"/>
        </w:rPr>
        <w:t>Genre</w:t>
      </w:r>
      <w:r w:rsidRPr="00382372">
        <w:rPr>
          <w:rFonts w:ascii="Cambria" w:hAnsi="Cambria"/>
          <w:b/>
        </w:rPr>
        <w:t>:</w:t>
      </w:r>
      <w:r w:rsidR="00D90CF3">
        <w:rPr>
          <w:rFonts w:ascii="Cambria" w:hAnsi="Cambria"/>
          <w:b/>
        </w:rPr>
        <w:tab/>
      </w:r>
      <w:r w:rsidR="008D1660">
        <w:rPr>
          <w:rFonts w:ascii="Cambria" w:hAnsi="Cambria"/>
          <w:bCs/>
        </w:rPr>
        <w:t>Comedy</w:t>
      </w:r>
      <w:r w:rsidR="00D90CF3">
        <w:rPr>
          <w:rFonts w:ascii="Cambria" w:hAnsi="Cambria"/>
          <w:bCs/>
        </w:rPr>
        <w:t xml:space="preserve">, </w:t>
      </w:r>
      <w:r w:rsidR="008D1660">
        <w:rPr>
          <w:rFonts w:ascii="Cambria" w:hAnsi="Cambria"/>
          <w:bCs/>
        </w:rPr>
        <w:t>Drama</w:t>
      </w:r>
      <w:r w:rsidR="00D90CF3">
        <w:rPr>
          <w:rFonts w:ascii="Cambria" w:hAnsi="Cambria"/>
          <w:bCs/>
        </w:rPr>
        <w:t>, Romance</w:t>
      </w:r>
    </w:p>
    <w:p w14:paraId="2875D15C" w14:textId="2D68D98C" w:rsidR="00A25449" w:rsidRPr="00382372" w:rsidRDefault="00A25449" w:rsidP="006E5AA3">
      <w:pPr>
        <w:spacing w:line="360" w:lineRule="auto"/>
        <w:ind w:left="90"/>
        <w:rPr>
          <w:rFonts w:ascii="Cambria" w:hAnsi="Cambria"/>
        </w:rPr>
      </w:pPr>
      <w:r w:rsidRPr="00382372">
        <w:rPr>
          <w:rFonts w:ascii="Cambria" w:hAnsi="Cambria"/>
          <w:b/>
          <w:u w:val="single"/>
        </w:rPr>
        <w:t>Location</w:t>
      </w:r>
      <w:r w:rsidRPr="00382372">
        <w:rPr>
          <w:rFonts w:ascii="Cambria" w:hAnsi="Cambria"/>
          <w:b/>
        </w:rPr>
        <w:t>:</w:t>
      </w:r>
      <w:r w:rsidR="005F134E" w:rsidRPr="00382372">
        <w:rPr>
          <w:rFonts w:ascii="Cambria" w:hAnsi="Cambria"/>
          <w:b/>
        </w:rPr>
        <w:tab/>
      </w:r>
      <w:r w:rsidR="00292E8F" w:rsidRPr="00D90CF3">
        <w:rPr>
          <w:rFonts w:ascii="Cambria" w:hAnsi="Cambria"/>
          <w:bCs/>
        </w:rPr>
        <w:t>Burbank,</w:t>
      </w:r>
      <w:r w:rsidR="00292E8F">
        <w:rPr>
          <w:rFonts w:ascii="Cambria" w:hAnsi="Cambria"/>
          <w:b/>
        </w:rPr>
        <w:t xml:space="preserve"> </w:t>
      </w:r>
      <w:r w:rsidR="005C6550" w:rsidRPr="005C6550">
        <w:rPr>
          <w:rFonts w:ascii="Cambria" w:hAnsi="Cambria"/>
          <w:bCs/>
        </w:rPr>
        <w:t>Michigan</w:t>
      </w:r>
    </w:p>
    <w:p w14:paraId="4AED877E" w14:textId="42166F66" w:rsidR="00A25449" w:rsidRPr="00382372" w:rsidRDefault="005F134E" w:rsidP="006E5AA3">
      <w:pPr>
        <w:spacing w:line="360" w:lineRule="auto"/>
        <w:ind w:left="90"/>
        <w:rPr>
          <w:rFonts w:ascii="Cambria" w:hAnsi="Cambria"/>
          <w:bCs/>
        </w:rPr>
      </w:pPr>
      <w:r w:rsidRPr="00382372">
        <w:rPr>
          <w:rFonts w:ascii="Cambria" w:hAnsi="Cambria"/>
          <w:b/>
          <w:u w:val="single"/>
        </w:rPr>
        <w:t>Circa</w:t>
      </w:r>
      <w:r w:rsidR="00A25449" w:rsidRPr="00382372">
        <w:rPr>
          <w:rFonts w:ascii="Cambria" w:hAnsi="Cambria"/>
          <w:b/>
        </w:rPr>
        <w:t>:</w:t>
      </w:r>
      <w:r w:rsidRPr="00382372">
        <w:rPr>
          <w:rFonts w:ascii="Cambria" w:hAnsi="Cambria"/>
          <w:b/>
        </w:rPr>
        <w:tab/>
      </w:r>
      <w:r w:rsidR="00292E8F" w:rsidRPr="00761307">
        <w:rPr>
          <w:rFonts w:ascii="Cambria" w:hAnsi="Cambria"/>
          <w:bCs/>
        </w:rPr>
        <w:t>Present</w:t>
      </w:r>
      <w:r w:rsidR="005C6550">
        <w:rPr>
          <w:rFonts w:ascii="Cambria" w:hAnsi="Cambria"/>
          <w:bCs/>
        </w:rPr>
        <w:t>,</w:t>
      </w:r>
      <w:r w:rsidR="00292E8F" w:rsidRPr="00761307">
        <w:rPr>
          <w:rFonts w:ascii="Cambria" w:hAnsi="Cambria"/>
          <w:bCs/>
        </w:rPr>
        <w:t xml:space="preserve"> 1995</w:t>
      </w:r>
      <w:r w:rsidR="005C6550">
        <w:rPr>
          <w:rFonts w:ascii="Cambria" w:hAnsi="Cambria"/>
          <w:bCs/>
        </w:rPr>
        <w:t>,</w:t>
      </w:r>
      <w:r w:rsidR="00761307" w:rsidRPr="00761307">
        <w:rPr>
          <w:rFonts w:ascii="Cambria" w:hAnsi="Cambria"/>
          <w:bCs/>
        </w:rPr>
        <w:t xml:space="preserve"> late 1980s</w:t>
      </w:r>
    </w:p>
    <w:p w14:paraId="1573DB25" w14:textId="77777777" w:rsidR="00442E65" w:rsidRPr="00382372" w:rsidRDefault="00A25449" w:rsidP="00442E65">
      <w:pPr>
        <w:spacing w:line="360" w:lineRule="auto"/>
        <w:ind w:left="90"/>
        <w:rPr>
          <w:rFonts w:ascii="Cambria" w:hAnsi="Cambria"/>
          <w:bCs/>
        </w:rPr>
      </w:pPr>
      <w:r w:rsidRPr="00382372">
        <w:rPr>
          <w:rFonts w:ascii="Cambria" w:hAnsi="Cambria"/>
          <w:b/>
          <w:u w:val="single"/>
        </w:rPr>
        <w:t>Budget</w:t>
      </w:r>
      <w:r w:rsidRPr="00382372">
        <w:rPr>
          <w:rFonts w:ascii="Cambria" w:hAnsi="Cambria"/>
          <w:b/>
        </w:rPr>
        <w:t>:</w:t>
      </w:r>
      <w:r w:rsidR="005F134E" w:rsidRPr="00382372">
        <w:rPr>
          <w:rFonts w:ascii="Cambria" w:hAnsi="Cambria"/>
          <w:b/>
        </w:rPr>
        <w:tab/>
      </w:r>
      <w:r w:rsidR="00C600FB" w:rsidRPr="00382372">
        <w:rPr>
          <w:rFonts w:ascii="Cambria" w:hAnsi="Cambria"/>
          <w:bCs/>
        </w:rPr>
        <w:t>N/A</w:t>
      </w:r>
    </w:p>
    <w:p w14:paraId="18AAE346" w14:textId="77777777" w:rsidR="007D3F6E" w:rsidRPr="00382372" w:rsidRDefault="007D3F6E" w:rsidP="007D3F6E">
      <w:pPr>
        <w:spacing w:line="360" w:lineRule="auto"/>
        <w:rPr>
          <w:rFonts w:ascii="Cambria" w:hAnsi="Cambria"/>
          <w:b/>
          <w:u w:val="single"/>
        </w:rPr>
      </w:pPr>
    </w:p>
    <w:p w14:paraId="6EDDBD2F" w14:textId="77777777" w:rsidR="007A1478" w:rsidRPr="00382372" w:rsidRDefault="008F23F4" w:rsidP="007D3F6E">
      <w:pPr>
        <w:spacing w:line="360" w:lineRule="auto"/>
        <w:rPr>
          <w:rFonts w:ascii="Cambria" w:hAnsi="Cambria"/>
          <w:bCs/>
        </w:rPr>
      </w:pPr>
      <w:r w:rsidRPr="00382372">
        <w:rPr>
          <w:rFonts w:ascii="Cambria" w:hAnsi="Cambria"/>
          <w:b/>
          <w:u w:val="single"/>
        </w:rPr>
        <w:t>Director</w:t>
      </w:r>
      <w:r w:rsidR="009658FD" w:rsidRPr="00382372">
        <w:rPr>
          <w:rFonts w:ascii="Cambria" w:hAnsi="Cambria"/>
          <w:b/>
        </w:rPr>
        <w:t>:</w:t>
      </w:r>
      <w:r w:rsidR="009658FD" w:rsidRPr="00382372">
        <w:rPr>
          <w:rFonts w:ascii="Cambria" w:hAnsi="Cambria"/>
          <w:b/>
        </w:rPr>
        <w:tab/>
      </w:r>
      <w:r w:rsidR="007D3F6E" w:rsidRPr="00382372">
        <w:rPr>
          <w:rFonts w:ascii="Cambria" w:hAnsi="Cambria"/>
          <w:b/>
        </w:rPr>
        <w:tab/>
      </w:r>
      <w:r w:rsidR="00C600FB" w:rsidRPr="00382372">
        <w:rPr>
          <w:rFonts w:ascii="Cambria" w:hAnsi="Cambria"/>
          <w:bCs/>
        </w:rPr>
        <w:t>N/A</w:t>
      </w:r>
    </w:p>
    <w:p w14:paraId="4BAF9C39" w14:textId="77777777" w:rsidR="00D64F46" w:rsidRPr="00382372" w:rsidRDefault="00A25449" w:rsidP="00C76E33">
      <w:pPr>
        <w:spacing w:line="360" w:lineRule="auto"/>
        <w:rPr>
          <w:rFonts w:ascii="Cambria" w:hAnsi="Cambria"/>
          <w:bCs/>
        </w:rPr>
      </w:pPr>
      <w:r w:rsidRPr="00382372">
        <w:rPr>
          <w:rFonts w:ascii="Cambria" w:hAnsi="Cambria"/>
          <w:b/>
          <w:u w:val="single"/>
        </w:rPr>
        <w:t>Producer</w:t>
      </w:r>
      <w:r w:rsidRPr="00382372">
        <w:rPr>
          <w:rFonts w:ascii="Cambria" w:hAnsi="Cambria"/>
          <w:b/>
        </w:rPr>
        <w:t>:</w:t>
      </w:r>
      <w:r w:rsidR="00483594" w:rsidRPr="00382372">
        <w:rPr>
          <w:rFonts w:ascii="Cambria" w:hAnsi="Cambria"/>
          <w:b/>
        </w:rPr>
        <w:tab/>
      </w:r>
      <w:r w:rsidR="007D3F6E" w:rsidRPr="00382372">
        <w:rPr>
          <w:rFonts w:ascii="Cambria" w:hAnsi="Cambria"/>
          <w:b/>
        </w:rPr>
        <w:tab/>
      </w:r>
      <w:r w:rsidR="00C600FB" w:rsidRPr="00382372">
        <w:rPr>
          <w:rFonts w:ascii="Cambria" w:hAnsi="Cambria"/>
          <w:bCs/>
        </w:rPr>
        <w:t>N/A</w:t>
      </w:r>
    </w:p>
    <w:p w14:paraId="2B092321" w14:textId="77777777" w:rsidR="002B20A3" w:rsidRPr="00382372" w:rsidRDefault="00A25449" w:rsidP="00C76E33">
      <w:pPr>
        <w:spacing w:line="360" w:lineRule="auto"/>
        <w:rPr>
          <w:rFonts w:ascii="Cambria" w:hAnsi="Cambria"/>
          <w:bCs/>
        </w:rPr>
      </w:pPr>
      <w:r w:rsidRPr="00382372">
        <w:rPr>
          <w:rFonts w:ascii="Cambria" w:hAnsi="Cambria"/>
          <w:b/>
          <w:u w:val="single"/>
        </w:rPr>
        <w:t>Cast</w:t>
      </w:r>
      <w:r w:rsidRPr="00382372">
        <w:rPr>
          <w:rFonts w:ascii="Cambria" w:hAnsi="Cambria"/>
          <w:b/>
        </w:rPr>
        <w:t>:</w:t>
      </w:r>
      <w:r w:rsidR="005F134E" w:rsidRPr="00382372">
        <w:rPr>
          <w:rFonts w:ascii="Cambria" w:hAnsi="Cambria"/>
          <w:b/>
        </w:rPr>
        <w:tab/>
      </w:r>
      <w:r w:rsidR="005F134E" w:rsidRPr="00382372">
        <w:rPr>
          <w:rFonts w:ascii="Cambria" w:hAnsi="Cambria"/>
          <w:b/>
        </w:rPr>
        <w:tab/>
      </w:r>
      <w:r w:rsidR="005F134E" w:rsidRPr="00382372">
        <w:rPr>
          <w:rFonts w:ascii="Cambria" w:hAnsi="Cambria"/>
          <w:b/>
        </w:rPr>
        <w:tab/>
      </w:r>
      <w:r w:rsidR="00C600FB" w:rsidRPr="00382372">
        <w:rPr>
          <w:rFonts w:ascii="Cambria" w:hAnsi="Cambria"/>
          <w:bCs/>
        </w:rPr>
        <w:t>N/A</w:t>
      </w:r>
    </w:p>
    <w:p w14:paraId="18957C76" w14:textId="77777777" w:rsidR="002B20A3" w:rsidRPr="00382372" w:rsidRDefault="00A25449" w:rsidP="00C76E33">
      <w:pPr>
        <w:spacing w:line="360" w:lineRule="auto"/>
        <w:rPr>
          <w:rFonts w:ascii="Cambria" w:hAnsi="Cambria"/>
          <w:bCs/>
        </w:rPr>
      </w:pPr>
      <w:r w:rsidRPr="00382372">
        <w:rPr>
          <w:rFonts w:ascii="Cambria" w:hAnsi="Cambria"/>
          <w:b/>
          <w:u w:val="single"/>
        </w:rPr>
        <w:t>Submitted To</w:t>
      </w:r>
      <w:r w:rsidRPr="00382372">
        <w:rPr>
          <w:rFonts w:ascii="Cambria" w:hAnsi="Cambria"/>
          <w:b/>
        </w:rPr>
        <w:t>:</w:t>
      </w:r>
      <w:r w:rsidR="005F134E" w:rsidRPr="00382372">
        <w:rPr>
          <w:rFonts w:ascii="Cambria" w:hAnsi="Cambria"/>
          <w:b/>
        </w:rPr>
        <w:tab/>
      </w:r>
      <w:r w:rsidR="00D76072" w:rsidRPr="00382372">
        <w:rPr>
          <w:rFonts w:ascii="Cambria" w:hAnsi="Cambria"/>
          <w:bCs/>
        </w:rPr>
        <w:t xml:space="preserve">Marc </w:t>
      </w:r>
      <w:proofErr w:type="spellStart"/>
      <w:r w:rsidR="00D76072" w:rsidRPr="00382372">
        <w:rPr>
          <w:rFonts w:ascii="Cambria" w:hAnsi="Cambria"/>
          <w:bCs/>
        </w:rPr>
        <w:t>Roskin</w:t>
      </w:r>
      <w:proofErr w:type="spellEnd"/>
    </w:p>
    <w:p w14:paraId="39D47BAE" w14:textId="77777777" w:rsidR="002B20A3" w:rsidRPr="00382372" w:rsidRDefault="00A25449" w:rsidP="002B20A3">
      <w:pPr>
        <w:spacing w:after="120"/>
        <w:rPr>
          <w:rFonts w:ascii="Cambria" w:eastAsia="Times New Roman" w:hAnsi="Cambria" w:cs="Times New Roman"/>
          <w:color w:val="000000"/>
        </w:rPr>
      </w:pPr>
      <w:r w:rsidRPr="00382372">
        <w:rPr>
          <w:rFonts w:ascii="Cambria" w:hAnsi="Cambria"/>
          <w:b/>
          <w:u w:val="single"/>
        </w:rPr>
        <w:t>Submitted By</w:t>
      </w:r>
      <w:r w:rsidRPr="00382372">
        <w:rPr>
          <w:rFonts w:ascii="Cambria" w:hAnsi="Cambria"/>
          <w:b/>
        </w:rPr>
        <w:t>:</w:t>
      </w:r>
      <w:r w:rsidR="005F134E" w:rsidRPr="00382372">
        <w:rPr>
          <w:rFonts w:ascii="Cambria" w:hAnsi="Cambria"/>
          <w:b/>
        </w:rPr>
        <w:tab/>
      </w:r>
      <w:r w:rsidR="00C600FB" w:rsidRPr="00382372">
        <w:rPr>
          <w:rFonts w:ascii="Cambria" w:hAnsi="Cambria"/>
          <w:bCs/>
        </w:rPr>
        <w:t>N/A</w:t>
      </w:r>
    </w:p>
    <w:p w14:paraId="2799A09F" w14:textId="77777777" w:rsidR="00A25449" w:rsidRPr="00382372" w:rsidRDefault="00A25449" w:rsidP="00A30452">
      <w:pPr>
        <w:spacing w:line="360" w:lineRule="auto"/>
        <w:ind w:left="2160" w:hanging="2160"/>
        <w:rPr>
          <w:rFonts w:ascii="Cambria" w:hAnsi="Cambria"/>
        </w:rPr>
      </w:pPr>
      <w:r w:rsidRPr="00382372">
        <w:rPr>
          <w:rFonts w:ascii="Cambria" w:hAnsi="Cambria"/>
          <w:b/>
          <w:u w:val="single"/>
        </w:rPr>
        <w:t>Contact Company</w:t>
      </w:r>
      <w:r w:rsidRPr="00382372">
        <w:rPr>
          <w:rFonts w:ascii="Cambria" w:hAnsi="Cambria"/>
          <w:b/>
        </w:rPr>
        <w:t>:</w:t>
      </w:r>
      <w:r w:rsidR="005F134E" w:rsidRPr="00382372">
        <w:rPr>
          <w:rFonts w:ascii="Cambria" w:hAnsi="Cambria"/>
          <w:b/>
        </w:rPr>
        <w:tab/>
      </w:r>
      <w:r w:rsidR="00C600FB" w:rsidRPr="00382372">
        <w:rPr>
          <w:rFonts w:ascii="Cambria" w:hAnsi="Cambria"/>
          <w:bCs/>
        </w:rPr>
        <w:t>N/A</w:t>
      </w:r>
    </w:p>
    <w:p w14:paraId="4BB3C881" w14:textId="77777777" w:rsidR="00A25449" w:rsidRPr="00382372" w:rsidRDefault="00A25449" w:rsidP="005F134E">
      <w:pPr>
        <w:spacing w:line="360" w:lineRule="auto"/>
        <w:rPr>
          <w:rFonts w:ascii="Cambria" w:hAnsi="Cambria"/>
        </w:rPr>
      </w:pPr>
      <w:r w:rsidRPr="00382372">
        <w:rPr>
          <w:rFonts w:ascii="Cambria" w:hAnsi="Cambria"/>
          <w:b/>
          <w:u w:val="single"/>
        </w:rPr>
        <w:t>Date In</w:t>
      </w:r>
      <w:r w:rsidRPr="00382372">
        <w:rPr>
          <w:rFonts w:ascii="Cambria" w:hAnsi="Cambria"/>
          <w:b/>
        </w:rPr>
        <w:t>:</w:t>
      </w:r>
      <w:r w:rsidR="005F134E" w:rsidRPr="00382372">
        <w:rPr>
          <w:rFonts w:ascii="Cambria" w:hAnsi="Cambria"/>
          <w:b/>
        </w:rPr>
        <w:tab/>
      </w:r>
      <w:r w:rsidR="005F134E" w:rsidRPr="00382372">
        <w:rPr>
          <w:rFonts w:ascii="Cambria" w:hAnsi="Cambria"/>
          <w:b/>
        </w:rPr>
        <w:tab/>
      </w:r>
      <w:r w:rsidR="00C600FB" w:rsidRPr="00382372">
        <w:rPr>
          <w:rFonts w:ascii="Cambria" w:hAnsi="Cambria"/>
          <w:bCs/>
        </w:rPr>
        <w:t>N/A</w:t>
      </w:r>
    </w:p>
    <w:p w14:paraId="4B1FE769" w14:textId="77777777" w:rsidR="00A25449" w:rsidRPr="00382372" w:rsidRDefault="00A25449" w:rsidP="005F134E">
      <w:pPr>
        <w:spacing w:line="360" w:lineRule="auto"/>
        <w:rPr>
          <w:rFonts w:ascii="Cambria" w:hAnsi="Cambria"/>
          <w:bCs/>
        </w:rPr>
      </w:pPr>
      <w:r w:rsidRPr="00382372">
        <w:rPr>
          <w:rFonts w:ascii="Cambria" w:hAnsi="Cambria"/>
          <w:b/>
          <w:u w:val="single"/>
        </w:rPr>
        <w:t>Submitted As</w:t>
      </w:r>
      <w:r w:rsidRPr="00382372">
        <w:rPr>
          <w:rFonts w:ascii="Cambria" w:hAnsi="Cambria"/>
          <w:b/>
        </w:rPr>
        <w:t>:</w:t>
      </w:r>
      <w:r w:rsidR="005F134E" w:rsidRPr="00382372">
        <w:rPr>
          <w:rFonts w:ascii="Cambria" w:hAnsi="Cambria"/>
          <w:b/>
        </w:rPr>
        <w:tab/>
      </w:r>
      <w:r w:rsidR="00C600FB" w:rsidRPr="00382372">
        <w:rPr>
          <w:rFonts w:ascii="Cambria" w:hAnsi="Cambria"/>
          <w:bCs/>
        </w:rPr>
        <w:t>Script</w:t>
      </w:r>
    </w:p>
    <w:p w14:paraId="21FD8C3A" w14:textId="77777777" w:rsidR="00442E65" w:rsidRPr="00382372" w:rsidRDefault="00A25449" w:rsidP="005F134E">
      <w:pPr>
        <w:spacing w:line="360" w:lineRule="auto"/>
        <w:rPr>
          <w:rFonts w:ascii="Cambria" w:hAnsi="Cambria"/>
          <w:bCs/>
        </w:rPr>
      </w:pPr>
      <w:r w:rsidRPr="00382372">
        <w:rPr>
          <w:rFonts w:ascii="Cambria" w:hAnsi="Cambria"/>
          <w:b/>
          <w:u w:val="single"/>
        </w:rPr>
        <w:t>Reader</w:t>
      </w:r>
      <w:r w:rsidRPr="00382372">
        <w:rPr>
          <w:rFonts w:ascii="Cambria" w:hAnsi="Cambria"/>
          <w:b/>
        </w:rPr>
        <w:t>:</w:t>
      </w:r>
      <w:r w:rsidR="005F134E" w:rsidRPr="00382372">
        <w:rPr>
          <w:rFonts w:ascii="Cambria" w:hAnsi="Cambria"/>
          <w:b/>
        </w:rPr>
        <w:tab/>
      </w:r>
      <w:r w:rsidR="000458D9" w:rsidRPr="00382372">
        <w:rPr>
          <w:rFonts w:ascii="Cambria" w:hAnsi="Cambria"/>
          <w:b/>
        </w:rPr>
        <w:tab/>
      </w:r>
      <w:r w:rsidR="000458D9" w:rsidRPr="00382372">
        <w:rPr>
          <w:rFonts w:ascii="Cambria" w:hAnsi="Cambria"/>
          <w:bCs/>
        </w:rPr>
        <w:t xml:space="preserve">Oscar </w:t>
      </w:r>
      <w:proofErr w:type="spellStart"/>
      <w:r w:rsidR="000458D9" w:rsidRPr="00382372">
        <w:rPr>
          <w:rFonts w:ascii="Cambria" w:hAnsi="Cambria"/>
          <w:bCs/>
        </w:rPr>
        <w:t>Gervet</w:t>
      </w:r>
      <w:proofErr w:type="spellEnd"/>
      <w:r w:rsidR="005F134E" w:rsidRPr="00382372">
        <w:rPr>
          <w:rFonts w:ascii="Cambria" w:hAnsi="Cambria"/>
          <w:b/>
        </w:rPr>
        <w:tab/>
      </w:r>
    </w:p>
    <w:p w14:paraId="16F941D3" w14:textId="0F7691CF" w:rsidR="0036672B" w:rsidRPr="00382372" w:rsidRDefault="00A25449" w:rsidP="005F134E">
      <w:pPr>
        <w:spacing w:line="360" w:lineRule="auto"/>
        <w:rPr>
          <w:rFonts w:ascii="Cambria" w:hAnsi="Cambria"/>
        </w:rPr>
        <w:sectPr w:rsidR="0036672B" w:rsidRPr="00382372" w:rsidSect="00A25449">
          <w:type w:val="continuous"/>
          <w:pgSz w:w="12240" w:h="15840"/>
          <w:pgMar w:top="1440" w:right="1440" w:bottom="1440" w:left="1440" w:header="720" w:footer="720" w:gutter="0"/>
          <w:cols w:num="2" w:space="720"/>
          <w:docGrid w:linePitch="360"/>
        </w:sectPr>
      </w:pPr>
      <w:r w:rsidRPr="00382372">
        <w:rPr>
          <w:rFonts w:ascii="Cambria" w:hAnsi="Cambria"/>
          <w:b/>
          <w:u w:val="single"/>
        </w:rPr>
        <w:t>Cover</w:t>
      </w:r>
      <w:r w:rsidR="005F134E" w:rsidRPr="00382372">
        <w:rPr>
          <w:rFonts w:ascii="Cambria" w:hAnsi="Cambria"/>
          <w:b/>
          <w:u w:val="single"/>
        </w:rPr>
        <w:t>age Date</w:t>
      </w:r>
      <w:r w:rsidR="005F134E" w:rsidRPr="00382372">
        <w:rPr>
          <w:rFonts w:ascii="Cambria" w:hAnsi="Cambria"/>
          <w:b/>
        </w:rPr>
        <w:t>:</w:t>
      </w:r>
      <w:r w:rsidR="005F134E" w:rsidRPr="00382372">
        <w:rPr>
          <w:rFonts w:ascii="Cambria" w:hAnsi="Cambria"/>
          <w:b/>
        </w:rPr>
        <w:tab/>
      </w:r>
      <w:r w:rsidR="00292E8F" w:rsidRPr="00292E8F">
        <w:rPr>
          <w:rFonts w:ascii="Cambria" w:hAnsi="Cambria"/>
          <w:bCs/>
        </w:rPr>
        <w:t>05/11/2020</w:t>
      </w:r>
    </w:p>
    <w:p w14:paraId="735EEA54" w14:textId="77777777" w:rsidR="00A25449" w:rsidRPr="00382372" w:rsidRDefault="00A25449" w:rsidP="0036672B">
      <w:pPr>
        <w:pBdr>
          <w:bottom w:val="single" w:sz="4" w:space="1" w:color="auto"/>
        </w:pBdr>
        <w:tabs>
          <w:tab w:val="left" w:pos="-360"/>
        </w:tabs>
        <w:ind w:left="-360"/>
        <w:rPr>
          <w:rFonts w:ascii="Cambria" w:hAnsi="Cambria"/>
          <w:b/>
        </w:rPr>
      </w:pPr>
    </w:p>
    <w:p w14:paraId="1B509EF1" w14:textId="77777777" w:rsidR="0036672B" w:rsidRPr="00382372" w:rsidRDefault="0036672B" w:rsidP="008F1C87">
      <w:pPr>
        <w:rPr>
          <w:rFonts w:ascii="Cambria" w:hAnsi="Cambria"/>
          <w:b/>
        </w:rPr>
      </w:pPr>
    </w:p>
    <w:p w14:paraId="7EEE31EE" w14:textId="77777777" w:rsidR="00A2686D" w:rsidRPr="00382372" w:rsidRDefault="00A2686D" w:rsidP="00635981">
      <w:pPr>
        <w:ind w:left="-360"/>
        <w:outlineLvl w:val="0"/>
        <w:rPr>
          <w:rFonts w:ascii="Cambria" w:hAnsi="Cambria"/>
          <w:b/>
          <w:u w:val="single"/>
        </w:rPr>
      </w:pPr>
      <w:r w:rsidRPr="00382372">
        <w:rPr>
          <w:rFonts w:ascii="Cambria" w:hAnsi="Cambria"/>
          <w:b/>
          <w:u w:val="single"/>
        </w:rPr>
        <w:t>Recommendation:</w:t>
      </w:r>
    </w:p>
    <w:p w14:paraId="12FE6203" w14:textId="77777777" w:rsidR="00A2686D" w:rsidRPr="00382372" w:rsidRDefault="00A2686D" w:rsidP="00A2686D">
      <w:pPr>
        <w:ind w:left="-360"/>
        <w:rPr>
          <w:rFonts w:ascii="Cambria" w:hAnsi="Cambria"/>
          <w:b/>
          <w:u w:val="single"/>
        </w:rPr>
      </w:pPr>
    </w:p>
    <w:p w14:paraId="4402CBF4" w14:textId="64BB7FE2" w:rsidR="00A2686D" w:rsidRPr="00382372" w:rsidRDefault="006013B1" w:rsidP="00635981">
      <w:pPr>
        <w:ind w:left="-360" w:firstLine="1080"/>
        <w:outlineLvl w:val="0"/>
        <w:rPr>
          <w:rFonts w:ascii="Cambria" w:hAnsi="Cambria"/>
        </w:rPr>
      </w:pPr>
      <w:r w:rsidRPr="00382372">
        <w:rPr>
          <w:rFonts w:ascii="Cambria" w:hAnsi="Cambria"/>
          <w:b/>
        </w:rPr>
        <w:t>Writer:</w:t>
      </w:r>
      <w:r w:rsidR="007B6F1B" w:rsidRPr="00382372">
        <w:rPr>
          <w:rFonts w:ascii="Cambria" w:hAnsi="Cambria"/>
          <w:b/>
        </w:rPr>
        <w:t xml:space="preserve"> </w:t>
      </w:r>
      <w:r w:rsidR="00F51008">
        <w:rPr>
          <w:rFonts w:ascii="Cambria" w:hAnsi="Cambria"/>
          <w:b/>
        </w:rPr>
        <w:tab/>
        <w:t>Recommend</w:t>
      </w:r>
    </w:p>
    <w:p w14:paraId="3A5738B1" w14:textId="77777777" w:rsidR="00A2686D" w:rsidRPr="00382372" w:rsidRDefault="00A2686D" w:rsidP="0036672B">
      <w:pPr>
        <w:ind w:left="-360"/>
        <w:rPr>
          <w:rFonts w:ascii="Cambria" w:hAnsi="Cambria"/>
          <w:b/>
          <w:u w:val="single"/>
        </w:rPr>
      </w:pPr>
    </w:p>
    <w:p w14:paraId="3F26AB1A" w14:textId="733BDD27" w:rsidR="00A2686D" w:rsidRPr="00382372" w:rsidRDefault="006013B1" w:rsidP="006013B1">
      <w:pPr>
        <w:ind w:left="-360" w:firstLine="1080"/>
        <w:rPr>
          <w:rFonts w:ascii="Cambria" w:hAnsi="Cambria"/>
        </w:rPr>
      </w:pPr>
      <w:r w:rsidRPr="00382372">
        <w:rPr>
          <w:rFonts w:ascii="Cambria" w:hAnsi="Cambria"/>
          <w:b/>
        </w:rPr>
        <w:t>Project:</w:t>
      </w:r>
      <w:r w:rsidR="007B6F1B" w:rsidRPr="00382372">
        <w:rPr>
          <w:rFonts w:ascii="Cambria" w:hAnsi="Cambria"/>
          <w:b/>
        </w:rPr>
        <w:t xml:space="preserve"> </w:t>
      </w:r>
      <w:r w:rsidR="00E26537" w:rsidRPr="00382372">
        <w:rPr>
          <w:rFonts w:ascii="Cambria" w:hAnsi="Cambria"/>
          <w:b/>
        </w:rPr>
        <w:tab/>
      </w:r>
      <w:r w:rsidR="002A7994">
        <w:rPr>
          <w:rFonts w:ascii="Cambria" w:hAnsi="Cambria"/>
          <w:b/>
        </w:rPr>
        <w:t>Recommend</w:t>
      </w:r>
    </w:p>
    <w:p w14:paraId="497EE541" w14:textId="77777777" w:rsidR="00A2686D" w:rsidRPr="00382372" w:rsidRDefault="00A2686D" w:rsidP="0036672B">
      <w:pPr>
        <w:ind w:left="-360"/>
        <w:rPr>
          <w:rFonts w:ascii="Cambria" w:hAnsi="Cambria"/>
          <w:b/>
          <w:u w:val="single"/>
        </w:rPr>
      </w:pPr>
    </w:p>
    <w:p w14:paraId="3834BDE2" w14:textId="5F876F4B" w:rsidR="000E2854" w:rsidRPr="00BE12F6" w:rsidRDefault="0036672B" w:rsidP="00BE12F6">
      <w:pPr>
        <w:ind w:left="-360"/>
        <w:outlineLvl w:val="0"/>
        <w:rPr>
          <w:rFonts w:ascii="Cambria" w:hAnsi="Cambria"/>
          <w:bCs/>
        </w:rPr>
      </w:pPr>
      <w:r w:rsidRPr="00382372">
        <w:rPr>
          <w:rFonts w:ascii="Cambria" w:hAnsi="Cambria"/>
          <w:b/>
          <w:u w:val="single"/>
        </w:rPr>
        <w:t>Logline</w:t>
      </w:r>
      <w:r w:rsidR="007C6794" w:rsidRPr="007C6794">
        <w:rPr>
          <w:rFonts w:ascii="Cambria" w:hAnsi="Cambria"/>
          <w:bCs/>
        </w:rPr>
        <w:t xml:space="preserve"> </w:t>
      </w:r>
      <w:r w:rsidR="001A51EE" w:rsidRPr="001A51EE">
        <w:rPr>
          <w:rFonts w:ascii="Cambria" w:hAnsi="Cambria"/>
          <w:bCs/>
        </w:rPr>
        <w:t xml:space="preserve">When the authoritarian patriarch of a Jewish family is dying at the hospital, his childish lesbian daughter joins her dysfunctional family to mourn together. </w:t>
      </w:r>
      <w:r w:rsidR="001A51EE">
        <w:rPr>
          <w:rFonts w:ascii="Cambria" w:hAnsi="Cambria"/>
          <w:bCs/>
        </w:rPr>
        <w:t>But</w:t>
      </w:r>
      <w:r w:rsidR="001A51EE" w:rsidRPr="001A51EE">
        <w:rPr>
          <w:rFonts w:ascii="Cambria" w:hAnsi="Cambria"/>
          <w:bCs/>
        </w:rPr>
        <w:t xml:space="preserve"> the technicalities of the father's death revive the relatives' conflictual relationships.</w:t>
      </w:r>
    </w:p>
    <w:p w14:paraId="5A65649C" w14:textId="77777777" w:rsidR="00FB364A" w:rsidRPr="00382372" w:rsidRDefault="00FB364A" w:rsidP="002448D3">
      <w:pPr>
        <w:rPr>
          <w:rFonts w:ascii="Cambria" w:hAnsi="Cambria"/>
          <w:b/>
        </w:rPr>
      </w:pPr>
    </w:p>
    <w:p w14:paraId="0381014B" w14:textId="0F8180C4" w:rsidR="00BE12F6" w:rsidRDefault="0036672B" w:rsidP="00BE12F6">
      <w:pPr>
        <w:ind w:left="-360"/>
        <w:outlineLvl w:val="0"/>
        <w:rPr>
          <w:rFonts w:ascii="Cambria" w:hAnsi="Cambria"/>
          <w:color w:val="000000"/>
        </w:rPr>
      </w:pPr>
      <w:r w:rsidRPr="00382372">
        <w:rPr>
          <w:rFonts w:ascii="Cambria" w:hAnsi="Cambria"/>
          <w:b/>
          <w:u w:val="single"/>
        </w:rPr>
        <w:t>Comment Summary</w:t>
      </w:r>
      <w:r w:rsidR="00BE12F6" w:rsidRPr="00BE12F6">
        <w:rPr>
          <w:rFonts w:ascii="Cambria" w:hAnsi="Cambria"/>
          <w:bCs/>
        </w:rPr>
        <w:t xml:space="preserve"> </w:t>
      </w:r>
      <w:r w:rsidR="00BE12F6" w:rsidRPr="009240B5">
        <w:rPr>
          <w:rFonts w:ascii="Cambria" w:hAnsi="Cambria"/>
          <w:color w:val="000000"/>
        </w:rPr>
        <w:t xml:space="preserve">THE MEYEROWITZ STORIES meets THE DESCENDANTS in this dramedy showing the intricacies of a </w:t>
      </w:r>
      <w:r w:rsidR="00BE12F6">
        <w:rPr>
          <w:rFonts w:ascii="Cambria" w:hAnsi="Cambria"/>
          <w:color w:val="000000"/>
        </w:rPr>
        <w:t xml:space="preserve">dysfunctional </w:t>
      </w:r>
      <w:r w:rsidR="00BE12F6" w:rsidRPr="009240B5">
        <w:rPr>
          <w:rFonts w:ascii="Cambria" w:hAnsi="Cambria"/>
          <w:color w:val="000000"/>
        </w:rPr>
        <w:t xml:space="preserve">Jewish family as </w:t>
      </w:r>
      <w:r w:rsidR="00BE12F6">
        <w:rPr>
          <w:rFonts w:ascii="Cambria" w:hAnsi="Cambria"/>
          <w:color w:val="000000"/>
        </w:rPr>
        <w:t>each</w:t>
      </w:r>
      <w:r w:rsidR="00BE12F6" w:rsidRPr="009240B5">
        <w:rPr>
          <w:rFonts w:ascii="Cambria" w:hAnsi="Cambria"/>
          <w:color w:val="000000"/>
        </w:rPr>
        <w:t xml:space="preserve"> </w:t>
      </w:r>
      <w:proofErr w:type="gramStart"/>
      <w:r w:rsidR="00BE12F6" w:rsidRPr="009240B5">
        <w:rPr>
          <w:rFonts w:ascii="Cambria" w:hAnsi="Cambria"/>
          <w:color w:val="000000"/>
        </w:rPr>
        <w:t>cope</w:t>
      </w:r>
      <w:r w:rsidR="00BE12F6">
        <w:rPr>
          <w:rFonts w:ascii="Cambria" w:hAnsi="Cambria"/>
          <w:color w:val="000000"/>
        </w:rPr>
        <w:t>s</w:t>
      </w:r>
      <w:proofErr w:type="gramEnd"/>
      <w:r w:rsidR="00BE12F6">
        <w:rPr>
          <w:rFonts w:ascii="Cambria" w:hAnsi="Cambria"/>
          <w:color w:val="000000"/>
        </w:rPr>
        <w:t xml:space="preserve"> </w:t>
      </w:r>
      <w:r w:rsidR="00BE12F6" w:rsidRPr="009240B5">
        <w:rPr>
          <w:rFonts w:ascii="Cambria" w:hAnsi="Cambria"/>
          <w:color w:val="000000"/>
        </w:rPr>
        <w:t>with the patriarch’s upcoming death. The tragicomic tone and dialogues serve this bitter-sweet story</w:t>
      </w:r>
      <w:r w:rsidR="00BE12F6">
        <w:rPr>
          <w:rFonts w:ascii="Cambria" w:hAnsi="Cambria"/>
          <w:color w:val="000000"/>
        </w:rPr>
        <w:t>.</w:t>
      </w:r>
      <w:r w:rsidR="00BE12F6" w:rsidRPr="009240B5">
        <w:rPr>
          <w:rFonts w:ascii="Cambria" w:hAnsi="Cambria"/>
          <w:color w:val="000000"/>
        </w:rPr>
        <w:t xml:space="preserve"> The classic childhood</w:t>
      </w:r>
      <w:r w:rsidR="00BE12F6">
        <w:rPr>
          <w:rFonts w:ascii="Cambria" w:hAnsi="Cambria"/>
          <w:color w:val="000000"/>
        </w:rPr>
        <w:t xml:space="preserve"> flashbacks throughout</w:t>
      </w:r>
      <w:r w:rsidR="00BE12F6" w:rsidRPr="009240B5">
        <w:rPr>
          <w:rFonts w:ascii="Cambria" w:hAnsi="Cambria"/>
          <w:color w:val="000000"/>
        </w:rPr>
        <w:t xml:space="preserve"> resonate with the more contained present</w:t>
      </w:r>
      <w:r w:rsidR="00BE12F6">
        <w:rPr>
          <w:rFonts w:ascii="Cambria" w:hAnsi="Cambria"/>
          <w:color w:val="000000"/>
        </w:rPr>
        <w:t xml:space="preserve"> and further build the </w:t>
      </w:r>
      <w:r w:rsidR="00BE12F6" w:rsidRPr="009240B5">
        <w:rPr>
          <w:rFonts w:ascii="Cambria" w:hAnsi="Cambria"/>
          <w:color w:val="000000"/>
        </w:rPr>
        <w:t>complex characters. BEING SILVER’s premise</w:t>
      </w:r>
      <w:r w:rsidR="00BE12F6">
        <w:rPr>
          <w:rFonts w:ascii="Cambria" w:hAnsi="Cambria"/>
          <w:color w:val="000000"/>
        </w:rPr>
        <w:t>,</w:t>
      </w:r>
      <w:r w:rsidR="00BE12F6" w:rsidRPr="009240B5">
        <w:rPr>
          <w:rFonts w:ascii="Cambria" w:hAnsi="Cambria"/>
          <w:color w:val="000000"/>
        </w:rPr>
        <w:t xml:space="preserve"> story</w:t>
      </w:r>
      <w:r w:rsidR="00BE12F6">
        <w:rPr>
          <w:rFonts w:ascii="Cambria" w:hAnsi="Cambria"/>
          <w:color w:val="000000"/>
        </w:rPr>
        <w:t>, and structure</w:t>
      </w:r>
      <w:r w:rsidR="00BE12F6" w:rsidRPr="009240B5">
        <w:rPr>
          <w:rFonts w:ascii="Cambria" w:hAnsi="Cambria"/>
          <w:color w:val="000000"/>
        </w:rPr>
        <w:t xml:space="preserve"> are not original, and a few scenes c</w:t>
      </w:r>
      <w:r w:rsidR="00BE12F6">
        <w:rPr>
          <w:rFonts w:ascii="Cambria" w:hAnsi="Cambria"/>
          <w:color w:val="000000"/>
        </w:rPr>
        <w:t>an</w:t>
      </w:r>
      <w:r w:rsidR="00BE12F6" w:rsidRPr="009240B5">
        <w:rPr>
          <w:rFonts w:ascii="Cambria" w:hAnsi="Cambria"/>
          <w:color w:val="000000"/>
        </w:rPr>
        <w:t xml:space="preserve"> feel generic. Still, the writer knows her subject, and the excellent overall execution connects with the reader emotionally. </w:t>
      </w:r>
    </w:p>
    <w:p w14:paraId="7E6EA438" w14:textId="77777777" w:rsidR="00BE12F6" w:rsidRPr="00EC2EA2" w:rsidRDefault="00BE12F6" w:rsidP="00BE12F6">
      <w:pPr>
        <w:outlineLvl w:val="0"/>
      </w:pPr>
    </w:p>
    <w:p w14:paraId="759EED9B" w14:textId="77777777" w:rsidR="00BE12F6" w:rsidRPr="006F17FE" w:rsidRDefault="00BE12F6" w:rsidP="00BE12F6">
      <w:pPr>
        <w:pBdr>
          <w:bottom w:val="single" w:sz="4" w:space="1" w:color="auto"/>
        </w:pBdr>
        <w:ind w:left="-360"/>
        <w:rPr>
          <w:sz w:val="2"/>
          <w:szCs w:val="2"/>
        </w:rPr>
      </w:pPr>
    </w:p>
    <w:p w14:paraId="6D0E377C" w14:textId="77777777" w:rsidR="00BE12F6" w:rsidRPr="000C53AF" w:rsidRDefault="00BE12F6" w:rsidP="00BE12F6">
      <w:pPr>
        <w:pBdr>
          <w:bottom w:val="single" w:sz="4" w:space="1" w:color="auto"/>
        </w:pBdr>
        <w:ind w:left="-360"/>
        <w:rPr>
          <w:sz w:val="4"/>
          <w:szCs w:val="4"/>
        </w:rPr>
      </w:pPr>
    </w:p>
    <w:p w14:paraId="55738AB4" w14:textId="77777777" w:rsidR="00BE12F6" w:rsidRPr="00891F71" w:rsidRDefault="00BE12F6" w:rsidP="00BE12F6">
      <w:pPr>
        <w:pBdr>
          <w:bottom w:val="single" w:sz="4" w:space="1" w:color="auto"/>
        </w:pBdr>
        <w:ind w:left="-360"/>
        <w:rPr>
          <w:sz w:val="2"/>
          <w:szCs w:val="2"/>
        </w:rPr>
      </w:pPr>
    </w:p>
    <w:p w14:paraId="09ED4826" w14:textId="77777777" w:rsidR="00D02294" w:rsidRPr="00382372" w:rsidRDefault="00D02294" w:rsidP="0048337C">
      <w:pPr>
        <w:rPr>
          <w:rFonts w:ascii="Cambria" w:hAnsi="Cambria"/>
          <w:b/>
        </w:rPr>
      </w:pPr>
    </w:p>
    <w:tbl>
      <w:tblPr>
        <w:tblStyle w:val="TableGrid"/>
        <w:tblW w:w="9090" w:type="dxa"/>
        <w:tblInd w:w="-252" w:type="dxa"/>
        <w:tblLook w:val="04A0" w:firstRow="1" w:lastRow="0" w:firstColumn="1" w:lastColumn="0" w:noHBand="0" w:noVBand="1"/>
      </w:tblPr>
      <w:tblGrid>
        <w:gridCol w:w="1818"/>
        <w:gridCol w:w="1818"/>
        <w:gridCol w:w="1818"/>
        <w:gridCol w:w="1818"/>
        <w:gridCol w:w="1818"/>
      </w:tblGrid>
      <w:tr w:rsidR="00A2686D" w:rsidRPr="00382372" w14:paraId="429CFF1B" w14:textId="77777777" w:rsidTr="00A2686D">
        <w:trPr>
          <w:trHeight w:val="283"/>
        </w:trPr>
        <w:tc>
          <w:tcPr>
            <w:tcW w:w="1818" w:type="dxa"/>
          </w:tcPr>
          <w:p w14:paraId="6EF595E5" w14:textId="77777777" w:rsidR="00A2686D" w:rsidRPr="00382372" w:rsidRDefault="00A2686D" w:rsidP="0036672B">
            <w:pPr>
              <w:rPr>
                <w:rFonts w:ascii="Cambria" w:hAnsi="Cambria"/>
                <w:b/>
              </w:rPr>
            </w:pPr>
          </w:p>
        </w:tc>
        <w:tc>
          <w:tcPr>
            <w:tcW w:w="1818" w:type="dxa"/>
          </w:tcPr>
          <w:p w14:paraId="5E8465F4" w14:textId="77777777" w:rsidR="00A2686D" w:rsidRPr="00382372" w:rsidRDefault="00A2686D" w:rsidP="00A2686D">
            <w:pPr>
              <w:jc w:val="center"/>
              <w:rPr>
                <w:rFonts w:ascii="Cambria" w:hAnsi="Cambria"/>
                <w:b/>
              </w:rPr>
            </w:pPr>
            <w:r w:rsidRPr="00382372">
              <w:rPr>
                <w:rFonts w:ascii="Cambria" w:hAnsi="Cambria"/>
                <w:b/>
              </w:rPr>
              <w:t>Excellent</w:t>
            </w:r>
          </w:p>
        </w:tc>
        <w:tc>
          <w:tcPr>
            <w:tcW w:w="1818" w:type="dxa"/>
          </w:tcPr>
          <w:p w14:paraId="184833E9" w14:textId="77777777" w:rsidR="00A2686D" w:rsidRPr="00382372" w:rsidRDefault="00A2686D" w:rsidP="00A2686D">
            <w:pPr>
              <w:jc w:val="center"/>
              <w:rPr>
                <w:rFonts w:ascii="Cambria" w:hAnsi="Cambria"/>
                <w:b/>
              </w:rPr>
            </w:pPr>
            <w:r w:rsidRPr="00382372">
              <w:rPr>
                <w:rFonts w:ascii="Cambria" w:hAnsi="Cambria"/>
                <w:b/>
              </w:rPr>
              <w:t>Good</w:t>
            </w:r>
          </w:p>
        </w:tc>
        <w:tc>
          <w:tcPr>
            <w:tcW w:w="1818" w:type="dxa"/>
          </w:tcPr>
          <w:p w14:paraId="24FC2532" w14:textId="77777777" w:rsidR="00A2686D" w:rsidRPr="00382372" w:rsidRDefault="00A2686D" w:rsidP="00A2686D">
            <w:pPr>
              <w:jc w:val="center"/>
              <w:rPr>
                <w:rFonts w:ascii="Cambria" w:hAnsi="Cambria"/>
                <w:b/>
              </w:rPr>
            </w:pPr>
            <w:r w:rsidRPr="00382372">
              <w:rPr>
                <w:rFonts w:ascii="Cambria" w:hAnsi="Cambria"/>
                <w:b/>
              </w:rPr>
              <w:t>Fair</w:t>
            </w:r>
          </w:p>
        </w:tc>
        <w:tc>
          <w:tcPr>
            <w:tcW w:w="1818" w:type="dxa"/>
          </w:tcPr>
          <w:p w14:paraId="782BC7CD" w14:textId="77777777" w:rsidR="00A2686D" w:rsidRPr="00382372" w:rsidRDefault="00A2686D" w:rsidP="00A2686D">
            <w:pPr>
              <w:jc w:val="center"/>
              <w:rPr>
                <w:rFonts w:ascii="Cambria" w:hAnsi="Cambria"/>
                <w:b/>
              </w:rPr>
            </w:pPr>
            <w:r w:rsidRPr="00382372">
              <w:rPr>
                <w:rFonts w:ascii="Cambria" w:hAnsi="Cambria"/>
                <w:b/>
              </w:rPr>
              <w:t>Poor</w:t>
            </w:r>
          </w:p>
        </w:tc>
      </w:tr>
      <w:tr w:rsidR="00A2686D" w:rsidRPr="00382372" w14:paraId="41E0B088" w14:textId="77777777" w:rsidTr="00A2686D">
        <w:trPr>
          <w:trHeight w:val="263"/>
        </w:trPr>
        <w:tc>
          <w:tcPr>
            <w:tcW w:w="1818" w:type="dxa"/>
          </w:tcPr>
          <w:p w14:paraId="1BF37D90" w14:textId="77777777" w:rsidR="00A2686D" w:rsidRPr="00382372" w:rsidRDefault="00A2686D" w:rsidP="00A2686D">
            <w:pPr>
              <w:rPr>
                <w:rFonts w:ascii="Cambria" w:hAnsi="Cambria"/>
                <w:b/>
              </w:rPr>
            </w:pPr>
            <w:r w:rsidRPr="00382372">
              <w:rPr>
                <w:rFonts w:ascii="Cambria" w:hAnsi="Cambria"/>
                <w:b/>
              </w:rPr>
              <w:t>Premise</w:t>
            </w:r>
          </w:p>
        </w:tc>
        <w:tc>
          <w:tcPr>
            <w:tcW w:w="1818" w:type="dxa"/>
          </w:tcPr>
          <w:p w14:paraId="6724AD1D" w14:textId="77777777" w:rsidR="00A2686D" w:rsidRPr="00382372" w:rsidRDefault="00A2686D" w:rsidP="00A2686D">
            <w:pPr>
              <w:jc w:val="center"/>
              <w:rPr>
                <w:rFonts w:ascii="Cambria" w:hAnsi="Cambria"/>
                <w:b/>
              </w:rPr>
            </w:pPr>
          </w:p>
        </w:tc>
        <w:tc>
          <w:tcPr>
            <w:tcW w:w="1818" w:type="dxa"/>
          </w:tcPr>
          <w:p w14:paraId="05122D65" w14:textId="6FD7454E" w:rsidR="00A2686D" w:rsidRPr="00382372" w:rsidRDefault="00493CA6" w:rsidP="00A2686D">
            <w:pPr>
              <w:jc w:val="center"/>
              <w:rPr>
                <w:rFonts w:ascii="Cambria" w:hAnsi="Cambria"/>
                <w:b/>
              </w:rPr>
            </w:pPr>
            <w:r w:rsidRPr="00382372">
              <w:rPr>
                <w:rFonts w:ascii="Cambria" w:hAnsi="Cambria"/>
                <w:b/>
              </w:rPr>
              <w:t>X</w:t>
            </w:r>
          </w:p>
        </w:tc>
        <w:tc>
          <w:tcPr>
            <w:tcW w:w="1818" w:type="dxa"/>
          </w:tcPr>
          <w:p w14:paraId="256438D6" w14:textId="77777777" w:rsidR="00A2686D" w:rsidRPr="00382372" w:rsidRDefault="00A2686D" w:rsidP="00A2686D">
            <w:pPr>
              <w:jc w:val="center"/>
              <w:rPr>
                <w:rFonts w:ascii="Cambria" w:hAnsi="Cambria"/>
                <w:b/>
              </w:rPr>
            </w:pPr>
          </w:p>
        </w:tc>
        <w:tc>
          <w:tcPr>
            <w:tcW w:w="1818" w:type="dxa"/>
          </w:tcPr>
          <w:p w14:paraId="10E5259D" w14:textId="77777777" w:rsidR="00A2686D" w:rsidRPr="00382372" w:rsidRDefault="00A2686D" w:rsidP="00A2686D">
            <w:pPr>
              <w:jc w:val="center"/>
              <w:rPr>
                <w:rFonts w:ascii="Cambria" w:hAnsi="Cambria"/>
                <w:b/>
              </w:rPr>
            </w:pPr>
          </w:p>
        </w:tc>
      </w:tr>
      <w:tr w:rsidR="00A2686D" w:rsidRPr="00382372" w14:paraId="5B9B8263" w14:textId="77777777" w:rsidTr="00A2686D">
        <w:trPr>
          <w:trHeight w:val="283"/>
        </w:trPr>
        <w:tc>
          <w:tcPr>
            <w:tcW w:w="1818" w:type="dxa"/>
          </w:tcPr>
          <w:p w14:paraId="63E12998" w14:textId="77777777" w:rsidR="00A2686D" w:rsidRPr="00382372" w:rsidRDefault="00A2686D" w:rsidP="00A2686D">
            <w:pPr>
              <w:rPr>
                <w:rFonts w:ascii="Cambria" w:hAnsi="Cambria"/>
                <w:b/>
              </w:rPr>
            </w:pPr>
            <w:r w:rsidRPr="00382372">
              <w:rPr>
                <w:rFonts w:ascii="Cambria" w:hAnsi="Cambria"/>
                <w:b/>
              </w:rPr>
              <w:t>Story</w:t>
            </w:r>
          </w:p>
        </w:tc>
        <w:tc>
          <w:tcPr>
            <w:tcW w:w="1818" w:type="dxa"/>
          </w:tcPr>
          <w:p w14:paraId="5005A467" w14:textId="77777777" w:rsidR="00A2686D" w:rsidRPr="00382372" w:rsidRDefault="00A2686D" w:rsidP="00A2686D">
            <w:pPr>
              <w:jc w:val="center"/>
              <w:rPr>
                <w:rFonts w:ascii="Cambria" w:hAnsi="Cambria"/>
                <w:b/>
              </w:rPr>
            </w:pPr>
          </w:p>
        </w:tc>
        <w:tc>
          <w:tcPr>
            <w:tcW w:w="1818" w:type="dxa"/>
          </w:tcPr>
          <w:p w14:paraId="0380EAC0" w14:textId="11547348" w:rsidR="00A2686D" w:rsidRPr="00382372" w:rsidRDefault="00493CA6" w:rsidP="00A2686D">
            <w:pPr>
              <w:jc w:val="center"/>
              <w:rPr>
                <w:rFonts w:ascii="Cambria" w:hAnsi="Cambria"/>
                <w:b/>
              </w:rPr>
            </w:pPr>
            <w:r w:rsidRPr="00382372">
              <w:rPr>
                <w:rFonts w:ascii="Cambria" w:hAnsi="Cambria"/>
                <w:b/>
              </w:rPr>
              <w:t>X</w:t>
            </w:r>
          </w:p>
        </w:tc>
        <w:tc>
          <w:tcPr>
            <w:tcW w:w="1818" w:type="dxa"/>
          </w:tcPr>
          <w:p w14:paraId="03BA6760" w14:textId="77777777" w:rsidR="00A2686D" w:rsidRPr="00382372" w:rsidRDefault="00A2686D" w:rsidP="00A2686D">
            <w:pPr>
              <w:jc w:val="center"/>
              <w:rPr>
                <w:rFonts w:ascii="Cambria" w:hAnsi="Cambria"/>
                <w:b/>
              </w:rPr>
            </w:pPr>
          </w:p>
        </w:tc>
        <w:tc>
          <w:tcPr>
            <w:tcW w:w="1818" w:type="dxa"/>
          </w:tcPr>
          <w:p w14:paraId="211C7404" w14:textId="77777777" w:rsidR="00A2686D" w:rsidRPr="00382372" w:rsidRDefault="00A2686D" w:rsidP="00A2686D">
            <w:pPr>
              <w:jc w:val="center"/>
              <w:rPr>
                <w:rFonts w:ascii="Cambria" w:hAnsi="Cambria"/>
                <w:b/>
              </w:rPr>
            </w:pPr>
          </w:p>
        </w:tc>
      </w:tr>
      <w:tr w:rsidR="00A2686D" w:rsidRPr="00382372" w14:paraId="49E3F3E2" w14:textId="77777777" w:rsidTr="00A2686D">
        <w:trPr>
          <w:trHeight w:val="283"/>
        </w:trPr>
        <w:tc>
          <w:tcPr>
            <w:tcW w:w="1818" w:type="dxa"/>
          </w:tcPr>
          <w:p w14:paraId="77E5EDFF" w14:textId="77777777" w:rsidR="00A2686D" w:rsidRPr="00382372" w:rsidRDefault="00A2686D" w:rsidP="00A2686D">
            <w:pPr>
              <w:rPr>
                <w:rFonts w:ascii="Cambria" w:hAnsi="Cambria"/>
                <w:b/>
              </w:rPr>
            </w:pPr>
            <w:r w:rsidRPr="00382372">
              <w:rPr>
                <w:rFonts w:ascii="Cambria" w:hAnsi="Cambria"/>
                <w:b/>
              </w:rPr>
              <w:t>Structure</w:t>
            </w:r>
          </w:p>
        </w:tc>
        <w:tc>
          <w:tcPr>
            <w:tcW w:w="1818" w:type="dxa"/>
          </w:tcPr>
          <w:p w14:paraId="4AE84E44" w14:textId="77777777" w:rsidR="00A2686D" w:rsidRPr="00382372" w:rsidRDefault="00A2686D" w:rsidP="00A2686D">
            <w:pPr>
              <w:jc w:val="center"/>
              <w:rPr>
                <w:rFonts w:ascii="Cambria" w:hAnsi="Cambria"/>
                <w:b/>
              </w:rPr>
            </w:pPr>
          </w:p>
        </w:tc>
        <w:tc>
          <w:tcPr>
            <w:tcW w:w="1818" w:type="dxa"/>
          </w:tcPr>
          <w:p w14:paraId="4D0F5FA4" w14:textId="308AAB5C" w:rsidR="00A2686D" w:rsidRPr="00382372" w:rsidRDefault="00493CA6" w:rsidP="00A2686D">
            <w:pPr>
              <w:jc w:val="center"/>
              <w:rPr>
                <w:rFonts w:ascii="Cambria" w:hAnsi="Cambria"/>
                <w:b/>
              </w:rPr>
            </w:pPr>
            <w:r w:rsidRPr="00382372">
              <w:rPr>
                <w:rFonts w:ascii="Cambria" w:hAnsi="Cambria"/>
                <w:b/>
              </w:rPr>
              <w:t>X</w:t>
            </w:r>
          </w:p>
        </w:tc>
        <w:tc>
          <w:tcPr>
            <w:tcW w:w="1818" w:type="dxa"/>
          </w:tcPr>
          <w:p w14:paraId="61D507B8" w14:textId="77777777" w:rsidR="00A2686D" w:rsidRPr="00382372" w:rsidRDefault="00A2686D" w:rsidP="00A2686D">
            <w:pPr>
              <w:jc w:val="center"/>
              <w:rPr>
                <w:rFonts w:ascii="Cambria" w:hAnsi="Cambria"/>
                <w:b/>
              </w:rPr>
            </w:pPr>
          </w:p>
        </w:tc>
        <w:tc>
          <w:tcPr>
            <w:tcW w:w="1818" w:type="dxa"/>
          </w:tcPr>
          <w:p w14:paraId="44960253" w14:textId="77777777" w:rsidR="00A2686D" w:rsidRPr="00382372" w:rsidRDefault="00A2686D" w:rsidP="00A2686D">
            <w:pPr>
              <w:jc w:val="center"/>
              <w:rPr>
                <w:rFonts w:ascii="Cambria" w:hAnsi="Cambria"/>
                <w:b/>
              </w:rPr>
            </w:pPr>
          </w:p>
        </w:tc>
      </w:tr>
      <w:tr w:rsidR="00A2686D" w:rsidRPr="00382372" w14:paraId="42DE6AEB" w14:textId="77777777" w:rsidTr="00A2686D">
        <w:trPr>
          <w:trHeight w:val="263"/>
        </w:trPr>
        <w:tc>
          <w:tcPr>
            <w:tcW w:w="1818" w:type="dxa"/>
          </w:tcPr>
          <w:p w14:paraId="490FF4C0" w14:textId="77777777" w:rsidR="00A2686D" w:rsidRPr="00382372" w:rsidRDefault="00A2686D" w:rsidP="00A2686D">
            <w:pPr>
              <w:rPr>
                <w:rFonts w:ascii="Cambria" w:hAnsi="Cambria"/>
                <w:b/>
              </w:rPr>
            </w:pPr>
            <w:r w:rsidRPr="00382372">
              <w:rPr>
                <w:rFonts w:ascii="Cambria" w:hAnsi="Cambria"/>
                <w:b/>
              </w:rPr>
              <w:t>Characters</w:t>
            </w:r>
          </w:p>
        </w:tc>
        <w:tc>
          <w:tcPr>
            <w:tcW w:w="1818" w:type="dxa"/>
          </w:tcPr>
          <w:p w14:paraId="042D46D1" w14:textId="1F177A6E" w:rsidR="00A2686D" w:rsidRPr="00382372" w:rsidRDefault="00493CA6" w:rsidP="00A2686D">
            <w:pPr>
              <w:jc w:val="center"/>
              <w:rPr>
                <w:rFonts w:ascii="Cambria" w:hAnsi="Cambria"/>
                <w:b/>
              </w:rPr>
            </w:pPr>
            <w:r w:rsidRPr="00382372">
              <w:rPr>
                <w:rFonts w:ascii="Cambria" w:hAnsi="Cambria"/>
                <w:b/>
              </w:rPr>
              <w:t>X</w:t>
            </w:r>
          </w:p>
        </w:tc>
        <w:tc>
          <w:tcPr>
            <w:tcW w:w="1818" w:type="dxa"/>
          </w:tcPr>
          <w:p w14:paraId="580263F7" w14:textId="096653D1" w:rsidR="00A2686D" w:rsidRPr="00382372" w:rsidRDefault="00A2686D" w:rsidP="00A2686D">
            <w:pPr>
              <w:jc w:val="center"/>
              <w:rPr>
                <w:rFonts w:ascii="Cambria" w:hAnsi="Cambria"/>
                <w:b/>
              </w:rPr>
            </w:pPr>
          </w:p>
        </w:tc>
        <w:tc>
          <w:tcPr>
            <w:tcW w:w="1818" w:type="dxa"/>
          </w:tcPr>
          <w:p w14:paraId="6EC1E2BA" w14:textId="77777777" w:rsidR="00A2686D" w:rsidRPr="00382372" w:rsidRDefault="00A2686D" w:rsidP="00A2686D">
            <w:pPr>
              <w:jc w:val="center"/>
              <w:rPr>
                <w:rFonts w:ascii="Cambria" w:hAnsi="Cambria"/>
                <w:b/>
              </w:rPr>
            </w:pPr>
          </w:p>
        </w:tc>
        <w:tc>
          <w:tcPr>
            <w:tcW w:w="1818" w:type="dxa"/>
          </w:tcPr>
          <w:p w14:paraId="1F23FE45" w14:textId="77777777" w:rsidR="00A2686D" w:rsidRPr="00382372" w:rsidRDefault="00A2686D" w:rsidP="00A2686D">
            <w:pPr>
              <w:jc w:val="center"/>
              <w:rPr>
                <w:rFonts w:ascii="Cambria" w:hAnsi="Cambria"/>
                <w:b/>
              </w:rPr>
            </w:pPr>
          </w:p>
        </w:tc>
      </w:tr>
      <w:tr w:rsidR="00A2686D" w:rsidRPr="00382372" w14:paraId="2DB90C31" w14:textId="77777777" w:rsidTr="00E3191A">
        <w:trPr>
          <w:trHeight w:val="242"/>
        </w:trPr>
        <w:tc>
          <w:tcPr>
            <w:tcW w:w="1818" w:type="dxa"/>
          </w:tcPr>
          <w:p w14:paraId="69B888A5" w14:textId="77777777" w:rsidR="00A2686D" w:rsidRPr="00382372" w:rsidRDefault="00A2686D" w:rsidP="00A2686D">
            <w:pPr>
              <w:rPr>
                <w:rFonts w:ascii="Cambria" w:hAnsi="Cambria"/>
                <w:b/>
              </w:rPr>
            </w:pPr>
            <w:r w:rsidRPr="00382372">
              <w:rPr>
                <w:rFonts w:ascii="Cambria" w:hAnsi="Cambria"/>
                <w:b/>
              </w:rPr>
              <w:t>Dialogue</w:t>
            </w:r>
          </w:p>
        </w:tc>
        <w:tc>
          <w:tcPr>
            <w:tcW w:w="1818" w:type="dxa"/>
          </w:tcPr>
          <w:p w14:paraId="675F0286" w14:textId="67B81617" w:rsidR="00A2686D" w:rsidRPr="00382372" w:rsidRDefault="00493CA6" w:rsidP="00A2686D">
            <w:pPr>
              <w:jc w:val="center"/>
              <w:rPr>
                <w:rFonts w:ascii="Cambria" w:hAnsi="Cambria"/>
                <w:b/>
              </w:rPr>
            </w:pPr>
            <w:r w:rsidRPr="00382372">
              <w:rPr>
                <w:rFonts w:ascii="Cambria" w:hAnsi="Cambria"/>
                <w:b/>
              </w:rPr>
              <w:t>X</w:t>
            </w:r>
          </w:p>
        </w:tc>
        <w:tc>
          <w:tcPr>
            <w:tcW w:w="1818" w:type="dxa"/>
          </w:tcPr>
          <w:p w14:paraId="42F0ADB0" w14:textId="35AA2C54" w:rsidR="00A2686D" w:rsidRPr="00382372" w:rsidRDefault="00A2686D" w:rsidP="00A2686D">
            <w:pPr>
              <w:jc w:val="center"/>
              <w:rPr>
                <w:rFonts w:ascii="Cambria" w:hAnsi="Cambria"/>
                <w:b/>
              </w:rPr>
            </w:pPr>
          </w:p>
        </w:tc>
        <w:tc>
          <w:tcPr>
            <w:tcW w:w="1818" w:type="dxa"/>
          </w:tcPr>
          <w:p w14:paraId="26441F11" w14:textId="77777777" w:rsidR="00A2686D" w:rsidRPr="00382372" w:rsidRDefault="00A2686D" w:rsidP="00A2686D">
            <w:pPr>
              <w:jc w:val="center"/>
              <w:rPr>
                <w:rFonts w:ascii="Cambria" w:hAnsi="Cambria"/>
                <w:b/>
              </w:rPr>
            </w:pPr>
          </w:p>
        </w:tc>
        <w:tc>
          <w:tcPr>
            <w:tcW w:w="1818" w:type="dxa"/>
          </w:tcPr>
          <w:p w14:paraId="1E6898C2" w14:textId="77777777" w:rsidR="00A2686D" w:rsidRPr="00382372" w:rsidRDefault="00A2686D" w:rsidP="00A2686D">
            <w:pPr>
              <w:jc w:val="center"/>
              <w:rPr>
                <w:rFonts w:ascii="Cambria" w:hAnsi="Cambria"/>
                <w:b/>
              </w:rPr>
            </w:pPr>
          </w:p>
        </w:tc>
      </w:tr>
    </w:tbl>
    <w:p w14:paraId="2F1572BE" w14:textId="77777777" w:rsidR="00811174" w:rsidRPr="00382372" w:rsidRDefault="00811174" w:rsidP="00382846">
      <w:pPr>
        <w:pStyle w:val="NormalWeb"/>
        <w:shd w:val="clear" w:color="auto" w:fill="FFFFFF"/>
        <w:spacing w:before="0" w:beforeAutospacing="0" w:after="0" w:afterAutospacing="0"/>
        <w:rPr>
          <w:rFonts w:ascii="Cambria" w:hAnsi="Cambria"/>
          <w:b/>
          <w:bCs/>
          <w:color w:val="000000"/>
          <w:u w:val="single"/>
        </w:rPr>
      </w:pPr>
    </w:p>
    <w:p w14:paraId="25E8A855" w14:textId="77777777" w:rsidR="006C187A" w:rsidRDefault="00D92263" w:rsidP="00682257">
      <w:pPr>
        <w:pStyle w:val="NormalWeb"/>
        <w:shd w:val="clear" w:color="auto" w:fill="FFFFFF"/>
        <w:spacing w:before="0" w:beforeAutospacing="0" w:after="0" w:afterAutospacing="0"/>
        <w:rPr>
          <w:rFonts w:ascii="Cambria" w:hAnsi="Cambria"/>
          <w:b/>
          <w:bCs/>
          <w:color w:val="000000"/>
        </w:rPr>
      </w:pPr>
      <w:r w:rsidRPr="00D92F91">
        <w:rPr>
          <w:rFonts w:ascii="Cambria" w:hAnsi="Cambria"/>
          <w:b/>
          <w:bCs/>
          <w:color w:val="000000"/>
          <w:u w:val="single"/>
        </w:rPr>
        <w:lastRenderedPageBreak/>
        <w:t>SUMMARY</w:t>
      </w:r>
      <w:r w:rsidR="00682257">
        <w:rPr>
          <w:rFonts w:ascii="Cambria" w:hAnsi="Cambria"/>
          <w:b/>
          <w:bCs/>
          <w:color w:val="000000"/>
          <w:u w:val="single"/>
        </w:rPr>
        <w:t>:</w:t>
      </w:r>
      <w:r w:rsidR="00682257">
        <w:rPr>
          <w:rFonts w:ascii="Cambria" w:hAnsi="Cambria"/>
          <w:b/>
          <w:bCs/>
          <w:color w:val="000000"/>
        </w:rPr>
        <w:t xml:space="preserve"> </w:t>
      </w:r>
    </w:p>
    <w:p w14:paraId="1C1610EE" w14:textId="77777777" w:rsidR="006C187A" w:rsidRDefault="006C187A" w:rsidP="00682257">
      <w:pPr>
        <w:pStyle w:val="NormalWeb"/>
        <w:shd w:val="clear" w:color="auto" w:fill="FFFFFF"/>
        <w:spacing w:before="0" w:beforeAutospacing="0" w:after="0" w:afterAutospacing="0"/>
        <w:rPr>
          <w:rFonts w:ascii="Cambria" w:hAnsi="Cambria"/>
          <w:b/>
          <w:bCs/>
          <w:color w:val="000000"/>
        </w:rPr>
      </w:pPr>
    </w:p>
    <w:p w14:paraId="6EB5DBB6" w14:textId="698E8876" w:rsidR="00D92F91" w:rsidRDefault="00D92F91" w:rsidP="00682257">
      <w:pPr>
        <w:pStyle w:val="NormalWeb"/>
        <w:shd w:val="clear" w:color="auto" w:fill="FFFFFF"/>
        <w:spacing w:before="0" w:beforeAutospacing="0" w:after="0" w:afterAutospacing="0"/>
        <w:rPr>
          <w:rFonts w:ascii="Cambria" w:hAnsi="Cambria"/>
          <w:lang w:eastAsia="en-US"/>
        </w:rPr>
      </w:pPr>
      <w:r w:rsidRPr="00D92F91">
        <w:rPr>
          <w:rFonts w:ascii="Cambria" w:hAnsi="Cambria"/>
          <w:lang w:eastAsia="en-US"/>
        </w:rPr>
        <w:t xml:space="preserve">Home movie scenes feature the Jewish SILVER FAMILY in the late 1980s doing a pyramid. Nowadays, PHYLLIS SILVER (71) calls her daughter CHER (35), a commercial director on a set in Burbank; ARNIE (81), Cher's father, seems confused. </w:t>
      </w:r>
      <w:r w:rsidR="0003543F">
        <w:rPr>
          <w:rFonts w:ascii="Cambria" w:hAnsi="Cambria"/>
          <w:lang w:eastAsia="en-US"/>
        </w:rPr>
        <w:t xml:space="preserve">After </w:t>
      </w:r>
      <w:r w:rsidRPr="00D92F91">
        <w:rPr>
          <w:rFonts w:ascii="Cambria" w:hAnsi="Cambria"/>
          <w:lang w:eastAsia="en-US"/>
        </w:rPr>
        <w:t>Cher and her girlfriend SYBIL (34) celebrate their one year together with friends MUGSY (35), WENDY (36), and LISA (37)</w:t>
      </w:r>
      <w:r w:rsidR="0003543F">
        <w:rPr>
          <w:rFonts w:ascii="Cambria" w:hAnsi="Cambria"/>
          <w:lang w:eastAsia="en-US"/>
        </w:rPr>
        <w:t xml:space="preserve">, </w:t>
      </w:r>
      <w:r w:rsidRPr="00D92F91">
        <w:rPr>
          <w:rFonts w:ascii="Cambria" w:hAnsi="Cambria"/>
          <w:lang w:eastAsia="en-US"/>
        </w:rPr>
        <w:t xml:space="preserve">Sybil argues with Cher, who takes everything as a game and still has not expressed her love. </w:t>
      </w:r>
      <w:r w:rsidR="0003543F">
        <w:rPr>
          <w:rFonts w:ascii="Cambria" w:hAnsi="Cambria"/>
          <w:lang w:eastAsia="en-US"/>
        </w:rPr>
        <w:t xml:space="preserve">When </w:t>
      </w:r>
      <w:r w:rsidRPr="00D92F91">
        <w:rPr>
          <w:rFonts w:ascii="Cambria" w:hAnsi="Cambria"/>
          <w:lang w:eastAsia="en-US"/>
        </w:rPr>
        <w:t xml:space="preserve">Arnie, who had two strokes, stops breathing, Phyllis gets him to the hospital. Her matriarch sister, DOTTIE (69), joins her, and DR. SCHWARTZ reveals Arnie will not </w:t>
      </w:r>
      <w:r w:rsidR="007C3F9A">
        <w:rPr>
          <w:rFonts w:ascii="Cambria" w:hAnsi="Cambria"/>
          <w:lang w:eastAsia="en-US"/>
        </w:rPr>
        <w:t>survive</w:t>
      </w:r>
      <w:r w:rsidRPr="00D92F91">
        <w:rPr>
          <w:rFonts w:ascii="Cambria" w:hAnsi="Cambria"/>
          <w:lang w:eastAsia="en-US"/>
        </w:rPr>
        <w:t xml:space="preserve">. </w:t>
      </w:r>
    </w:p>
    <w:p w14:paraId="6385577C" w14:textId="77777777" w:rsidR="00F61B70" w:rsidRDefault="00D92F91" w:rsidP="00D92F91">
      <w:pPr>
        <w:pStyle w:val="NormalWeb"/>
        <w:shd w:val="clear" w:color="auto" w:fill="FFFFFF"/>
        <w:rPr>
          <w:rFonts w:ascii="Cambria" w:hAnsi="Cambria"/>
          <w:lang w:eastAsia="en-US"/>
        </w:rPr>
      </w:pPr>
      <w:r w:rsidRPr="00D92F91">
        <w:rPr>
          <w:rFonts w:ascii="Cambria" w:hAnsi="Cambria"/>
          <w:lang w:eastAsia="en-US"/>
        </w:rPr>
        <w:t>Cher joins them, her sister FRANCIE (42), crying, and ultra-orthodox brother SAMUEL (41), praying. Phyllis decided to honor their father's will by terminating his life support</w:t>
      </w:r>
      <w:r w:rsidR="001D4B23">
        <w:rPr>
          <w:rFonts w:ascii="Cambria" w:hAnsi="Cambria"/>
          <w:lang w:eastAsia="en-US"/>
        </w:rPr>
        <w:t xml:space="preserve"> but </w:t>
      </w:r>
      <w:r w:rsidRPr="00D92F91">
        <w:rPr>
          <w:rFonts w:ascii="Cambria" w:hAnsi="Cambria"/>
          <w:lang w:eastAsia="en-US"/>
        </w:rPr>
        <w:t>Samuel considers its murder</w:t>
      </w:r>
      <w:r w:rsidR="00E44562">
        <w:rPr>
          <w:rFonts w:ascii="Cambria" w:hAnsi="Cambria"/>
          <w:lang w:eastAsia="en-US"/>
        </w:rPr>
        <w:t>. He</w:t>
      </w:r>
      <w:r w:rsidRPr="00D92F91">
        <w:rPr>
          <w:rFonts w:ascii="Cambria" w:hAnsi="Cambria"/>
          <w:lang w:eastAsia="en-US"/>
        </w:rPr>
        <w:t xml:space="preserve"> leaves angrily to call his rabbi</w:t>
      </w:r>
      <w:r w:rsidR="00E44562">
        <w:rPr>
          <w:rFonts w:ascii="Cambria" w:hAnsi="Cambria"/>
          <w:lang w:eastAsia="en-US"/>
        </w:rPr>
        <w:t xml:space="preserve"> and </w:t>
      </w:r>
      <w:r w:rsidRPr="00D92F91">
        <w:rPr>
          <w:rFonts w:ascii="Cambria" w:hAnsi="Cambria"/>
          <w:lang w:eastAsia="en-US"/>
        </w:rPr>
        <w:t>Phyllis retracts her decision. A flashback shows Arnie was a highly authoritarian father and an unsupportive husband. Cher's brother, ROBBIE (39), has AIDS infecting his brain with signs of dementia</w:t>
      </w:r>
      <w:r w:rsidR="00E44562">
        <w:rPr>
          <w:rFonts w:ascii="Cambria" w:hAnsi="Cambria"/>
          <w:lang w:eastAsia="en-US"/>
        </w:rPr>
        <w:t xml:space="preserve"> but</w:t>
      </w:r>
      <w:r w:rsidRPr="00D92F91">
        <w:rPr>
          <w:rFonts w:ascii="Cambria" w:hAnsi="Cambria"/>
          <w:lang w:eastAsia="en-US"/>
        </w:rPr>
        <w:t xml:space="preserve"> only agreed to "alternative healing</w:t>
      </w:r>
      <w:r w:rsidR="00E44562">
        <w:rPr>
          <w:rFonts w:ascii="Cambria" w:hAnsi="Cambria"/>
          <w:lang w:eastAsia="en-US"/>
        </w:rPr>
        <w:t>.</w:t>
      </w:r>
      <w:r w:rsidRPr="00D92F91">
        <w:rPr>
          <w:rFonts w:ascii="Cambria" w:hAnsi="Cambria"/>
          <w:lang w:eastAsia="en-US"/>
        </w:rPr>
        <w:t xml:space="preserve">" </w:t>
      </w:r>
    </w:p>
    <w:p w14:paraId="05DB9AD8" w14:textId="210BFA12" w:rsidR="00D92F91" w:rsidRPr="00D92F91" w:rsidRDefault="00D92F91" w:rsidP="00D92F91">
      <w:pPr>
        <w:pStyle w:val="NormalWeb"/>
        <w:shd w:val="clear" w:color="auto" w:fill="FFFFFF"/>
        <w:rPr>
          <w:rFonts w:ascii="Cambria" w:hAnsi="Cambria"/>
          <w:lang w:eastAsia="en-US"/>
        </w:rPr>
      </w:pPr>
      <w:r w:rsidRPr="00D92F91">
        <w:rPr>
          <w:rFonts w:ascii="Cambria" w:hAnsi="Cambria"/>
          <w:lang w:eastAsia="en-US"/>
        </w:rPr>
        <w:t xml:space="preserve">Samuel finds a way </w:t>
      </w:r>
      <w:r w:rsidR="0000363A" w:rsidRPr="00D92F91">
        <w:rPr>
          <w:rFonts w:ascii="Cambria" w:hAnsi="Cambria"/>
          <w:lang w:eastAsia="en-US"/>
        </w:rPr>
        <w:t xml:space="preserve">with Dr. Schwartz </w:t>
      </w:r>
      <w:r w:rsidRPr="00D92F91">
        <w:rPr>
          <w:rFonts w:ascii="Cambria" w:hAnsi="Cambria"/>
          <w:lang w:eastAsia="en-US"/>
        </w:rPr>
        <w:t>for Arnie to die naturally under Jewish law: the hospital will leave Arnie off the machine when they clean the pump. They plan the funeral accordingly</w:t>
      </w:r>
      <w:r w:rsidR="00602EB7">
        <w:rPr>
          <w:rFonts w:ascii="Cambria" w:hAnsi="Cambria"/>
          <w:lang w:eastAsia="en-US"/>
        </w:rPr>
        <w:t xml:space="preserve"> with Phyllis’ rabbi. </w:t>
      </w:r>
      <w:r w:rsidRPr="00D92F91">
        <w:rPr>
          <w:rFonts w:ascii="Cambria" w:hAnsi="Cambria"/>
          <w:lang w:eastAsia="en-US"/>
        </w:rPr>
        <w:t xml:space="preserve">Cher and Phyllis bring Robbie to </w:t>
      </w:r>
      <w:r w:rsidR="00AB337D">
        <w:rPr>
          <w:rFonts w:ascii="Cambria" w:hAnsi="Cambria"/>
          <w:lang w:eastAsia="en-US"/>
        </w:rPr>
        <w:t>a</w:t>
      </w:r>
      <w:r w:rsidRPr="00D92F91">
        <w:rPr>
          <w:rFonts w:ascii="Cambria" w:hAnsi="Cambria"/>
          <w:lang w:eastAsia="en-US"/>
        </w:rPr>
        <w:t xml:space="preserve"> </w:t>
      </w:r>
      <w:r w:rsidR="00AB337D">
        <w:rPr>
          <w:rFonts w:ascii="Cambria" w:hAnsi="Cambria"/>
          <w:lang w:eastAsia="en-US"/>
        </w:rPr>
        <w:t>C</w:t>
      </w:r>
      <w:r w:rsidRPr="00D92F91">
        <w:rPr>
          <w:rFonts w:ascii="Cambria" w:hAnsi="Cambria"/>
          <w:lang w:eastAsia="en-US"/>
        </w:rPr>
        <w:t xml:space="preserve">atholic </w:t>
      </w:r>
      <w:r w:rsidR="00AB337D">
        <w:rPr>
          <w:rFonts w:ascii="Cambria" w:hAnsi="Cambria"/>
          <w:lang w:eastAsia="en-US"/>
        </w:rPr>
        <w:t>H</w:t>
      </w:r>
      <w:r w:rsidRPr="00D92F91">
        <w:rPr>
          <w:rFonts w:ascii="Cambria" w:hAnsi="Cambria"/>
          <w:lang w:eastAsia="en-US"/>
        </w:rPr>
        <w:t xml:space="preserve">ospice, and Dottie asks Cher to lie </w:t>
      </w:r>
      <w:r w:rsidR="0000363A">
        <w:rPr>
          <w:rFonts w:ascii="Cambria" w:hAnsi="Cambria"/>
          <w:lang w:eastAsia="en-US"/>
        </w:rPr>
        <w:t>for him to consent to</w:t>
      </w:r>
      <w:r w:rsidRPr="00D92F91">
        <w:rPr>
          <w:rFonts w:ascii="Cambria" w:hAnsi="Cambria"/>
          <w:lang w:eastAsia="en-US"/>
        </w:rPr>
        <w:t xml:space="preserve"> drug</w:t>
      </w:r>
      <w:r w:rsidR="0000363A">
        <w:rPr>
          <w:rFonts w:ascii="Cambria" w:hAnsi="Cambria"/>
          <w:lang w:eastAsia="en-US"/>
        </w:rPr>
        <w:t>s.</w:t>
      </w:r>
      <w:r w:rsidR="002E4726">
        <w:rPr>
          <w:rFonts w:ascii="Cambria" w:hAnsi="Cambria"/>
          <w:lang w:eastAsia="en-US"/>
        </w:rPr>
        <w:t xml:space="preserve"> </w:t>
      </w:r>
      <w:r w:rsidR="002E4726" w:rsidRPr="002E4726">
        <w:rPr>
          <w:rFonts w:ascii="Cambria" w:hAnsi="Cambria"/>
          <w:lang w:eastAsia="en-US"/>
        </w:rPr>
        <w:t xml:space="preserve">VICTORIA (31) </w:t>
      </w:r>
      <w:r w:rsidR="002E4726" w:rsidRPr="00D92F91">
        <w:rPr>
          <w:rFonts w:ascii="Cambria" w:hAnsi="Cambria"/>
          <w:lang w:eastAsia="en-US"/>
        </w:rPr>
        <w:t>joins</w:t>
      </w:r>
      <w:r w:rsidR="006E31E9">
        <w:rPr>
          <w:rFonts w:ascii="Cambria" w:hAnsi="Cambria"/>
          <w:lang w:eastAsia="en-US"/>
        </w:rPr>
        <w:t xml:space="preserve"> </w:t>
      </w:r>
      <w:r w:rsidR="002E4726">
        <w:rPr>
          <w:rFonts w:ascii="Cambria" w:hAnsi="Cambria"/>
          <w:lang w:eastAsia="en-US"/>
        </w:rPr>
        <w:t>her</w:t>
      </w:r>
      <w:r w:rsidR="006E31E9">
        <w:rPr>
          <w:rFonts w:ascii="Cambria" w:hAnsi="Cambria"/>
          <w:lang w:eastAsia="en-US"/>
        </w:rPr>
        <w:t xml:space="preserve"> family </w:t>
      </w:r>
      <w:r w:rsidR="002E4726">
        <w:rPr>
          <w:rFonts w:ascii="Cambria" w:hAnsi="Cambria"/>
          <w:lang w:eastAsia="en-US"/>
        </w:rPr>
        <w:t xml:space="preserve">while pregnant for the </w:t>
      </w:r>
      <w:r w:rsidRPr="00D92F91">
        <w:rPr>
          <w:rFonts w:ascii="Cambria" w:hAnsi="Cambria"/>
          <w:lang w:eastAsia="en-US"/>
        </w:rPr>
        <w:t>clean</w:t>
      </w:r>
      <w:r w:rsidR="002E4726">
        <w:rPr>
          <w:rFonts w:ascii="Cambria" w:hAnsi="Cambria"/>
          <w:lang w:eastAsia="en-US"/>
        </w:rPr>
        <w:t>ing of the</w:t>
      </w:r>
      <w:r w:rsidRPr="00D92F91">
        <w:rPr>
          <w:rFonts w:ascii="Cambria" w:hAnsi="Cambria"/>
          <w:lang w:eastAsia="en-US"/>
        </w:rPr>
        <w:t xml:space="preserve"> pum</w:t>
      </w:r>
      <w:r w:rsidR="006E31E9">
        <w:rPr>
          <w:rFonts w:ascii="Cambria" w:hAnsi="Cambria"/>
          <w:lang w:eastAsia="en-US"/>
        </w:rPr>
        <w:t>p</w:t>
      </w:r>
      <w:r w:rsidRPr="00D92F91">
        <w:rPr>
          <w:rFonts w:ascii="Cambria" w:hAnsi="Cambria"/>
          <w:lang w:eastAsia="en-US"/>
        </w:rPr>
        <w:t>. A flashback to 1995 shows Arnie angry, unfair, and inconsiderate to the point Samuel</w:t>
      </w:r>
      <w:r w:rsidR="006E31E9">
        <w:rPr>
          <w:rFonts w:ascii="Cambria" w:hAnsi="Cambria"/>
          <w:lang w:eastAsia="en-US"/>
        </w:rPr>
        <w:t xml:space="preserve"> </w:t>
      </w:r>
      <w:r w:rsidRPr="00D92F91">
        <w:rPr>
          <w:rFonts w:ascii="Cambria" w:hAnsi="Cambria"/>
          <w:lang w:eastAsia="en-US"/>
        </w:rPr>
        <w:t>runs away</w:t>
      </w:r>
      <w:r w:rsidR="006E31E9">
        <w:rPr>
          <w:rFonts w:ascii="Cambria" w:hAnsi="Cambria"/>
          <w:lang w:eastAsia="en-US"/>
        </w:rPr>
        <w:t>.</w:t>
      </w:r>
    </w:p>
    <w:p w14:paraId="3C2F29D6" w14:textId="3FAE9319" w:rsidR="00D92F91" w:rsidRPr="00D92F91" w:rsidRDefault="00D92F91" w:rsidP="00D92F91">
      <w:pPr>
        <w:pStyle w:val="NormalWeb"/>
        <w:shd w:val="clear" w:color="auto" w:fill="FFFFFF"/>
        <w:rPr>
          <w:rFonts w:ascii="Cambria" w:hAnsi="Cambria"/>
          <w:lang w:eastAsia="en-US"/>
        </w:rPr>
      </w:pPr>
      <w:r w:rsidRPr="00D92F91">
        <w:rPr>
          <w:rFonts w:ascii="Cambria" w:hAnsi="Cambria"/>
          <w:lang w:eastAsia="en-US"/>
        </w:rPr>
        <w:t xml:space="preserve">Arnie </w:t>
      </w:r>
      <w:r w:rsidR="000425E1">
        <w:rPr>
          <w:rFonts w:ascii="Cambria" w:hAnsi="Cambria"/>
          <w:lang w:eastAsia="en-US"/>
        </w:rPr>
        <w:t xml:space="preserve">unexpectedly </w:t>
      </w:r>
      <w:r w:rsidRPr="00D92F91">
        <w:rPr>
          <w:rFonts w:ascii="Cambria" w:hAnsi="Cambria"/>
          <w:lang w:eastAsia="en-US"/>
        </w:rPr>
        <w:t>breathes without the machinery</w:t>
      </w:r>
      <w:r w:rsidR="000425E1">
        <w:rPr>
          <w:rFonts w:ascii="Cambria" w:hAnsi="Cambria"/>
          <w:lang w:eastAsia="en-US"/>
        </w:rPr>
        <w:t xml:space="preserve"> and</w:t>
      </w:r>
      <w:r w:rsidRPr="00D92F91">
        <w:rPr>
          <w:rFonts w:ascii="Cambria" w:hAnsi="Cambria"/>
          <w:lang w:eastAsia="en-US"/>
        </w:rPr>
        <w:t xml:space="preserve"> Samuel wants to feed him with a tube while Cher and Francie would let him die. Phyllis opts for the tube for Samuel but soon decides to take it off. </w:t>
      </w:r>
      <w:proofErr w:type="spellStart"/>
      <w:r w:rsidRPr="00D92F91">
        <w:rPr>
          <w:rFonts w:ascii="Cambria" w:hAnsi="Cambria"/>
          <w:lang w:eastAsia="en-US"/>
        </w:rPr>
        <w:t>Mugsy</w:t>
      </w:r>
      <w:proofErr w:type="spellEnd"/>
      <w:r w:rsidRPr="00D92F91">
        <w:rPr>
          <w:rFonts w:ascii="Cambria" w:hAnsi="Cambria"/>
          <w:lang w:eastAsia="en-US"/>
        </w:rPr>
        <w:t xml:space="preserve"> and Sybil join Cher and support her as she lies to Robbie to consent for the drugs. But when Sybil asks him from the heart, Robbie willingly accepts. Cher angrily argues with Sybil for trying to change her.</w:t>
      </w:r>
      <w:r w:rsidR="004520FB">
        <w:rPr>
          <w:rFonts w:ascii="Cambria" w:hAnsi="Cambria"/>
          <w:lang w:eastAsia="en-US"/>
        </w:rPr>
        <w:t xml:space="preserve"> </w:t>
      </w:r>
      <w:r w:rsidRPr="00D92F91">
        <w:rPr>
          <w:rFonts w:ascii="Cambria" w:hAnsi="Cambria"/>
          <w:lang w:eastAsia="en-US"/>
        </w:rPr>
        <w:t xml:space="preserve">When Samuel discovers Arnie's tube was removed, he violently confronts Phyllis. Cher stumbles upon </w:t>
      </w:r>
      <w:r w:rsidR="00AA3783">
        <w:rPr>
          <w:rFonts w:ascii="Cambria" w:hAnsi="Cambria"/>
          <w:lang w:eastAsia="en-US"/>
        </w:rPr>
        <w:t xml:space="preserve">him pushing </w:t>
      </w:r>
      <w:r w:rsidR="00DF1F22">
        <w:rPr>
          <w:rFonts w:ascii="Cambria" w:hAnsi="Cambria"/>
          <w:lang w:eastAsia="en-US"/>
        </w:rPr>
        <w:t>their</w:t>
      </w:r>
      <w:r w:rsidRPr="00D92F91">
        <w:rPr>
          <w:rFonts w:ascii="Cambria" w:hAnsi="Cambria"/>
          <w:lang w:eastAsia="en-US"/>
        </w:rPr>
        <w:t xml:space="preserve"> </w:t>
      </w:r>
      <w:r w:rsidR="009F18B5">
        <w:rPr>
          <w:rFonts w:ascii="Cambria" w:hAnsi="Cambria"/>
          <w:lang w:eastAsia="en-US"/>
        </w:rPr>
        <w:t xml:space="preserve">mother </w:t>
      </w:r>
      <w:r w:rsidRPr="00D92F91">
        <w:rPr>
          <w:rFonts w:ascii="Cambria" w:hAnsi="Cambria"/>
          <w:lang w:eastAsia="en-US"/>
        </w:rPr>
        <w:t>and draws a gun. It accidentally fires as she lowers it, and Victoria gets premature and</w:t>
      </w:r>
      <w:r w:rsidR="00AA3783">
        <w:rPr>
          <w:rFonts w:ascii="Cambria" w:hAnsi="Cambria"/>
          <w:lang w:eastAsia="en-US"/>
        </w:rPr>
        <w:t xml:space="preserve"> </w:t>
      </w:r>
      <w:r w:rsidR="00AA3783" w:rsidRPr="00D92F91">
        <w:rPr>
          <w:rFonts w:ascii="Cambria" w:hAnsi="Cambria"/>
          <w:lang w:eastAsia="en-US"/>
        </w:rPr>
        <w:t>painful</w:t>
      </w:r>
      <w:r w:rsidRPr="00D92F91">
        <w:rPr>
          <w:rFonts w:ascii="Cambria" w:hAnsi="Cambria"/>
          <w:lang w:eastAsia="en-US"/>
        </w:rPr>
        <w:t xml:space="preserve"> childbirth</w:t>
      </w:r>
      <w:r w:rsidR="00093C01">
        <w:rPr>
          <w:rFonts w:ascii="Cambria" w:hAnsi="Cambria"/>
          <w:lang w:eastAsia="en-US"/>
        </w:rPr>
        <w:t xml:space="preserve"> of two sons. </w:t>
      </w:r>
    </w:p>
    <w:p w14:paraId="4AF9B6F7" w14:textId="00070AB5" w:rsidR="00D92F91" w:rsidRDefault="00D92F91" w:rsidP="00D92F91">
      <w:pPr>
        <w:pStyle w:val="NormalWeb"/>
        <w:shd w:val="clear" w:color="auto" w:fill="FFFFFF"/>
        <w:rPr>
          <w:rFonts w:ascii="Cambria" w:hAnsi="Cambria"/>
          <w:lang w:eastAsia="en-US"/>
        </w:rPr>
      </w:pPr>
      <w:r w:rsidRPr="00D92F91">
        <w:rPr>
          <w:rFonts w:ascii="Cambria" w:hAnsi="Cambria"/>
          <w:lang w:eastAsia="en-US"/>
        </w:rPr>
        <w:t xml:space="preserve">Cher breaks down over the phone with Sybil about her inability to watch people die, and Arnie dies. At </w:t>
      </w:r>
      <w:r w:rsidR="00AA3783">
        <w:rPr>
          <w:rFonts w:ascii="Cambria" w:hAnsi="Cambria"/>
          <w:lang w:eastAsia="en-US"/>
        </w:rPr>
        <w:t>his</w:t>
      </w:r>
      <w:r w:rsidRPr="00D92F91">
        <w:rPr>
          <w:rFonts w:ascii="Cambria" w:hAnsi="Cambria"/>
          <w:lang w:eastAsia="en-US"/>
        </w:rPr>
        <w:t xml:space="preserve"> funeral, Samuel's eulogy mentions Arnie's patience and laughter — features not apparent to his family. Robbie interjects, "I'm glad he's dead. I hate him</w:t>
      </w:r>
      <w:r w:rsidR="00EE4723">
        <w:rPr>
          <w:rFonts w:ascii="Cambria" w:hAnsi="Cambria"/>
          <w:lang w:eastAsia="en-US"/>
        </w:rPr>
        <w:t>.</w:t>
      </w:r>
      <w:r w:rsidRPr="00D92F91">
        <w:rPr>
          <w:rFonts w:ascii="Cambria" w:hAnsi="Cambria"/>
          <w:lang w:eastAsia="en-US"/>
        </w:rPr>
        <w:t xml:space="preserve">" </w:t>
      </w:r>
      <w:r w:rsidR="00EE4723">
        <w:rPr>
          <w:rFonts w:ascii="Cambria" w:hAnsi="Cambria"/>
          <w:lang w:eastAsia="en-US"/>
        </w:rPr>
        <w:t>B</w:t>
      </w:r>
      <w:r w:rsidR="00AA3783">
        <w:rPr>
          <w:rFonts w:ascii="Cambria" w:hAnsi="Cambria"/>
          <w:lang w:eastAsia="en-US"/>
        </w:rPr>
        <w:t xml:space="preserve">ut </w:t>
      </w:r>
      <w:r w:rsidR="00BA2A51">
        <w:rPr>
          <w:rFonts w:ascii="Cambria" w:hAnsi="Cambria"/>
          <w:lang w:eastAsia="en-US"/>
        </w:rPr>
        <w:t xml:space="preserve">Phyllis has a happy memory dancing with Arnie. </w:t>
      </w:r>
      <w:r w:rsidRPr="00D92F91">
        <w:rPr>
          <w:rFonts w:ascii="Cambria" w:hAnsi="Cambria"/>
          <w:lang w:eastAsia="en-US"/>
        </w:rPr>
        <w:t>Diggers continue an orthodox ceremony despite Phyllis' will, but Cher gets them to stop with an awkward eulogy.</w:t>
      </w:r>
      <w:r w:rsidR="00EE4723">
        <w:rPr>
          <w:rFonts w:ascii="Cambria" w:hAnsi="Cambria"/>
          <w:lang w:eastAsia="en-US"/>
        </w:rPr>
        <w:t xml:space="preserve"> </w:t>
      </w:r>
      <w:r w:rsidR="00AA3783">
        <w:rPr>
          <w:rFonts w:ascii="Cambria" w:hAnsi="Cambria"/>
          <w:lang w:eastAsia="en-US"/>
        </w:rPr>
        <w:t>Cher present</w:t>
      </w:r>
      <w:r w:rsidR="00EE4723">
        <w:rPr>
          <w:rFonts w:ascii="Cambria" w:hAnsi="Cambria"/>
          <w:lang w:eastAsia="en-US"/>
        </w:rPr>
        <w:t>s Sybil</w:t>
      </w:r>
      <w:r w:rsidR="00AA3783">
        <w:rPr>
          <w:rFonts w:ascii="Cambria" w:hAnsi="Cambria"/>
          <w:lang w:eastAsia="en-US"/>
        </w:rPr>
        <w:t xml:space="preserve"> </w:t>
      </w:r>
      <w:r w:rsidR="007845A3">
        <w:rPr>
          <w:rFonts w:ascii="Cambria" w:hAnsi="Cambria"/>
          <w:lang w:eastAsia="en-US"/>
        </w:rPr>
        <w:t xml:space="preserve">to Phyllis </w:t>
      </w:r>
      <w:r w:rsidR="00AA3783">
        <w:rPr>
          <w:rFonts w:ascii="Cambria" w:hAnsi="Cambria"/>
          <w:lang w:eastAsia="en-US"/>
        </w:rPr>
        <w:t xml:space="preserve">as </w:t>
      </w:r>
      <w:r w:rsidRPr="00D92F91">
        <w:rPr>
          <w:rFonts w:ascii="Cambria" w:hAnsi="Cambria"/>
          <w:lang w:eastAsia="en-US"/>
        </w:rPr>
        <w:t>a</w:t>
      </w:r>
      <w:r w:rsidR="00EE4723">
        <w:rPr>
          <w:rFonts w:ascii="Cambria" w:hAnsi="Cambria"/>
          <w:lang w:eastAsia="en-US"/>
        </w:rPr>
        <w:t>n</w:t>
      </w:r>
      <w:r w:rsidRPr="00D92F91">
        <w:rPr>
          <w:rFonts w:ascii="Cambria" w:hAnsi="Cambria"/>
          <w:lang w:eastAsia="en-US"/>
        </w:rPr>
        <w:t xml:space="preserve"> acquaintance</w:t>
      </w:r>
      <w:r w:rsidR="00EE4723">
        <w:rPr>
          <w:rFonts w:ascii="Cambria" w:hAnsi="Cambria"/>
          <w:lang w:eastAsia="en-US"/>
        </w:rPr>
        <w:t xml:space="preserve">. Sybil is mad. </w:t>
      </w:r>
    </w:p>
    <w:p w14:paraId="558C6C00" w14:textId="6EB358E0" w:rsidR="000C75BC" w:rsidRPr="00D92F91" w:rsidRDefault="00D92F91" w:rsidP="00D92F91">
      <w:pPr>
        <w:pStyle w:val="NormalWeb"/>
        <w:shd w:val="clear" w:color="auto" w:fill="FFFFFF"/>
        <w:rPr>
          <w:rFonts w:ascii="Cambria" w:hAnsi="Cambria"/>
          <w:lang w:eastAsia="en-US"/>
        </w:rPr>
      </w:pPr>
      <w:r w:rsidRPr="00D92F91">
        <w:rPr>
          <w:rFonts w:ascii="Cambria" w:hAnsi="Cambria"/>
          <w:lang w:eastAsia="en-US"/>
        </w:rPr>
        <w:t>After a family reunion, Cher reveals she</w:t>
      </w:r>
      <w:r w:rsidR="000C75BC">
        <w:rPr>
          <w:rFonts w:ascii="Cambria" w:hAnsi="Cambria"/>
          <w:lang w:eastAsia="en-US"/>
        </w:rPr>
        <w:t xml:space="preserve"> is</w:t>
      </w:r>
      <w:r w:rsidRPr="00D92F91">
        <w:rPr>
          <w:rFonts w:ascii="Cambria" w:hAnsi="Cambria"/>
          <w:lang w:eastAsia="en-US"/>
        </w:rPr>
        <w:t xml:space="preserve"> dating Sybil to her mother and admits she loves her a lot. </w:t>
      </w:r>
      <w:r w:rsidR="00602EB7" w:rsidRPr="00D92F91">
        <w:rPr>
          <w:rFonts w:ascii="Cambria" w:hAnsi="Cambria"/>
          <w:lang w:eastAsia="en-US"/>
        </w:rPr>
        <w:t>Phyllis</w:t>
      </w:r>
      <w:r w:rsidRPr="00D92F91">
        <w:rPr>
          <w:rFonts w:ascii="Cambria" w:hAnsi="Cambria"/>
          <w:lang w:eastAsia="en-US"/>
        </w:rPr>
        <w:t xml:space="preserve"> reacts well in a finally intimate mother-daughter moment. Cher </w:t>
      </w:r>
      <w:r w:rsidR="00A64CC8">
        <w:rPr>
          <w:rFonts w:ascii="Cambria" w:hAnsi="Cambria"/>
          <w:lang w:eastAsia="en-US"/>
        </w:rPr>
        <w:t xml:space="preserve">goes to </w:t>
      </w:r>
      <w:r w:rsidRPr="00D92F91">
        <w:rPr>
          <w:rFonts w:ascii="Cambria" w:hAnsi="Cambria"/>
          <w:lang w:eastAsia="en-US"/>
        </w:rPr>
        <w:t>Sybil</w:t>
      </w:r>
      <w:r w:rsidR="00666717">
        <w:rPr>
          <w:rFonts w:ascii="Cambria" w:hAnsi="Cambria"/>
          <w:lang w:eastAsia="en-US"/>
        </w:rPr>
        <w:t>’s</w:t>
      </w:r>
      <w:r w:rsidRPr="00D92F91">
        <w:rPr>
          <w:rFonts w:ascii="Cambria" w:hAnsi="Cambria"/>
          <w:lang w:eastAsia="en-US"/>
        </w:rPr>
        <w:t xml:space="preserve"> </w:t>
      </w:r>
      <w:r w:rsidR="00A64CC8">
        <w:rPr>
          <w:rFonts w:ascii="Cambria" w:hAnsi="Cambria"/>
          <w:lang w:eastAsia="en-US"/>
        </w:rPr>
        <w:t>and expresses her</w:t>
      </w:r>
      <w:r w:rsidRPr="00D92F91">
        <w:rPr>
          <w:rFonts w:ascii="Cambria" w:hAnsi="Cambria"/>
          <w:lang w:eastAsia="en-US"/>
        </w:rPr>
        <w:t xml:space="preserve"> love</w:t>
      </w:r>
      <w:r w:rsidR="00666717">
        <w:rPr>
          <w:rFonts w:ascii="Cambria" w:hAnsi="Cambria"/>
          <w:lang w:eastAsia="en-US"/>
        </w:rPr>
        <w:t xml:space="preserve">. </w:t>
      </w:r>
      <w:r w:rsidR="00A64CC8">
        <w:rPr>
          <w:rFonts w:ascii="Cambria" w:hAnsi="Cambria"/>
          <w:lang w:eastAsia="en-US"/>
        </w:rPr>
        <w:t>T</w:t>
      </w:r>
      <w:r w:rsidRPr="00D92F91">
        <w:rPr>
          <w:rFonts w:ascii="Cambria" w:hAnsi="Cambria"/>
          <w:lang w:eastAsia="en-US"/>
        </w:rPr>
        <w:t>hey kiss. They move in together</w:t>
      </w:r>
      <w:r w:rsidR="00666717">
        <w:rPr>
          <w:rFonts w:ascii="Cambria" w:hAnsi="Cambria"/>
          <w:lang w:eastAsia="en-US"/>
        </w:rPr>
        <w:t>.</w:t>
      </w:r>
      <w:r w:rsidRPr="00D92F91">
        <w:rPr>
          <w:rFonts w:ascii="Cambria" w:hAnsi="Cambria"/>
          <w:lang w:eastAsia="en-US"/>
        </w:rPr>
        <w:t xml:space="preserve"> </w:t>
      </w:r>
      <w:r w:rsidR="00666717">
        <w:rPr>
          <w:rFonts w:ascii="Cambria" w:hAnsi="Cambria"/>
          <w:lang w:eastAsia="en-US"/>
        </w:rPr>
        <w:t>H</w:t>
      </w:r>
      <w:r w:rsidRPr="00D92F91">
        <w:rPr>
          <w:rFonts w:ascii="Cambria" w:hAnsi="Cambria"/>
          <w:lang w:eastAsia="en-US"/>
        </w:rPr>
        <w:t xml:space="preserve">ome movie scenes feature Cher, </w:t>
      </w:r>
      <w:r w:rsidR="00666717" w:rsidRPr="00D92F91">
        <w:rPr>
          <w:rFonts w:ascii="Cambria" w:hAnsi="Cambria"/>
          <w:lang w:eastAsia="en-US"/>
        </w:rPr>
        <w:t>Sybil</w:t>
      </w:r>
      <w:r w:rsidR="00666717">
        <w:rPr>
          <w:rFonts w:ascii="Cambria" w:hAnsi="Cambria"/>
          <w:lang w:eastAsia="en-US"/>
        </w:rPr>
        <w:t xml:space="preserve">, </w:t>
      </w:r>
      <w:proofErr w:type="spellStart"/>
      <w:r w:rsidRPr="00D92F91">
        <w:rPr>
          <w:rFonts w:ascii="Cambria" w:hAnsi="Cambria"/>
          <w:lang w:eastAsia="en-US"/>
        </w:rPr>
        <w:t>Mugsy</w:t>
      </w:r>
      <w:proofErr w:type="spellEnd"/>
      <w:r w:rsidRPr="00D92F91">
        <w:rPr>
          <w:rFonts w:ascii="Cambria" w:hAnsi="Cambria"/>
          <w:lang w:eastAsia="en-US"/>
        </w:rPr>
        <w:t>, and Wendy, trying to make a</w:t>
      </w:r>
      <w:r w:rsidR="00666717">
        <w:rPr>
          <w:rFonts w:ascii="Cambria" w:hAnsi="Cambria"/>
          <w:lang w:eastAsia="en-US"/>
        </w:rPr>
        <w:t xml:space="preserve"> </w:t>
      </w:r>
      <w:r w:rsidRPr="00D92F91">
        <w:rPr>
          <w:rFonts w:ascii="Cambria" w:hAnsi="Cambria"/>
          <w:lang w:eastAsia="en-US"/>
        </w:rPr>
        <w:t>pyramid.</w:t>
      </w:r>
    </w:p>
    <w:p w14:paraId="31DC7AE9" w14:textId="159429D2" w:rsidR="007B3002" w:rsidRPr="006C187A" w:rsidRDefault="00BD5F94" w:rsidP="006C187A">
      <w:pPr>
        <w:shd w:val="clear" w:color="auto" w:fill="FFFFFF"/>
        <w:spacing w:before="100" w:beforeAutospacing="1" w:after="100" w:afterAutospacing="1"/>
        <w:rPr>
          <w:rFonts w:ascii="Cambria" w:eastAsia="Times New Roman" w:hAnsi="Cambria" w:cs="Times New Roman"/>
        </w:rPr>
      </w:pPr>
      <w:r>
        <w:rPr>
          <w:rFonts w:ascii="Cambria" w:eastAsia="Times New Roman" w:hAnsi="Cambria" w:cs="Times New Roman"/>
        </w:rPr>
        <w:lastRenderedPageBreak/>
        <w:t xml:space="preserve"> </w:t>
      </w:r>
      <w:r w:rsidR="00D92263" w:rsidRPr="00382372">
        <w:rPr>
          <w:rFonts w:ascii="Cambria" w:hAnsi="Cambria"/>
          <w:b/>
          <w:bCs/>
          <w:color w:val="000000"/>
          <w:u w:val="single"/>
        </w:rPr>
        <w:t>COMMENTS</w:t>
      </w:r>
    </w:p>
    <w:p w14:paraId="51D6D83B" w14:textId="2431D625" w:rsidR="005E23FA" w:rsidRPr="009240B5" w:rsidRDefault="005E23FA" w:rsidP="005E23FA">
      <w:pPr>
        <w:pStyle w:val="NormalWeb"/>
        <w:shd w:val="clear" w:color="auto" w:fill="FFFFFF"/>
        <w:rPr>
          <w:rFonts w:ascii="Cambria" w:hAnsi="Cambria"/>
          <w:color w:val="000000"/>
        </w:rPr>
      </w:pPr>
      <w:r w:rsidRPr="009240B5">
        <w:rPr>
          <w:rFonts w:ascii="Cambria" w:hAnsi="Cambria"/>
          <w:color w:val="000000"/>
        </w:rPr>
        <w:t xml:space="preserve">THE MEYEROWITZ STORIES meets THE DESCENDANTS in this dramedy showing the intricacies of a </w:t>
      </w:r>
      <w:r w:rsidR="001E57F2">
        <w:rPr>
          <w:rFonts w:ascii="Cambria" w:hAnsi="Cambria"/>
          <w:color w:val="000000"/>
        </w:rPr>
        <w:t xml:space="preserve">dysfunctional </w:t>
      </w:r>
      <w:r w:rsidRPr="009240B5">
        <w:rPr>
          <w:rFonts w:ascii="Cambria" w:hAnsi="Cambria"/>
          <w:color w:val="000000"/>
        </w:rPr>
        <w:t xml:space="preserve">Jewish family as </w:t>
      </w:r>
      <w:r w:rsidR="001E57F2">
        <w:rPr>
          <w:rFonts w:ascii="Cambria" w:hAnsi="Cambria"/>
          <w:color w:val="000000"/>
        </w:rPr>
        <w:t>each</w:t>
      </w:r>
      <w:r w:rsidRPr="009240B5">
        <w:rPr>
          <w:rFonts w:ascii="Cambria" w:hAnsi="Cambria"/>
          <w:color w:val="000000"/>
        </w:rPr>
        <w:t xml:space="preserve"> </w:t>
      </w:r>
      <w:proofErr w:type="gramStart"/>
      <w:r w:rsidRPr="009240B5">
        <w:rPr>
          <w:rFonts w:ascii="Cambria" w:hAnsi="Cambria"/>
          <w:color w:val="000000"/>
        </w:rPr>
        <w:t>cope</w:t>
      </w:r>
      <w:r w:rsidR="001E57F2">
        <w:rPr>
          <w:rFonts w:ascii="Cambria" w:hAnsi="Cambria"/>
          <w:color w:val="000000"/>
        </w:rPr>
        <w:t>s</w:t>
      </w:r>
      <w:proofErr w:type="gramEnd"/>
      <w:r w:rsidR="001E57F2">
        <w:rPr>
          <w:rFonts w:ascii="Cambria" w:hAnsi="Cambria"/>
          <w:color w:val="000000"/>
        </w:rPr>
        <w:t xml:space="preserve"> </w:t>
      </w:r>
      <w:r w:rsidRPr="009240B5">
        <w:rPr>
          <w:rFonts w:ascii="Cambria" w:hAnsi="Cambria"/>
          <w:color w:val="000000"/>
        </w:rPr>
        <w:t>with the patriarch’s upcoming death.</w:t>
      </w:r>
      <w:r w:rsidR="000D6949">
        <w:rPr>
          <w:rFonts w:ascii="Cambria" w:hAnsi="Cambria"/>
          <w:color w:val="000000"/>
        </w:rPr>
        <w:t xml:space="preserve"> </w:t>
      </w:r>
      <w:r w:rsidRPr="009240B5">
        <w:rPr>
          <w:rFonts w:ascii="Cambria" w:hAnsi="Cambria"/>
          <w:color w:val="000000"/>
        </w:rPr>
        <w:t xml:space="preserve"> The tragicomic tone and dialogue serve this bitter-sweet story</w:t>
      </w:r>
      <w:r w:rsidR="001E20EE">
        <w:rPr>
          <w:rFonts w:ascii="Cambria" w:hAnsi="Cambria"/>
          <w:color w:val="000000"/>
        </w:rPr>
        <w:t>.</w:t>
      </w:r>
      <w:r w:rsidRPr="009240B5">
        <w:rPr>
          <w:rFonts w:ascii="Cambria" w:hAnsi="Cambria"/>
          <w:color w:val="000000"/>
        </w:rPr>
        <w:t xml:space="preserve"> </w:t>
      </w:r>
      <w:r w:rsidR="001E20EE" w:rsidRPr="009240B5">
        <w:rPr>
          <w:rFonts w:ascii="Cambria" w:hAnsi="Cambria"/>
          <w:color w:val="000000"/>
        </w:rPr>
        <w:t>The classic childhood</w:t>
      </w:r>
      <w:r w:rsidR="00E211FA">
        <w:rPr>
          <w:rFonts w:ascii="Cambria" w:hAnsi="Cambria"/>
          <w:color w:val="000000"/>
        </w:rPr>
        <w:t xml:space="preserve"> flashbacks throughout</w:t>
      </w:r>
      <w:r w:rsidR="001E20EE" w:rsidRPr="009240B5">
        <w:rPr>
          <w:rFonts w:ascii="Cambria" w:hAnsi="Cambria"/>
          <w:color w:val="000000"/>
        </w:rPr>
        <w:t xml:space="preserve"> resonate with the more contained present</w:t>
      </w:r>
      <w:r w:rsidR="00E211FA">
        <w:rPr>
          <w:rFonts w:ascii="Cambria" w:hAnsi="Cambria"/>
          <w:color w:val="000000"/>
        </w:rPr>
        <w:t xml:space="preserve"> and further build</w:t>
      </w:r>
      <w:r w:rsidR="001E20EE">
        <w:rPr>
          <w:rFonts w:ascii="Cambria" w:hAnsi="Cambria"/>
          <w:color w:val="000000"/>
        </w:rPr>
        <w:t xml:space="preserve"> </w:t>
      </w:r>
      <w:r w:rsidR="00E211FA">
        <w:rPr>
          <w:rFonts w:ascii="Cambria" w:hAnsi="Cambria"/>
          <w:color w:val="000000"/>
        </w:rPr>
        <w:t xml:space="preserve">the </w:t>
      </w:r>
      <w:r w:rsidRPr="009240B5">
        <w:rPr>
          <w:rFonts w:ascii="Cambria" w:hAnsi="Cambria"/>
          <w:color w:val="000000"/>
        </w:rPr>
        <w:t>complex characters. BEING SILVER’s premise</w:t>
      </w:r>
      <w:r w:rsidR="00CF5804">
        <w:rPr>
          <w:rFonts w:ascii="Cambria" w:hAnsi="Cambria"/>
          <w:color w:val="000000"/>
        </w:rPr>
        <w:t>,</w:t>
      </w:r>
      <w:r w:rsidRPr="009240B5">
        <w:rPr>
          <w:rFonts w:ascii="Cambria" w:hAnsi="Cambria"/>
          <w:color w:val="000000"/>
        </w:rPr>
        <w:t xml:space="preserve"> story</w:t>
      </w:r>
      <w:r w:rsidR="00CF5804">
        <w:rPr>
          <w:rFonts w:ascii="Cambria" w:hAnsi="Cambria"/>
          <w:color w:val="000000"/>
        </w:rPr>
        <w:t>, and structure</w:t>
      </w:r>
      <w:r w:rsidRPr="009240B5">
        <w:rPr>
          <w:rFonts w:ascii="Cambria" w:hAnsi="Cambria"/>
          <w:color w:val="000000"/>
        </w:rPr>
        <w:t xml:space="preserve"> are not original, and a few scenes c</w:t>
      </w:r>
      <w:r w:rsidR="008F457E">
        <w:rPr>
          <w:rFonts w:ascii="Cambria" w:hAnsi="Cambria"/>
          <w:color w:val="000000"/>
        </w:rPr>
        <w:t>an</w:t>
      </w:r>
      <w:r w:rsidRPr="009240B5">
        <w:rPr>
          <w:rFonts w:ascii="Cambria" w:hAnsi="Cambria"/>
          <w:color w:val="000000"/>
        </w:rPr>
        <w:t xml:space="preserve"> feel generic. Still, the writer knows her subject, and the excellent overall execution connects with the reader emotionally. </w:t>
      </w:r>
    </w:p>
    <w:p w14:paraId="6B7A3E48" w14:textId="668861F8" w:rsidR="005E23FA" w:rsidRPr="009240B5" w:rsidRDefault="005E23FA" w:rsidP="005E23FA">
      <w:pPr>
        <w:pStyle w:val="NormalWeb"/>
        <w:shd w:val="clear" w:color="auto" w:fill="FFFFFF"/>
        <w:rPr>
          <w:rFonts w:ascii="Cambria" w:hAnsi="Cambria"/>
          <w:color w:val="000000"/>
        </w:rPr>
      </w:pPr>
      <w:r w:rsidRPr="009240B5">
        <w:rPr>
          <w:rFonts w:ascii="Cambria" w:hAnsi="Cambria"/>
          <w:color w:val="000000"/>
        </w:rPr>
        <w:t xml:space="preserve">All the complex family members are heavily </w:t>
      </w:r>
      <w:r w:rsidR="00D83E11">
        <w:rPr>
          <w:rFonts w:ascii="Cambria" w:hAnsi="Cambria"/>
          <w:color w:val="000000"/>
        </w:rPr>
        <w:t xml:space="preserve">and differently </w:t>
      </w:r>
      <w:r w:rsidRPr="009240B5">
        <w:rPr>
          <w:rFonts w:ascii="Cambria" w:hAnsi="Cambria"/>
          <w:color w:val="000000"/>
        </w:rPr>
        <w:t>flawed. Phyllis favors practicality instead of intimacy and keeps smiling emptily. Cher acts like a child to shield herself from adult relationships and feelings</w:t>
      </w:r>
      <w:r w:rsidR="000D6949">
        <w:rPr>
          <w:rFonts w:ascii="Cambria" w:hAnsi="Cambria"/>
          <w:color w:val="000000"/>
        </w:rPr>
        <w:t xml:space="preserve">, which makes the romance </w:t>
      </w:r>
      <w:r w:rsidR="000D6949">
        <w:rPr>
          <w:rFonts w:ascii="Cambria" w:hAnsi="Cambria"/>
          <w:color w:val="000000"/>
        </w:rPr>
        <w:t>with Sybil</w:t>
      </w:r>
      <w:r w:rsidR="000D6949">
        <w:rPr>
          <w:rFonts w:ascii="Cambria" w:hAnsi="Cambria"/>
          <w:color w:val="000000"/>
        </w:rPr>
        <w:t xml:space="preserve"> even more compelling. </w:t>
      </w:r>
      <w:r w:rsidRPr="009240B5">
        <w:rPr>
          <w:rFonts w:ascii="Cambria" w:hAnsi="Cambria"/>
          <w:color w:val="000000"/>
        </w:rPr>
        <w:t>Samuel hated his father growing up but became a lot like him and loves him as he dies. Samuel differentiates himself from Arnie by being ultra-orthodox. Still, he focuses more on the rules and their technicalities than the spiritual and intimate moments he could live with his family.</w:t>
      </w:r>
    </w:p>
    <w:p w14:paraId="5CC12A85" w14:textId="59407BE5" w:rsidR="005E23FA" w:rsidRPr="009240B5" w:rsidRDefault="005E23FA" w:rsidP="005E23FA">
      <w:pPr>
        <w:pStyle w:val="NormalWeb"/>
        <w:shd w:val="clear" w:color="auto" w:fill="FFFFFF"/>
        <w:rPr>
          <w:rFonts w:ascii="Cambria" w:hAnsi="Cambria"/>
          <w:color w:val="000000"/>
        </w:rPr>
      </w:pPr>
      <w:r w:rsidRPr="009240B5">
        <w:rPr>
          <w:rFonts w:ascii="Cambria" w:hAnsi="Cambria"/>
          <w:color w:val="000000"/>
        </w:rPr>
        <w:t xml:space="preserve">The organic dialogue gives life to the characters and rises in absurd situations with character-based humor featuring witty lines from Dottie and Cher. The dark humor is </w:t>
      </w:r>
      <w:r w:rsidR="00DB7A05">
        <w:rPr>
          <w:rFonts w:ascii="Cambria" w:hAnsi="Cambria"/>
          <w:color w:val="000000"/>
        </w:rPr>
        <w:t xml:space="preserve">effective </w:t>
      </w:r>
      <w:r w:rsidRPr="009240B5">
        <w:rPr>
          <w:rFonts w:ascii="Cambria" w:hAnsi="Cambria"/>
          <w:color w:val="000000"/>
        </w:rPr>
        <w:t>as well as the occasional spotty humor — Cher’s phone and neckless</w:t>
      </w:r>
      <w:r w:rsidR="00806394">
        <w:rPr>
          <w:rFonts w:ascii="Cambria" w:hAnsi="Cambria"/>
          <w:color w:val="000000"/>
        </w:rPr>
        <w:t xml:space="preserve"> (given by Sybil)</w:t>
      </w:r>
      <w:r w:rsidRPr="009240B5">
        <w:rPr>
          <w:rFonts w:ascii="Cambria" w:hAnsi="Cambria"/>
          <w:color w:val="000000"/>
        </w:rPr>
        <w:t xml:space="preserve"> respectively slip in used toilets on two occasions.</w:t>
      </w:r>
    </w:p>
    <w:p w14:paraId="1B5383D6" w14:textId="53B222E7" w:rsidR="001E20EE" w:rsidRDefault="005E23FA" w:rsidP="005E23FA">
      <w:pPr>
        <w:pStyle w:val="NormalWeb"/>
        <w:shd w:val="clear" w:color="auto" w:fill="FFFFFF"/>
        <w:rPr>
          <w:rFonts w:ascii="Cambria" w:hAnsi="Cambria"/>
          <w:color w:val="000000"/>
        </w:rPr>
      </w:pPr>
      <w:r w:rsidRPr="009240B5">
        <w:rPr>
          <w:rFonts w:ascii="Cambria" w:hAnsi="Cambria"/>
          <w:color w:val="000000"/>
        </w:rPr>
        <w:t xml:space="preserve">Nevertheless, the writer sometimes tells what characters realize and think — instead of giving </w:t>
      </w:r>
      <w:r w:rsidR="004E3750">
        <w:rPr>
          <w:rFonts w:ascii="Cambria" w:hAnsi="Cambria"/>
          <w:color w:val="000000"/>
        </w:rPr>
        <w:t xml:space="preserve">more </w:t>
      </w:r>
      <w:r w:rsidRPr="009240B5">
        <w:rPr>
          <w:rFonts w:ascii="Cambria" w:hAnsi="Cambria"/>
          <w:color w:val="000000"/>
        </w:rPr>
        <w:t>visual or sound cues — and a few dialogues c</w:t>
      </w:r>
      <w:r w:rsidR="00585955">
        <w:rPr>
          <w:rFonts w:ascii="Cambria" w:hAnsi="Cambria"/>
          <w:color w:val="000000"/>
        </w:rPr>
        <w:t>an</w:t>
      </w:r>
      <w:r w:rsidRPr="009240B5">
        <w:rPr>
          <w:rFonts w:ascii="Cambria" w:hAnsi="Cambria"/>
          <w:color w:val="000000"/>
        </w:rPr>
        <w:t xml:space="preserve"> </w:t>
      </w:r>
      <w:r w:rsidR="00585955">
        <w:rPr>
          <w:rFonts w:ascii="Cambria" w:hAnsi="Cambria"/>
          <w:color w:val="000000"/>
        </w:rPr>
        <w:t>feel</w:t>
      </w:r>
      <w:r w:rsidRPr="009240B5">
        <w:rPr>
          <w:rFonts w:ascii="Cambria" w:hAnsi="Cambria"/>
          <w:color w:val="000000"/>
        </w:rPr>
        <w:t xml:space="preserve"> overly explicit. </w:t>
      </w:r>
      <w:r w:rsidR="00B10E0F">
        <w:rPr>
          <w:rFonts w:ascii="Cambria" w:hAnsi="Cambria"/>
          <w:color w:val="000000"/>
        </w:rPr>
        <w:t xml:space="preserve">For example, </w:t>
      </w:r>
      <w:r w:rsidRPr="009240B5">
        <w:rPr>
          <w:rFonts w:ascii="Cambria" w:hAnsi="Cambria"/>
          <w:color w:val="000000"/>
        </w:rPr>
        <w:t xml:space="preserve">Lisa expresses Cher’s flaw on page 10, pointing out an “obsessive avoidance combined with a fear of growing up and creating adult emotional ties.”  Many cues — </w:t>
      </w:r>
      <w:r w:rsidR="00507E15">
        <w:rPr>
          <w:rFonts w:ascii="Cambria" w:hAnsi="Cambria"/>
          <w:color w:val="000000"/>
        </w:rPr>
        <w:t>ranging from</w:t>
      </w:r>
      <w:r w:rsidRPr="009240B5">
        <w:rPr>
          <w:rFonts w:ascii="Cambria" w:hAnsi="Cambria"/>
          <w:color w:val="000000"/>
        </w:rPr>
        <w:t xml:space="preserve"> Cher playing Gameboy</w:t>
      </w:r>
      <w:r w:rsidR="00507E15">
        <w:rPr>
          <w:rFonts w:ascii="Cambria" w:hAnsi="Cambria"/>
          <w:color w:val="000000"/>
        </w:rPr>
        <w:t xml:space="preserve"> to</w:t>
      </w:r>
      <w:r w:rsidRPr="009240B5">
        <w:rPr>
          <w:rFonts w:ascii="Cambria" w:hAnsi="Cambria"/>
          <w:color w:val="000000"/>
        </w:rPr>
        <w:t xml:space="preserve"> her Peter Pan watch and her fear of admitting any feelings — point to Cher’s flaw, and the audience could </w:t>
      </w:r>
      <w:r w:rsidR="00507E15">
        <w:rPr>
          <w:rFonts w:ascii="Cambria" w:hAnsi="Cambria"/>
          <w:color w:val="000000"/>
        </w:rPr>
        <w:t>realize it in a more impactful way without Lisa’s explanation.</w:t>
      </w:r>
    </w:p>
    <w:p w14:paraId="42BB08A9" w14:textId="24BEE414" w:rsidR="003E2DF3" w:rsidRPr="009240B5" w:rsidRDefault="005E23FA" w:rsidP="005E23FA">
      <w:pPr>
        <w:pStyle w:val="NormalWeb"/>
        <w:shd w:val="clear" w:color="auto" w:fill="FFFFFF"/>
        <w:rPr>
          <w:rFonts w:ascii="Cambria" w:hAnsi="Cambria"/>
          <w:color w:val="000000"/>
        </w:rPr>
      </w:pPr>
      <w:r w:rsidRPr="009240B5">
        <w:rPr>
          <w:rFonts w:ascii="Cambria" w:hAnsi="Cambria"/>
          <w:color w:val="000000"/>
        </w:rPr>
        <w:t>Ultimately, this well-written tragicomic story will heavily rely on the performance and charm of its actor to exploit its full</w:t>
      </w:r>
      <w:r w:rsidR="00B902BC">
        <w:rPr>
          <w:rFonts w:ascii="Cambria" w:hAnsi="Cambria"/>
          <w:color w:val="000000"/>
        </w:rPr>
        <w:t xml:space="preserve"> dramatic and humorous</w:t>
      </w:r>
      <w:r w:rsidRPr="009240B5">
        <w:rPr>
          <w:rFonts w:ascii="Cambria" w:hAnsi="Cambria"/>
          <w:color w:val="000000"/>
        </w:rPr>
        <w:t xml:space="preserve"> potential. BEING SILVER</w:t>
      </w:r>
      <w:r w:rsidR="00016CBB">
        <w:rPr>
          <w:rFonts w:ascii="Cambria" w:hAnsi="Cambria"/>
          <w:color w:val="000000"/>
        </w:rPr>
        <w:t>, as most dramedies,</w:t>
      </w:r>
      <w:r w:rsidRPr="009240B5">
        <w:rPr>
          <w:rFonts w:ascii="Cambria" w:hAnsi="Cambria"/>
          <w:color w:val="000000"/>
        </w:rPr>
        <w:t xml:space="preserve"> would benefit from a famous cast’s appeal</w:t>
      </w:r>
      <w:r w:rsidR="00782CE3">
        <w:rPr>
          <w:rFonts w:ascii="Cambria" w:hAnsi="Cambria"/>
          <w:color w:val="000000"/>
        </w:rPr>
        <w:t xml:space="preserve"> to draw audiences</w:t>
      </w:r>
      <w:r w:rsidRPr="009240B5">
        <w:rPr>
          <w:rFonts w:ascii="Cambria" w:hAnsi="Cambria"/>
          <w:color w:val="000000"/>
        </w:rPr>
        <w:t xml:space="preserve">.  </w:t>
      </w:r>
    </w:p>
    <w:p w14:paraId="1EEFA0D4" w14:textId="6ECF4F60" w:rsidR="007B3002" w:rsidRPr="005E23FA" w:rsidRDefault="00DD7D90" w:rsidP="005E23FA">
      <w:pPr>
        <w:shd w:val="clear" w:color="auto" w:fill="FFFFFF"/>
        <w:spacing w:before="100" w:beforeAutospacing="1" w:after="100" w:afterAutospacing="1"/>
        <w:rPr>
          <w:rFonts w:ascii="Cambria" w:eastAsia="Times New Roman" w:hAnsi="Cambria" w:cs="Times New Roman"/>
        </w:rPr>
      </w:pPr>
      <w:r w:rsidRPr="005E23FA">
        <w:rPr>
          <w:rFonts w:ascii="Cambria" w:eastAsia="Times New Roman" w:hAnsi="Cambria" w:cs="Times New Roman"/>
        </w:rPr>
        <w:t xml:space="preserve"> </w:t>
      </w:r>
    </w:p>
    <w:sectPr w:rsidR="007B3002" w:rsidRPr="005E23FA" w:rsidSect="0036672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774C3"/>
    <w:multiLevelType w:val="hybridMultilevel"/>
    <w:tmpl w:val="74542E32"/>
    <w:lvl w:ilvl="0" w:tplc="04090001">
      <w:start w:val="3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418E"/>
    <w:multiLevelType w:val="hybridMultilevel"/>
    <w:tmpl w:val="4A0AB460"/>
    <w:lvl w:ilvl="0" w:tplc="0E7022D2">
      <w:start w:val="35"/>
      <w:numFmt w:val="bullet"/>
      <w:lvlText w:val="-"/>
      <w:lvlJc w:val="left"/>
      <w:pPr>
        <w:ind w:left="90" w:hanging="360"/>
      </w:pPr>
      <w:rPr>
        <w:rFonts w:ascii="Cambria" w:eastAsia="Times New Roman" w:hAnsi="Cambria"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303172DD"/>
    <w:multiLevelType w:val="hybridMultilevel"/>
    <w:tmpl w:val="E15AF7E0"/>
    <w:lvl w:ilvl="0" w:tplc="FA040206">
      <w:start w:val="35"/>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B777E"/>
    <w:multiLevelType w:val="hybridMultilevel"/>
    <w:tmpl w:val="1F20801E"/>
    <w:lvl w:ilvl="0" w:tplc="37C4B708">
      <w:start w:val="35"/>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71B2"/>
    <w:multiLevelType w:val="hybridMultilevel"/>
    <w:tmpl w:val="1C5A0278"/>
    <w:lvl w:ilvl="0" w:tplc="04090001">
      <w:start w:val="3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92A1F"/>
    <w:multiLevelType w:val="hybridMultilevel"/>
    <w:tmpl w:val="86248B44"/>
    <w:lvl w:ilvl="0" w:tplc="88E2C622">
      <w:start w:val="35"/>
      <w:numFmt w:val="bullet"/>
      <w:lvlText w:val=""/>
      <w:lvlJc w:val="left"/>
      <w:pPr>
        <w:ind w:left="90" w:hanging="360"/>
      </w:pPr>
      <w:rPr>
        <w:rFonts w:ascii="Symbol" w:eastAsia="Times New Roman" w:hAnsi="Symbol"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7C0E0B5E"/>
    <w:multiLevelType w:val="hybridMultilevel"/>
    <w:tmpl w:val="F58A69C6"/>
    <w:lvl w:ilvl="0" w:tplc="052CEC04">
      <w:start w:val="35"/>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B1"/>
    <w:rsid w:val="00002AC7"/>
    <w:rsid w:val="00002D14"/>
    <w:rsid w:val="0000363A"/>
    <w:rsid w:val="00003BC5"/>
    <w:rsid w:val="00005D75"/>
    <w:rsid w:val="00005EE4"/>
    <w:rsid w:val="000064AD"/>
    <w:rsid w:val="000065C6"/>
    <w:rsid w:val="00006E58"/>
    <w:rsid w:val="00011A8C"/>
    <w:rsid w:val="000120F2"/>
    <w:rsid w:val="000120FE"/>
    <w:rsid w:val="000132D8"/>
    <w:rsid w:val="00014E13"/>
    <w:rsid w:val="000158C9"/>
    <w:rsid w:val="00015B2C"/>
    <w:rsid w:val="00016CBB"/>
    <w:rsid w:val="00020AD2"/>
    <w:rsid w:val="00021DF7"/>
    <w:rsid w:val="00022818"/>
    <w:rsid w:val="00022ECC"/>
    <w:rsid w:val="00023296"/>
    <w:rsid w:val="000245AD"/>
    <w:rsid w:val="00024D54"/>
    <w:rsid w:val="00025154"/>
    <w:rsid w:val="000260E2"/>
    <w:rsid w:val="00027158"/>
    <w:rsid w:val="00027CB9"/>
    <w:rsid w:val="000302EC"/>
    <w:rsid w:val="00030F64"/>
    <w:rsid w:val="000310AD"/>
    <w:rsid w:val="0003165A"/>
    <w:rsid w:val="00033946"/>
    <w:rsid w:val="000344DE"/>
    <w:rsid w:val="00034F03"/>
    <w:rsid w:val="0003543F"/>
    <w:rsid w:val="000359EF"/>
    <w:rsid w:val="00036651"/>
    <w:rsid w:val="00037AEF"/>
    <w:rsid w:val="00040A1E"/>
    <w:rsid w:val="00040D7E"/>
    <w:rsid w:val="00041F52"/>
    <w:rsid w:val="000425E1"/>
    <w:rsid w:val="00043DA5"/>
    <w:rsid w:val="00044413"/>
    <w:rsid w:val="000448BB"/>
    <w:rsid w:val="000458D9"/>
    <w:rsid w:val="00046084"/>
    <w:rsid w:val="0004717A"/>
    <w:rsid w:val="00047384"/>
    <w:rsid w:val="0004780C"/>
    <w:rsid w:val="00050727"/>
    <w:rsid w:val="00052437"/>
    <w:rsid w:val="0005294A"/>
    <w:rsid w:val="00052DB0"/>
    <w:rsid w:val="00053EA1"/>
    <w:rsid w:val="000542C5"/>
    <w:rsid w:val="000546EC"/>
    <w:rsid w:val="00056BAE"/>
    <w:rsid w:val="000631D2"/>
    <w:rsid w:val="00063A0B"/>
    <w:rsid w:val="0006473B"/>
    <w:rsid w:val="00064CDB"/>
    <w:rsid w:val="00064FBF"/>
    <w:rsid w:val="000667D8"/>
    <w:rsid w:val="00066A74"/>
    <w:rsid w:val="00070B67"/>
    <w:rsid w:val="00070E91"/>
    <w:rsid w:val="00071144"/>
    <w:rsid w:val="00071375"/>
    <w:rsid w:val="000716EF"/>
    <w:rsid w:val="00071B2D"/>
    <w:rsid w:val="0007328A"/>
    <w:rsid w:val="00076030"/>
    <w:rsid w:val="00076280"/>
    <w:rsid w:val="00076EFA"/>
    <w:rsid w:val="00081127"/>
    <w:rsid w:val="00081182"/>
    <w:rsid w:val="00081D1B"/>
    <w:rsid w:val="0008450F"/>
    <w:rsid w:val="0008525A"/>
    <w:rsid w:val="00086F7E"/>
    <w:rsid w:val="000874E7"/>
    <w:rsid w:val="0009100C"/>
    <w:rsid w:val="00091EB6"/>
    <w:rsid w:val="00092E64"/>
    <w:rsid w:val="00093AE3"/>
    <w:rsid w:val="00093C01"/>
    <w:rsid w:val="00094C9D"/>
    <w:rsid w:val="000950DF"/>
    <w:rsid w:val="00096AAF"/>
    <w:rsid w:val="00097260"/>
    <w:rsid w:val="000A1692"/>
    <w:rsid w:val="000A17C6"/>
    <w:rsid w:val="000A27AF"/>
    <w:rsid w:val="000A3339"/>
    <w:rsid w:val="000A3E93"/>
    <w:rsid w:val="000A65DA"/>
    <w:rsid w:val="000A69EB"/>
    <w:rsid w:val="000A6ACC"/>
    <w:rsid w:val="000A6FF4"/>
    <w:rsid w:val="000A7F64"/>
    <w:rsid w:val="000A7FC6"/>
    <w:rsid w:val="000B22C8"/>
    <w:rsid w:val="000B2320"/>
    <w:rsid w:val="000B4551"/>
    <w:rsid w:val="000B4613"/>
    <w:rsid w:val="000B5545"/>
    <w:rsid w:val="000B562C"/>
    <w:rsid w:val="000B5F31"/>
    <w:rsid w:val="000B71F2"/>
    <w:rsid w:val="000B7683"/>
    <w:rsid w:val="000C0628"/>
    <w:rsid w:val="000C1933"/>
    <w:rsid w:val="000C2C84"/>
    <w:rsid w:val="000C43C9"/>
    <w:rsid w:val="000C53AF"/>
    <w:rsid w:val="000C5566"/>
    <w:rsid w:val="000C59AA"/>
    <w:rsid w:val="000C67F6"/>
    <w:rsid w:val="000C6B0F"/>
    <w:rsid w:val="000C75BC"/>
    <w:rsid w:val="000C76C4"/>
    <w:rsid w:val="000D013B"/>
    <w:rsid w:val="000D0A9F"/>
    <w:rsid w:val="000D0AF8"/>
    <w:rsid w:val="000D165F"/>
    <w:rsid w:val="000D25A2"/>
    <w:rsid w:val="000D38E5"/>
    <w:rsid w:val="000D3EC0"/>
    <w:rsid w:val="000D4BD6"/>
    <w:rsid w:val="000D6739"/>
    <w:rsid w:val="000D6949"/>
    <w:rsid w:val="000D7E2E"/>
    <w:rsid w:val="000D7F25"/>
    <w:rsid w:val="000E10CA"/>
    <w:rsid w:val="000E2854"/>
    <w:rsid w:val="000E3300"/>
    <w:rsid w:val="000E42F1"/>
    <w:rsid w:val="000E5994"/>
    <w:rsid w:val="000E66B0"/>
    <w:rsid w:val="000E6D32"/>
    <w:rsid w:val="000E723C"/>
    <w:rsid w:val="000F275E"/>
    <w:rsid w:val="000F4E76"/>
    <w:rsid w:val="000F6784"/>
    <w:rsid w:val="000F6EF4"/>
    <w:rsid w:val="000F73E0"/>
    <w:rsid w:val="000F76F3"/>
    <w:rsid w:val="0010117B"/>
    <w:rsid w:val="001025A5"/>
    <w:rsid w:val="00104B23"/>
    <w:rsid w:val="00111343"/>
    <w:rsid w:val="00111E6D"/>
    <w:rsid w:val="001174ED"/>
    <w:rsid w:val="00120468"/>
    <w:rsid w:val="001206D1"/>
    <w:rsid w:val="00123E67"/>
    <w:rsid w:val="00125813"/>
    <w:rsid w:val="00127E61"/>
    <w:rsid w:val="00130328"/>
    <w:rsid w:val="001310CF"/>
    <w:rsid w:val="0013166B"/>
    <w:rsid w:val="0013276E"/>
    <w:rsid w:val="00132DC2"/>
    <w:rsid w:val="001330BA"/>
    <w:rsid w:val="00134B32"/>
    <w:rsid w:val="00136192"/>
    <w:rsid w:val="001402A6"/>
    <w:rsid w:val="001418B9"/>
    <w:rsid w:val="00141D80"/>
    <w:rsid w:val="00142FAB"/>
    <w:rsid w:val="00143285"/>
    <w:rsid w:val="00143D72"/>
    <w:rsid w:val="00147DCF"/>
    <w:rsid w:val="001500EB"/>
    <w:rsid w:val="001501AD"/>
    <w:rsid w:val="001503BC"/>
    <w:rsid w:val="001541AC"/>
    <w:rsid w:val="00160292"/>
    <w:rsid w:val="0016125B"/>
    <w:rsid w:val="00163285"/>
    <w:rsid w:val="0016383B"/>
    <w:rsid w:val="00164F12"/>
    <w:rsid w:val="0016560D"/>
    <w:rsid w:val="0016657F"/>
    <w:rsid w:val="00167118"/>
    <w:rsid w:val="00172110"/>
    <w:rsid w:val="00173AC1"/>
    <w:rsid w:val="00174BCC"/>
    <w:rsid w:val="00174C32"/>
    <w:rsid w:val="00175509"/>
    <w:rsid w:val="00175CCD"/>
    <w:rsid w:val="00180617"/>
    <w:rsid w:val="0018186B"/>
    <w:rsid w:val="00181E6A"/>
    <w:rsid w:val="001825A4"/>
    <w:rsid w:val="00182ECA"/>
    <w:rsid w:val="0018414B"/>
    <w:rsid w:val="001869F6"/>
    <w:rsid w:val="00187AF0"/>
    <w:rsid w:val="0019107E"/>
    <w:rsid w:val="001910D7"/>
    <w:rsid w:val="001948A0"/>
    <w:rsid w:val="00194C10"/>
    <w:rsid w:val="00197773"/>
    <w:rsid w:val="001A052E"/>
    <w:rsid w:val="001A084E"/>
    <w:rsid w:val="001A096E"/>
    <w:rsid w:val="001A3920"/>
    <w:rsid w:val="001A452E"/>
    <w:rsid w:val="001A4C73"/>
    <w:rsid w:val="001A4EAF"/>
    <w:rsid w:val="001A51EE"/>
    <w:rsid w:val="001A6E5B"/>
    <w:rsid w:val="001A73BF"/>
    <w:rsid w:val="001B05A4"/>
    <w:rsid w:val="001B1C70"/>
    <w:rsid w:val="001B2C3B"/>
    <w:rsid w:val="001B33B9"/>
    <w:rsid w:val="001B38F0"/>
    <w:rsid w:val="001B3FF9"/>
    <w:rsid w:val="001B43ED"/>
    <w:rsid w:val="001B44E0"/>
    <w:rsid w:val="001B6C45"/>
    <w:rsid w:val="001B7B07"/>
    <w:rsid w:val="001B7E13"/>
    <w:rsid w:val="001C0B9F"/>
    <w:rsid w:val="001C1D00"/>
    <w:rsid w:val="001C2C08"/>
    <w:rsid w:val="001C3569"/>
    <w:rsid w:val="001C41EE"/>
    <w:rsid w:val="001C6D6F"/>
    <w:rsid w:val="001C7865"/>
    <w:rsid w:val="001C7AAD"/>
    <w:rsid w:val="001C7D6D"/>
    <w:rsid w:val="001D00ED"/>
    <w:rsid w:val="001D0A05"/>
    <w:rsid w:val="001D1167"/>
    <w:rsid w:val="001D2068"/>
    <w:rsid w:val="001D2B22"/>
    <w:rsid w:val="001D3A74"/>
    <w:rsid w:val="001D3FF3"/>
    <w:rsid w:val="001D40B1"/>
    <w:rsid w:val="001D4B23"/>
    <w:rsid w:val="001E20EE"/>
    <w:rsid w:val="001E3E90"/>
    <w:rsid w:val="001E57F2"/>
    <w:rsid w:val="001E5EBC"/>
    <w:rsid w:val="001E741C"/>
    <w:rsid w:val="001F0BF5"/>
    <w:rsid w:val="001F0FCA"/>
    <w:rsid w:val="001F2366"/>
    <w:rsid w:val="001F27EC"/>
    <w:rsid w:val="001F3346"/>
    <w:rsid w:val="001F405C"/>
    <w:rsid w:val="001F4743"/>
    <w:rsid w:val="001F485F"/>
    <w:rsid w:val="001F5253"/>
    <w:rsid w:val="001F534B"/>
    <w:rsid w:val="001F697D"/>
    <w:rsid w:val="001F717B"/>
    <w:rsid w:val="00200311"/>
    <w:rsid w:val="00200B57"/>
    <w:rsid w:val="00201A06"/>
    <w:rsid w:val="00204031"/>
    <w:rsid w:val="00204666"/>
    <w:rsid w:val="00205672"/>
    <w:rsid w:val="00207C67"/>
    <w:rsid w:val="00207E70"/>
    <w:rsid w:val="0021018E"/>
    <w:rsid w:val="0021060E"/>
    <w:rsid w:val="00211463"/>
    <w:rsid w:val="00211CEF"/>
    <w:rsid w:val="00213C99"/>
    <w:rsid w:val="0021553A"/>
    <w:rsid w:val="00221125"/>
    <w:rsid w:val="00221640"/>
    <w:rsid w:val="00221648"/>
    <w:rsid w:val="002218FA"/>
    <w:rsid w:val="00222673"/>
    <w:rsid w:val="00224027"/>
    <w:rsid w:val="00224092"/>
    <w:rsid w:val="00225238"/>
    <w:rsid w:val="00225720"/>
    <w:rsid w:val="00225F24"/>
    <w:rsid w:val="00230112"/>
    <w:rsid w:val="002306E7"/>
    <w:rsid w:val="00231C83"/>
    <w:rsid w:val="0023288C"/>
    <w:rsid w:val="002329D7"/>
    <w:rsid w:val="0023328E"/>
    <w:rsid w:val="00233D80"/>
    <w:rsid w:val="002349D4"/>
    <w:rsid w:val="00236281"/>
    <w:rsid w:val="00237177"/>
    <w:rsid w:val="00237C8C"/>
    <w:rsid w:val="00240756"/>
    <w:rsid w:val="002409AD"/>
    <w:rsid w:val="00240FCC"/>
    <w:rsid w:val="00241200"/>
    <w:rsid w:val="0024161E"/>
    <w:rsid w:val="002418EB"/>
    <w:rsid w:val="002421CA"/>
    <w:rsid w:val="00242908"/>
    <w:rsid w:val="00242C89"/>
    <w:rsid w:val="002432C4"/>
    <w:rsid w:val="00243FF4"/>
    <w:rsid w:val="002448D3"/>
    <w:rsid w:val="00245D87"/>
    <w:rsid w:val="00246FFE"/>
    <w:rsid w:val="002470B3"/>
    <w:rsid w:val="00247610"/>
    <w:rsid w:val="00247E24"/>
    <w:rsid w:val="00250D93"/>
    <w:rsid w:val="002510C0"/>
    <w:rsid w:val="002511E3"/>
    <w:rsid w:val="00252A67"/>
    <w:rsid w:val="00255853"/>
    <w:rsid w:val="00256951"/>
    <w:rsid w:val="0025770F"/>
    <w:rsid w:val="00260EE6"/>
    <w:rsid w:val="00261A99"/>
    <w:rsid w:val="00261FB1"/>
    <w:rsid w:val="00262232"/>
    <w:rsid w:val="00262499"/>
    <w:rsid w:val="0026581B"/>
    <w:rsid w:val="00265B75"/>
    <w:rsid w:val="0026667D"/>
    <w:rsid w:val="00267121"/>
    <w:rsid w:val="0027047D"/>
    <w:rsid w:val="00270BAB"/>
    <w:rsid w:val="0027161A"/>
    <w:rsid w:val="0027399E"/>
    <w:rsid w:val="0027432F"/>
    <w:rsid w:val="002754F7"/>
    <w:rsid w:val="0027679B"/>
    <w:rsid w:val="00277269"/>
    <w:rsid w:val="002775E8"/>
    <w:rsid w:val="00277A57"/>
    <w:rsid w:val="0028010F"/>
    <w:rsid w:val="00280F7B"/>
    <w:rsid w:val="0028127E"/>
    <w:rsid w:val="002822FD"/>
    <w:rsid w:val="00282AA7"/>
    <w:rsid w:val="00283444"/>
    <w:rsid w:val="002840AB"/>
    <w:rsid w:val="00284178"/>
    <w:rsid w:val="0028432D"/>
    <w:rsid w:val="00285693"/>
    <w:rsid w:val="00285C0F"/>
    <w:rsid w:val="0028615F"/>
    <w:rsid w:val="002863BB"/>
    <w:rsid w:val="002866A1"/>
    <w:rsid w:val="00290911"/>
    <w:rsid w:val="00290E65"/>
    <w:rsid w:val="002919A4"/>
    <w:rsid w:val="00291A95"/>
    <w:rsid w:val="00291AA0"/>
    <w:rsid w:val="00292E8F"/>
    <w:rsid w:val="00293652"/>
    <w:rsid w:val="002945A0"/>
    <w:rsid w:val="00295968"/>
    <w:rsid w:val="00297A41"/>
    <w:rsid w:val="00297A64"/>
    <w:rsid w:val="00297CCA"/>
    <w:rsid w:val="002A0BCB"/>
    <w:rsid w:val="002A16A6"/>
    <w:rsid w:val="002A230D"/>
    <w:rsid w:val="002A23F3"/>
    <w:rsid w:val="002A3B57"/>
    <w:rsid w:val="002A7994"/>
    <w:rsid w:val="002B17D1"/>
    <w:rsid w:val="002B1A20"/>
    <w:rsid w:val="002B20A3"/>
    <w:rsid w:val="002B2736"/>
    <w:rsid w:val="002B2BD2"/>
    <w:rsid w:val="002B37C4"/>
    <w:rsid w:val="002B3F2D"/>
    <w:rsid w:val="002B46EC"/>
    <w:rsid w:val="002B4B42"/>
    <w:rsid w:val="002B5604"/>
    <w:rsid w:val="002B79E3"/>
    <w:rsid w:val="002B7D43"/>
    <w:rsid w:val="002B7DE7"/>
    <w:rsid w:val="002C0A31"/>
    <w:rsid w:val="002C0F7C"/>
    <w:rsid w:val="002C13C1"/>
    <w:rsid w:val="002C4410"/>
    <w:rsid w:val="002C451E"/>
    <w:rsid w:val="002C5CAE"/>
    <w:rsid w:val="002C72C4"/>
    <w:rsid w:val="002D0098"/>
    <w:rsid w:val="002D0130"/>
    <w:rsid w:val="002D0163"/>
    <w:rsid w:val="002D1041"/>
    <w:rsid w:val="002D2504"/>
    <w:rsid w:val="002D2794"/>
    <w:rsid w:val="002D2D5B"/>
    <w:rsid w:val="002D2E40"/>
    <w:rsid w:val="002D2F37"/>
    <w:rsid w:val="002D30D6"/>
    <w:rsid w:val="002D349F"/>
    <w:rsid w:val="002D49F3"/>
    <w:rsid w:val="002D51B2"/>
    <w:rsid w:val="002D7028"/>
    <w:rsid w:val="002D7361"/>
    <w:rsid w:val="002E23C1"/>
    <w:rsid w:val="002E3EFE"/>
    <w:rsid w:val="002E4079"/>
    <w:rsid w:val="002E4726"/>
    <w:rsid w:val="002E5FFF"/>
    <w:rsid w:val="002E61ED"/>
    <w:rsid w:val="002E799E"/>
    <w:rsid w:val="002E7ACB"/>
    <w:rsid w:val="002F0967"/>
    <w:rsid w:val="002F2EB8"/>
    <w:rsid w:val="002F3D01"/>
    <w:rsid w:val="002F3E26"/>
    <w:rsid w:val="002F4591"/>
    <w:rsid w:val="002F5131"/>
    <w:rsid w:val="002F52DA"/>
    <w:rsid w:val="002F5D59"/>
    <w:rsid w:val="002F7434"/>
    <w:rsid w:val="00300D65"/>
    <w:rsid w:val="00301A4D"/>
    <w:rsid w:val="00302090"/>
    <w:rsid w:val="0030673F"/>
    <w:rsid w:val="0030681F"/>
    <w:rsid w:val="00306CAA"/>
    <w:rsid w:val="00306E28"/>
    <w:rsid w:val="00307FE9"/>
    <w:rsid w:val="00310A37"/>
    <w:rsid w:val="00311250"/>
    <w:rsid w:val="00311271"/>
    <w:rsid w:val="003130E2"/>
    <w:rsid w:val="00313940"/>
    <w:rsid w:val="00316679"/>
    <w:rsid w:val="0031760E"/>
    <w:rsid w:val="00317FC9"/>
    <w:rsid w:val="003209DA"/>
    <w:rsid w:val="00320E72"/>
    <w:rsid w:val="00321807"/>
    <w:rsid w:val="00321B19"/>
    <w:rsid w:val="00322736"/>
    <w:rsid w:val="003239A1"/>
    <w:rsid w:val="00325016"/>
    <w:rsid w:val="00325B7E"/>
    <w:rsid w:val="00325F11"/>
    <w:rsid w:val="0032735F"/>
    <w:rsid w:val="00330FE2"/>
    <w:rsid w:val="00331106"/>
    <w:rsid w:val="00331984"/>
    <w:rsid w:val="00331FE8"/>
    <w:rsid w:val="003320EF"/>
    <w:rsid w:val="00332DE8"/>
    <w:rsid w:val="00335F1E"/>
    <w:rsid w:val="00336845"/>
    <w:rsid w:val="00336A0D"/>
    <w:rsid w:val="003373DD"/>
    <w:rsid w:val="00341E91"/>
    <w:rsid w:val="003427BB"/>
    <w:rsid w:val="00342BFD"/>
    <w:rsid w:val="003467F7"/>
    <w:rsid w:val="00346ABF"/>
    <w:rsid w:val="00346E7C"/>
    <w:rsid w:val="003479C1"/>
    <w:rsid w:val="00351775"/>
    <w:rsid w:val="00351C64"/>
    <w:rsid w:val="00351CBE"/>
    <w:rsid w:val="003530C0"/>
    <w:rsid w:val="00353305"/>
    <w:rsid w:val="00356109"/>
    <w:rsid w:val="00360124"/>
    <w:rsid w:val="003611C3"/>
    <w:rsid w:val="00361D95"/>
    <w:rsid w:val="003636C2"/>
    <w:rsid w:val="00363F42"/>
    <w:rsid w:val="00364E39"/>
    <w:rsid w:val="00365BA1"/>
    <w:rsid w:val="0036672B"/>
    <w:rsid w:val="0036743E"/>
    <w:rsid w:val="00367D74"/>
    <w:rsid w:val="00370534"/>
    <w:rsid w:val="00371D84"/>
    <w:rsid w:val="00373FE1"/>
    <w:rsid w:val="00374184"/>
    <w:rsid w:val="003747CD"/>
    <w:rsid w:val="00374921"/>
    <w:rsid w:val="00374FBF"/>
    <w:rsid w:val="00375AB2"/>
    <w:rsid w:val="00376093"/>
    <w:rsid w:val="003765DB"/>
    <w:rsid w:val="00377277"/>
    <w:rsid w:val="0038099D"/>
    <w:rsid w:val="00382372"/>
    <w:rsid w:val="00382846"/>
    <w:rsid w:val="0038324F"/>
    <w:rsid w:val="003838D7"/>
    <w:rsid w:val="00383EA4"/>
    <w:rsid w:val="003842A6"/>
    <w:rsid w:val="0038452F"/>
    <w:rsid w:val="003847DC"/>
    <w:rsid w:val="003879EF"/>
    <w:rsid w:val="00387AF1"/>
    <w:rsid w:val="00390704"/>
    <w:rsid w:val="003911D0"/>
    <w:rsid w:val="00391CDB"/>
    <w:rsid w:val="00392A3D"/>
    <w:rsid w:val="003939A1"/>
    <w:rsid w:val="00393BB7"/>
    <w:rsid w:val="00393CDE"/>
    <w:rsid w:val="003963F8"/>
    <w:rsid w:val="0039716B"/>
    <w:rsid w:val="00397CAB"/>
    <w:rsid w:val="003A0322"/>
    <w:rsid w:val="003A0AA5"/>
    <w:rsid w:val="003A1447"/>
    <w:rsid w:val="003A1E78"/>
    <w:rsid w:val="003A202F"/>
    <w:rsid w:val="003A2358"/>
    <w:rsid w:val="003A30E6"/>
    <w:rsid w:val="003A36FD"/>
    <w:rsid w:val="003A41FA"/>
    <w:rsid w:val="003A4BDD"/>
    <w:rsid w:val="003A5601"/>
    <w:rsid w:val="003A6282"/>
    <w:rsid w:val="003A639E"/>
    <w:rsid w:val="003B059E"/>
    <w:rsid w:val="003B1A3E"/>
    <w:rsid w:val="003B1C3C"/>
    <w:rsid w:val="003B20E5"/>
    <w:rsid w:val="003B257C"/>
    <w:rsid w:val="003B28B5"/>
    <w:rsid w:val="003B41AD"/>
    <w:rsid w:val="003B4C21"/>
    <w:rsid w:val="003B74EB"/>
    <w:rsid w:val="003B7916"/>
    <w:rsid w:val="003B7B92"/>
    <w:rsid w:val="003C06CF"/>
    <w:rsid w:val="003C0A41"/>
    <w:rsid w:val="003C104D"/>
    <w:rsid w:val="003C13C4"/>
    <w:rsid w:val="003C1961"/>
    <w:rsid w:val="003C2F2C"/>
    <w:rsid w:val="003C401B"/>
    <w:rsid w:val="003C480E"/>
    <w:rsid w:val="003C7D69"/>
    <w:rsid w:val="003D1B8F"/>
    <w:rsid w:val="003D1E5B"/>
    <w:rsid w:val="003D24D6"/>
    <w:rsid w:val="003D28C0"/>
    <w:rsid w:val="003D2924"/>
    <w:rsid w:val="003D365C"/>
    <w:rsid w:val="003D4A81"/>
    <w:rsid w:val="003D5152"/>
    <w:rsid w:val="003D6035"/>
    <w:rsid w:val="003D6534"/>
    <w:rsid w:val="003E0557"/>
    <w:rsid w:val="003E0A5A"/>
    <w:rsid w:val="003E2A61"/>
    <w:rsid w:val="003E2DF3"/>
    <w:rsid w:val="003E44EE"/>
    <w:rsid w:val="003E53A0"/>
    <w:rsid w:val="003E63D9"/>
    <w:rsid w:val="003E6A5D"/>
    <w:rsid w:val="003E721A"/>
    <w:rsid w:val="003F3B2C"/>
    <w:rsid w:val="003F54F6"/>
    <w:rsid w:val="003F5CBA"/>
    <w:rsid w:val="003F6853"/>
    <w:rsid w:val="003F76C3"/>
    <w:rsid w:val="003F7796"/>
    <w:rsid w:val="00400476"/>
    <w:rsid w:val="00400ADE"/>
    <w:rsid w:val="00400EFB"/>
    <w:rsid w:val="00401952"/>
    <w:rsid w:val="00401C59"/>
    <w:rsid w:val="004026F7"/>
    <w:rsid w:val="00404520"/>
    <w:rsid w:val="00406050"/>
    <w:rsid w:val="0040732B"/>
    <w:rsid w:val="004077EB"/>
    <w:rsid w:val="0041216F"/>
    <w:rsid w:val="00412CD8"/>
    <w:rsid w:val="00413141"/>
    <w:rsid w:val="00413E5E"/>
    <w:rsid w:val="0041423C"/>
    <w:rsid w:val="00415F8D"/>
    <w:rsid w:val="00416425"/>
    <w:rsid w:val="00416945"/>
    <w:rsid w:val="004220D5"/>
    <w:rsid w:val="00423BD8"/>
    <w:rsid w:val="004253D2"/>
    <w:rsid w:val="00431A04"/>
    <w:rsid w:val="00433D35"/>
    <w:rsid w:val="0043787A"/>
    <w:rsid w:val="00437AC8"/>
    <w:rsid w:val="00440161"/>
    <w:rsid w:val="00440832"/>
    <w:rsid w:val="00442E65"/>
    <w:rsid w:val="004439C0"/>
    <w:rsid w:val="00444529"/>
    <w:rsid w:val="004458F0"/>
    <w:rsid w:val="00446B8C"/>
    <w:rsid w:val="00446BDB"/>
    <w:rsid w:val="00447173"/>
    <w:rsid w:val="00447456"/>
    <w:rsid w:val="00447F55"/>
    <w:rsid w:val="00451000"/>
    <w:rsid w:val="004520FB"/>
    <w:rsid w:val="004557AF"/>
    <w:rsid w:val="00456641"/>
    <w:rsid w:val="0046051F"/>
    <w:rsid w:val="00460950"/>
    <w:rsid w:val="004609DF"/>
    <w:rsid w:val="004620BE"/>
    <w:rsid w:val="0046224B"/>
    <w:rsid w:val="00466270"/>
    <w:rsid w:val="00466482"/>
    <w:rsid w:val="004665CB"/>
    <w:rsid w:val="0046715D"/>
    <w:rsid w:val="00470FFF"/>
    <w:rsid w:val="004738A3"/>
    <w:rsid w:val="00474D8A"/>
    <w:rsid w:val="00477905"/>
    <w:rsid w:val="00477FF5"/>
    <w:rsid w:val="0048337C"/>
    <w:rsid w:val="00483594"/>
    <w:rsid w:val="0048505F"/>
    <w:rsid w:val="004865F1"/>
    <w:rsid w:val="00486D16"/>
    <w:rsid w:val="00487282"/>
    <w:rsid w:val="004901BB"/>
    <w:rsid w:val="00490994"/>
    <w:rsid w:val="0049194B"/>
    <w:rsid w:val="0049202E"/>
    <w:rsid w:val="00493CA6"/>
    <w:rsid w:val="004A0125"/>
    <w:rsid w:val="004A4531"/>
    <w:rsid w:val="004A527B"/>
    <w:rsid w:val="004A7E48"/>
    <w:rsid w:val="004A7F8E"/>
    <w:rsid w:val="004B31F5"/>
    <w:rsid w:val="004B32EC"/>
    <w:rsid w:val="004B33C9"/>
    <w:rsid w:val="004B4D58"/>
    <w:rsid w:val="004B6A88"/>
    <w:rsid w:val="004C00E9"/>
    <w:rsid w:val="004C0FCF"/>
    <w:rsid w:val="004C217E"/>
    <w:rsid w:val="004C35E9"/>
    <w:rsid w:val="004C4F53"/>
    <w:rsid w:val="004C512D"/>
    <w:rsid w:val="004C6F93"/>
    <w:rsid w:val="004D0B8F"/>
    <w:rsid w:val="004D20FA"/>
    <w:rsid w:val="004D232F"/>
    <w:rsid w:val="004D3055"/>
    <w:rsid w:val="004D490F"/>
    <w:rsid w:val="004D4AB2"/>
    <w:rsid w:val="004D5867"/>
    <w:rsid w:val="004D5E0B"/>
    <w:rsid w:val="004D6259"/>
    <w:rsid w:val="004D7D5F"/>
    <w:rsid w:val="004E017F"/>
    <w:rsid w:val="004E15A6"/>
    <w:rsid w:val="004E2916"/>
    <w:rsid w:val="004E316E"/>
    <w:rsid w:val="004E3750"/>
    <w:rsid w:val="004E380C"/>
    <w:rsid w:val="004E4360"/>
    <w:rsid w:val="004E5DB6"/>
    <w:rsid w:val="004E67AD"/>
    <w:rsid w:val="004E7822"/>
    <w:rsid w:val="004E78B4"/>
    <w:rsid w:val="004E7C82"/>
    <w:rsid w:val="004F0D04"/>
    <w:rsid w:val="004F1081"/>
    <w:rsid w:val="004F15EF"/>
    <w:rsid w:val="004F1B40"/>
    <w:rsid w:val="004F1CA3"/>
    <w:rsid w:val="004F26B9"/>
    <w:rsid w:val="004F377C"/>
    <w:rsid w:val="004F602F"/>
    <w:rsid w:val="004F6C9F"/>
    <w:rsid w:val="004F6F40"/>
    <w:rsid w:val="004F7775"/>
    <w:rsid w:val="004F7FF2"/>
    <w:rsid w:val="00500193"/>
    <w:rsid w:val="00501A3A"/>
    <w:rsid w:val="00502E85"/>
    <w:rsid w:val="00503EAC"/>
    <w:rsid w:val="005044C1"/>
    <w:rsid w:val="005061AB"/>
    <w:rsid w:val="00507E15"/>
    <w:rsid w:val="00510CF8"/>
    <w:rsid w:val="00512C42"/>
    <w:rsid w:val="005201A1"/>
    <w:rsid w:val="00520283"/>
    <w:rsid w:val="0052197D"/>
    <w:rsid w:val="00523A13"/>
    <w:rsid w:val="00524386"/>
    <w:rsid w:val="00524468"/>
    <w:rsid w:val="0052564A"/>
    <w:rsid w:val="00530F20"/>
    <w:rsid w:val="00531B59"/>
    <w:rsid w:val="005327A1"/>
    <w:rsid w:val="00533A6F"/>
    <w:rsid w:val="00533DFC"/>
    <w:rsid w:val="00534DB1"/>
    <w:rsid w:val="0053547C"/>
    <w:rsid w:val="00537264"/>
    <w:rsid w:val="00537958"/>
    <w:rsid w:val="00537DA0"/>
    <w:rsid w:val="00540AB3"/>
    <w:rsid w:val="00541254"/>
    <w:rsid w:val="00541613"/>
    <w:rsid w:val="00542BB3"/>
    <w:rsid w:val="00546A32"/>
    <w:rsid w:val="00550AD1"/>
    <w:rsid w:val="00551D01"/>
    <w:rsid w:val="005563ED"/>
    <w:rsid w:val="00556739"/>
    <w:rsid w:val="005567FD"/>
    <w:rsid w:val="00557874"/>
    <w:rsid w:val="0056282E"/>
    <w:rsid w:val="00563C3A"/>
    <w:rsid w:val="00565D88"/>
    <w:rsid w:val="0056767C"/>
    <w:rsid w:val="00567EA0"/>
    <w:rsid w:val="00567FE9"/>
    <w:rsid w:val="00571901"/>
    <w:rsid w:val="005728AD"/>
    <w:rsid w:val="00574BE8"/>
    <w:rsid w:val="005760A3"/>
    <w:rsid w:val="00576318"/>
    <w:rsid w:val="005763B2"/>
    <w:rsid w:val="00577442"/>
    <w:rsid w:val="005774CB"/>
    <w:rsid w:val="005777C5"/>
    <w:rsid w:val="00580BB3"/>
    <w:rsid w:val="00580F73"/>
    <w:rsid w:val="005810DB"/>
    <w:rsid w:val="0058136E"/>
    <w:rsid w:val="0058190A"/>
    <w:rsid w:val="00582701"/>
    <w:rsid w:val="00582F9A"/>
    <w:rsid w:val="0058387C"/>
    <w:rsid w:val="0058462D"/>
    <w:rsid w:val="00585955"/>
    <w:rsid w:val="00590BA8"/>
    <w:rsid w:val="00592DC6"/>
    <w:rsid w:val="00593C85"/>
    <w:rsid w:val="00593DE1"/>
    <w:rsid w:val="005943D4"/>
    <w:rsid w:val="005947A9"/>
    <w:rsid w:val="00594CBD"/>
    <w:rsid w:val="00595C99"/>
    <w:rsid w:val="00596B27"/>
    <w:rsid w:val="005A0706"/>
    <w:rsid w:val="005A0DC5"/>
    <w:rsid w:val="005A1A5D"/>
    <w:rsid w:val="005A2BDB"/>
    <w:rsid w:val="005A452A"/>
    <w:rsid w:val="005A4FB9"/>
    <w:rsid w:val="005A6BB6"/>
    <w:rsid w:val="005B04D9"/>
    <w:rsid w:val="005B2097"/>
    <w:rsid w:val="005B222D"/>
    <w:rsid w:val="005B254E"/>
    <w:rsid w:val="005B2597"/>
    <w:rsid w:val="005B28BF"/>
    <w:rsid w:val="005B2CB4"/>
    <w:rsid w:val="005B2EA5"/>
    <w:rsid w:val="005B3DFF"/>
    <w:rsid w:val="005B5272"/>
    <w:rsid w:val="005B6B0B"/>
    <w:rsid w:val="005C0DCB"/>
    <w:rsid w:val="005C146B"/>
    <w:rsid w:val="005C2F2F"/>
    <w:rsid w:val="005C31D1"/>
    <w:rsid w:val="005C54B8"/>
    <w:rsid w:val="005C6550"/>
    <w:rsid w:val="005C74E5"/>
    <w:rsid w:val="005D0185"/>
    <w:rsid w:val="005D22AD"/>
    <w:rsid w:val="005D29ED"/>
    <w:rsid w:val="005D2BAA"/>
    <w:rsid w:val="005D6715"/>
    <w:rsid w:val="005D6B56"/>
    <w:rsid w:val="005D7F21"/>
    <w:rsid w:val="005D7FBD"/>
    <w:rsid w:val="005E0FE5"/>
    <w:rsid w:val="005E1966"/>
    <w:rsid w:val="005E23B0"/>
    <w:rsid w:val="005E23FA"/>
    <w:rsid w:val="005E4339"/>
    <w:rsid w:val="005E46EF"/>
    <w:rsid w:val="005E4D26"/>
    <w:rsid w:val="005E59DE"/>
    <w:rsid w:val="005E5C02"/>
    <w:rsid w:val="005E658C"/>
    <w:rsid w:val="005F134E"/>
    <w:rsid w:val="005F2640"/>
    <w:rsid w:val="005F2AB7"/>
    <w:rsid w:val="005F3621"/>
    <w:rsid w:val="005F5F2E"/>
    <w:rsid w:val="005F7143"/>
    <w:rsid w:val="006013B1"/>
    <w:rsid w:val="00602EB7"/>
    <w:rsid w:val="0060408D"/>
    <w:rsid w:val="00605215"/>
    <w:rsid w:val="0060579D"/>
    <w:rsid w:val="00606EDB"/>
    <w:rsid w:val="0061110B"/>
    <w:rsid w:val="006121BF"/>
    <w:rsid w:val="0061237B"/>
    <w:rsid w:val="0061349E"/>
    <w:rsid w:val="006156AA"/>
    <w:rsid w:val="006164BA"/>
    <w:rsid w:val="00616F47"/>
    <w:rsid w:val="00620088"/>
    <w:rsid w:val="00622292"/>
    <w:rsid w:val="00622665"/>
    <w:rsid w:val="00623729"/>
    <w:rsid w:val="00625155"/>
    <w:rsid w:val="006253A7"/>
    <w:rsid w:val="00626844"/>
    <w:rsid w:val="00626E24"/>
    <w:rsid w:val="00627330"/>
    <w:rsid w:val="006274DC"/>
    <w:rsid w:val="006325C6"/>
    <w:rsid w:val="006331F3"/>
    <w:rsid w:val="006331F6"/>
    <w:rsid w:val="006336E1"/>
    <w:rsid w:val="00633FED"/>
    <w:rsid w:val="0063564B"/>
    <w:rsid w:val="00635981"/>
    <w:rsid w:val="00636A90"/>
    <w:rsid w:val="00641535"/>
    <w:rsid w:val="00641943"/>
    <w:rsid w:val="0064206F"/>
    <w:rsid w:val="00642D57"/>
    <w:rsid w:val="00642F5D"/>
    <w:rsid w:val="00644474"/>
    <w:rsid w:val="00645391"/>
    <w:rsid w:val="00646057"/>
    <w:rsid w:val="00647041"/>
    <w:rsid w:val="00650D08"/>
    <w:rsid w:val="00652047"/>
    <w:rsid w:val="006524A6"/>
    <w:rsid w:val="006534B2"/>
    <w:rsid w:val="00654493"/>
    <w:rsid w:val="006546B9"/>
    <w:rsid w:val="006563D2"/>
    <w:rsid w:val="006607E3"/>
    <w:rsid w:val="00661A8C"/>
    <w:rsid w:val="00662805"/>
    <w:rsid w:val="00663067"/>
    <w:rsid w:val="006643D1"/>
    <w:rsid w:val="00665A88"/>
    <w:rsid w:val="00666717"/>
    <w:rsid w:val="00666BEE"/>
    <w:rsid w:val="006675F3"/>
    <w:rsid w:val="00667F1A"/>
    <w:rsid w:val="00672AB9"/>
    <w:rsid w:val="00673123"/>
    <w:rsid w:val="00673495"/>
    <w:rsid w:val="00674762"/>
    <w:rsid w:val="00676F8A"/>
    <w:rsid w:val="006771F1"/>
    <w:rsid w:val="00677D93"/>
    <w:rsid w:val="0068023F"/>
    <w:rsid w:val="00680C53"/>
    <w:rsid w:val="00682257"/>
    <w:rsid w:val="00682C1C"/>
    <w:rsid w:val="00682E6D"/>
    <w:rsid w:val="00684404"/>
    <w:rsid w:val="00685681"/>
    <w:rsid w:val="00686035"/>
    <w:rsid w:val="006867A6"/>
    <w:rsid w:val="00686D7C"/>
    <w:rsid w:val="00687EA6"/>
    <w:rsid w:val="00687EEC"/>
    <w:rsid w:val="00691374"/>
    <w:rsid w:val="006913A1"/>
    <w:rsid w:val="006919E0"/>
    <w:rsid w:val="00692090"/>
    <w:rsid w:val="0069306D"/>
    <w:rsid w:val="006935FD"/>
    <w:rsid w:val="006939A1"/>
    <w:rsid w:val="00695B97"/>
    <w:rsid w:val="006966A7"/>
    <w:rsid w:val="0069773E"/>
    <w:rsid w:val="006A0D9D"/>
    <w:rsid w:val="006A1C4C"/>
    <w:rsid w:val="006A29E3"/>
    <w:rsid w:val="006A4BFF"/>
    <w:rsid w:val="006A62B6"/>
    <w:rsid w:val="006B024E"/>
    <w:rsid w:val="006B1BC9"/>
    <w:rsid w:val="006B28CA"/>
    <w:rsid w:val="006B69A1"/>
    <w:rsid w:val="006B7187"/>
    <w:rsid w:val="006B7268"/>
    <w:rsid w:val="006B78E2"/>
    <w:rsid w:val="006B7A5F"/>
    <w:rsid w:val="006C03F0"/>
    <w:rsid w:val="006C04D5"/>
    <w:rsid w:val="006C0BB7"/>
    <w:rsid w:val="006C1122"/>
    <w:rsid w:val="006C187A"/>
    <w:rsid w:val="006C2823"/>
    <w:rsid w:val="006C3322"/>
    <w:rsid w:val="006C332F"/>
    <w:rsid w:val="006C38A9"/>
    <w:rsid w:val="006C38F2"/>
    <w:rsid w:val="006C6251"/>
    <w:rsid w:val="006C7084"/>
    <w:rsid w:val="006C7ABC"/>
    <w:rsid w:val="006D0E41"/>
    <w:rsid w:val="006D1464"/>
    <w:rsid w:val="006D24CD"/>
    <w:rsid w:val="006D2D42"/>
    <w:rsid w:val="006D5088"/>
    <w:rsid w:val="006D5992"/>
    <w:rsid w:val="006D687A"/>
    <w:rsid w:val="006D7D71"/>
    <w:rsid w:val="006E2FFB"/>
    <w:rsid w:val="006E31E9"/>
    <w:rsid w:val="006E3FBC"/>
    <w:rsid w:val="006E4158"/>
    <w:rsid w:val="006E5AA3"/>
    <w:rsid w:val="006E5E75"/>
    <w:rsid w:val="006E6884"/>
    <w:rsid w:val="006E7640"/>
    <w:rsid w:val="006E7A26"/>
    <w:rsid w:val="006E7C82"/>
    <w:rsid w:val="006F03F6"/>
    <w:rsid w:val="006F0EA4"/>
    <w:rsid w:val="006F1006"/>
    <w:rsid w:val="006F17FE"/>
    <w:rsid w:val="006F254F"/>
    <w:rsid w:val="006F2FF4"/>
    <w:rsid w:val="006F5757"/>
    <w:rsid w:val="006F5886"/>
    <w:rsid w:val="006F62D7"/>
    <w:rsid w:val="006F631D"/>
    <w:rsid w:val="006F69C0"/>
    <w:rsid w:val="006F7A1C"/>
    <w:rsid w:val="0070001F"/>
    <w:rsid w:val="00700B01"/>
    <w:rsid w:val="00701BFA"/>
    <w:rsid w:val="00702701"/>
    <w:rsid w:val="0070298E"/>
    <w:rsid w:val="00703A89"/>
    <w:rsid w:val="00703D01"/>
    <w:rsid w:val="00704B17"/>
    <w:rsid w:val="00705605"/>
    <w:rsid w:val="00705A5D"/>
    <w:rsid w:val="00705FDC"/>
    <w:rsid w:val="00706DDC"/>
    <w:rsid w:val="007071D0"/>
    <w:rsid w:val="00710DD4"/>
    <w:rsid w:val="00710DF4"/>
    <w:rsid w:val="007121AB"/>
    <w:rsid w:val="007126FA"/>
    <w:rsid w:val="00712ADA"/>
    <w:rsid w:val="00712CE2"/>
    <w:rsid w:val="007145FA"/>
    <w:rsid w:val="007147E0"/>
    <w:rsid w:val="00714B1E"/>
    <w:rsid w:val="0071667A"/>
    <w:rsid w:val="00716889"/>
    <w:rsid w:val="00716A1C"/>
    <w:rsid w:val="00720166"/>
    <w:rsid w:val="007208D8"/>
    <w:rsid w:val="0072187B"/>
    <w:rsid w:val="00722342"/>
    <w:rsid w:val="00723FEE"/>
    <w:rsid w:val="007240E1"/>
    <w:rsid w:val="00725B94"/>
    <w:rsid w:val="007273FF"/>
    <w:rsid w:val="007308B7"/>
    <w:rsid w:val="0073277B"/>
    <w:rsid w:val="00733302"/>
    <w:rsid w:val="0073349D"/>
    <w:rsid w:val="00733954"/>
    <w:rsid w:val="007349E4"/>
    <w:rsid w:val="00735D03"/>
    <w:rsid w:val="007378E7"/>
    <w:rsid w:val="00737ABA"/>
    <w:rsid w:val="00737EBE"/>
    <w:rsid w:val="00740517"/>
    <w:rsid w:val="0074130D"/>
    <w:rsid w:val="007418F7"/>
    <w:rsid w:val="0074264A"/>
    <w:rsid w:val="00743A89"/>
    <w:rsid w:val="00744177"/>
    <w:rsid w:val="00745B7B"/>
    <w:rsid w:val="0074612B"/>
    <w:rsid w:val="00747B1F"/>
    <w:rsid w:val="00747D75"/>
    <w:rsid w:val="007536FA"/>
    <w:rsid w:val="00754F6E"/>
    <w:rsid w:val="0075510D"/>
    <w:rsid w:val="007559F2"/>
    <w:rsid w:val="00756946"/>
    <w:rsid w:val="00756FBD"/>
    <w:rsid w:val="007576FB"/>
    <w:rsid w:val="0075782E"/>
    <w:rsid w:val="00761307"/>
    <w:rsid w:val="00761563"/>
    <w:rsid w:val="007626CE"/>
    <w:rsid w:val="00762FE7"/>
    <w:rsid w:val="00763410"/>
    <w:rsid w:val="00766878"/>
    <w:rsid w:val="0076747D"/>
    <w:rsid w:val="00767723"/>
    <w:rsid w:val="00767ADC"/>
    <w:rsid w:val="0077018C"/>
    <w:rsid w:val="00770416"/>
    <w:rsid w:val="00772C88"/>
    <w:rsid w:val="00775D2A"/>
    <w:rsid w:val="00776837"/>
    <w:rsid w:val="007768D5"/>
    <w:rsid w:val="00777CA5"/>
    <w:rsid w:val="00777E15"/>
    <w:rsid w:val="00782401"/>
    <w:rsid w:val="00782CE3"/>
    <w:rsid w:val="00783870"/>
    <w:rsid w:val="007845A3"/>
    <w:rsid w:val="007849B4"/>
    <w:rsid w:val="00787BD6"/>
    <w:rsid w:val="0079102B"/>
    <w:rsid w:val="00791945"/>
    <w:rsid w:val="007923BA"/>
    <w:rsid w:val="00792A92"/>
    <w:rsid w:val="00792F0B"/>
    <w:rsid w:val="00793F90"/>
    <w:rsid w:val="00797261"/>
    <w:rsid w:val="00797D10"/>
    <w:rsid w:val="007A0D3C"/>
    <w:rsid w:val="007A1478"/>
    <w:rsid w:val="007A1581"/>
    <w:rsid w:val="007A23C4"/>
    <w:rsid w:val="007A24CA"/>
    <w:rsid w:val="007A443D"/>
    <w:rsid w:val="007A4472"/>
    <w:rsid w:val="007A7334"/>
    <w:rsid w:val="007A754D"/>
    <w:rsid w:val="007A7672"/>
    <w:rsid w:val="007B042D"/>
    <w:rsid w:val="007B160C"/>
    <w:rsid w:val="007B3002"/>
    <w:rsid w:val="007B3E60"/>
    <w:rsid w:val="007B41C3"/>
    <w:rsid w:val="007B456A"/>
    <w:rsid w:val="007B462A"/>
    <w:rsid w:val="007B6F1B"/>
    <w:rsid w:val="007B71F2"/>
    <w:rsid w:val="007B792D"/>
    <w:rsid w:val="007C1D83"/>
    <w:rsid w:val="007C2063"/>
    <w:rsid w:val="007C3A83"/>
    <w:rsid w:val="007C3A95"/>
    <w:rsid w:val="007C3F9A"/>
    <w:rsid w:val="007C48B5"/>
    <w:rsid w:val="007C6794"/>
    <w:rsid w:val="007C69D6"/>
    <w:rsid w:val="007C74FD"/>
    <w:rsid w:val="007C7EC0"/>
    <w:rsid w:val="007C7ED8"/>
    <w:rsid w:val="007D0159"/>
    <w:rsid w:val="007D0856"/>
    <w:rsid w:val="007D0C0A"/>
    <w:rsid w:val="007D0F3D"/>
    <w:rsid w:val="007D2EE2"/>
    <w:rsid w:val="007D3161"/>
    <w:rsid w:val="007D3F6E"/>
    <w:rsid w:val="007D45A7"/>
    <w:rsid w:val="007D4B4B"/>
    <w:rsid w:val="007D50B3"/>
    <w:rsid w:val="007D6443"/>
    <w:rsid w:val="007D7776"/>
    <w:rsid w:val="007D7E4D"/>
    <w:rsid w:val="007E38E4"/>
    <w:rsid w:val="007E4237"/>
    <w:rsid w:val="007E5220"/>
    <w:rsid w:val="007E726D"/>
    <w:rsid w:val="007F0A92"/>
    <w:rsid w:val="007F10C2"/>
    <w:rsid w:val="007F1B6B"/>
    <w:rsid w:val="007F1F9A"/>
    <w:rsid w:val="007F2524"/>
    <w:rsid w:val="007F7B53"/>
    <w:rsid w:val="0080068F"/>
    <w:rsid w:val="008011E4"/>
    <w:rsid w:val="0080135D"/>
    <w:rsid w:val="00803E38"/>
    <w:rsid w:val="00804197"/>
    <w:rsid w:val="008062F9"/>
    <w:rsid w:val="00806394"/>
    <w:rsid w:val="00807266"/>
    <w:rsid w:val="008075E3"/>
    <w:rsid w:val="00807B61"/>
    <w:rsid w:val="00810067"/>
    <w:rsid w:val="00810441"/>
    <w:rsid w:val="00810841"/>
    <w:rsid w:val="00811174"/>
    <w:rsid w:val="00811B13"/>
    <w:rsid w:val="00811F7B"/>
    <w:rsid w:val="008123C5"/>
    <w:rsid w:val="008149B0"/>
    <w:rsid w:val="00814E6B"/>
    <w:rsid w:val="00815DE5"/>
    <w:rsid w:val="00816A28"/>
    <w:rsid w:val="00820549"/>
    <w:rsid w:val="00822552"/>
    <w:rsid w:val="008252E9"/>
    <w:rsid w:val="0082749C"/>
    <w:rsid w:val="00827502"/>
    <w:rsid w:val="00830AF1"/>
    <w:rsid w:val="00830DF0"/>
    <w:rsid w:val="00831711"/>
    <w:rsid w:val="00831E3F"/>
    <w:rsid w:val="008346C7"/>
    <w:rsid w:val="0083490E"/>
    <w:rsid w:val="008355CE"/>
    <w:rsid w:val="0083789C"/>
    <w:rsid w:val="00840EE6"/>
    <w:rsid w:val="00843B96"/>
    <w:rsid w:val="00843BD8"/>
    <w:rsid w:val="00844198"/>
    <w:rsid w:val="00844C6D"/>
    <w:rsid w:val="008468AC"/>
    <w:rsid w:val="00847122"/>
    <w:rsid w:val="00850F8B"/>
    <w:rsid w:val="00851C50"/>
    <w:rsid w:val="00852849"/>
    <w:rsid w:val="00852EA9"/>
    <w:rsid w:val="00852EB3"/>
    <w:rsid w:val="0085348F"/>
    <w:rsid w:val="008552F8"/>
    <w:rsid w:val="00855D0F"/>
    <w:rsid w:val="00857377"/>
    <w:rsid w:val="008576F0"/>
    <w:rsid w:val="00857FDA"/>
    <w:rsid w:val="00861B5F"/>
    <w:rsid w:val="00862879"/>
    <w:rsid w:val="00862ACF"/>
    <w:rsid w:val="00866341"/>
    <w:rsid w:val="008703AF"/>
    <w:rsid w:val="0087214A"/>
    <w:rsid w:val="0087301A"/>
    <w:rsid w:val="00873E2E"/>
    <w:rsid w:val="00874DFC"/>
    <w:rsid w:val="008758A1"/>
    <w:rsid w:val="00877831"/>
    <w:rsid w:val="0088124E"/>
    <w:rsid w:val="00881B17"/>
    <w:rsid w:val="00881D56"/>
    <w:rsid w:val="00881E20"/>
    <w:rsid w:val="0088281F"/>
    <w:rsid w:val="00883471"/>
    <w:rsid w:val="00884112"/>
    <w:rsid w:val="008909CC"/>
    <w:rsid w:val="00891F71"/>
    <w:rsid w:val="00892695"/>
    <w:rsid w:val="00892C38"/>
    <w:rsid w:val="00892EA2"/>
    <w:rsid w:val="00892EDF"/>
    <w:rsid w:val="008938EA"/>
    <w:rsid w:val="00896B38"/>
    <w:rsid w:val="008A071C"/>
    <w:rsid w:val="008A11FF"/>
    <w:rsid w:val="008A217B"/>
    <w:rsid w:val="008A3F0D"/>
    <w:rsid w:val="008A3FF4"/>
    <w:rsid w:val="008A4098"/>
    <w:rsid w:val="008A4789"/>
    <w:rsid w:val="008A4CC0"/>
    <w:rsid w:val="008A54C1"/>
    <w:rsid w:val="008B1C90"/>
    <w:rsid w:val="008B32F1"/>
    <w:rsid w:val="008B3DA0"/>
    <w:rsid w:val="008B46A2"/>
    <w:rsid w:val="008B4ADB"/>
    <w:rsid w:val="008B4FE6"/>
    <w:rsid w:val="008B560F"/>
    <w:rsid w:val="008B5E31"/>
    <w:rsid w:val="008B754B"/>
    <w:rsid w:val="008B780F"/>
    <w:rsid w:val="008C245B"/>
    <w:rsid w:val="008C4464"/>
    <w:rsid w:val="008C4799"/>
    <w:rsid w:val="008C5749"/>
    <w:rsid w:val="008C66E9"/>
    <w:rsid w:val="008D1329"/>
    <w:rsid w:val="008D1660"/>
    <w:rsid w:val="008D2748"/>
    <w:rsid w:val="008D2CD4"/>
    <w:rsid w:val="008D2D9A"/>
    <w:rsid w:val="008D529B"/>
    <w:rsid w:val="008D6AAE"/>
    <w:rsid w:val="008D6B10"/>
    <w:rsid w:val="008D6B8E"/>
    <w:rsid w:val="008D6FA0"/>
    <w:rsid w:val="008E0CBE"/>
    <w:rsid w:val="008E27B9"/>
    <w:rsid w:val="008E3F80"/>
    <w:rsid w:val="008E7582"/>
    <w:rsid w:val="008E777A"/>
    <w:rsid w:val="008F0F56"/>
    <w:rsid w:val="008F1C34"/>
    <w:rsid w:val="008F1C4F"/>
    <w:rsid w:val="008F1C87"/>
    <w:rsid w:val="008F2164"/>
    <w:rsid w:val="008F23F4"/>
    <w:rsid w:val="008F2470"/>
    <w:rsid w:val="008F2CD0"/>
    <w:rsid w:val="008F3AFF"/>
    <w:rsid w:val="008F3E53"/>
    <w:rsid w:val="008F43E1"/>
    <w:rsid w:val="008F457E"/>
    <w:rsid w:val="008F4729"/>
    <w:rsid w:val="008F6667"/>
    <w:rsid w:val="008F6F59"/>
    <w:rsid w:val="00901428"/>
    <w:rsid w:val="00901522"/>
    <w:rsid w:val="00901AE5"/>
    <w:rsid w:val="009046FC"/>
    <w:rsid w:val="009048BD"/>
    <w:rsid w:val="00904BBA"/>
    <w:rsid w:val="00907DA0"/>
    <w:rsid w:val="00910F83"/>
    <w:rsid w:val="00913223"/>
    <w:rsid w:val="00913D31"/>
    <w:rsid w:val="00913EFC"/>
    <w:rsid w:val="00914095"/>
    <w:rsid w:val="00914B39"/>
    <w:rsid w:val="0091568D"/>
    <w:rsid w:val="009165E4"/>
    <w:rsid w:val="00916B4D"/>
    <w:rsid w:val="00922D4F"/>
    <w:rsid w:val="00923D2F"/>
    <w:rsid w:val="009240B5"/>
    <w:rsid w:val="00925B9E"/>
    <w:rsid w:val="009263E6"/>
    <w:rsid w:val="00930521"/>
    <w:rsid w:val="0093056D"/>
    <w:rsid w:val="009306E6"/>
    <w:rsid w:val="00930BD2"/>
    <w:rsid w:val="009346BA"/>
    <w:rsid w:val="0093493D"/>
    <w:rsid w:val="009354E0"/>
    <w:rsid w:val="00940F05"/>
    <w:rsid w:val="00942408"/>
    <w:rsid w:val="009432D5"/>
    <w:rsid w:val="009434E5"/>
    <w:rsid w:val="00943B84"/>
    <w:rsid w:val="00945D1A"/>
    <w:rsid w:val="009462E2"/>
    <w:rsid w:val="00946322"/>
    <w:rsid w:val="00950180"/>
    <w:rsid w:val="0095045D"/>
    <w:rsid w:val="00950759"/>
    <w:rsid w:val="009515E2"/>
    <w:rsid w:val="00953515"/>
    <w:rsid w:val="00954FE3"/>
    <w:rsid w:val="00956DBD"/>
    <w:rsid w:val="009602F3"/>
    <w:rsid w:val="0096177B"/>
    <w:rsid w:val="00961EDE"/>
    <w:rsid w:val="00963742"/>
    <w:rsid w:val="009637A5"/>
    <w:rsid w:val="00963881"/>
    <w:rsid w:val="009641CB"/>
    <w:rsid w:val="009641DD"/>
    <w:rsid w:val="00964CAE"/>
    <w:rsid w:val="00965200"/>
    <w:rsid w:val="009658FD"/>
    <w:rsid w:val="00965ACC"/>
    <w:rsid w:val="00966127"/>
    <w:rsid w:val="00966E67"/>
    <w:rsid w:val="009676C2"/>
    <w:rsid w:val="00970864"/>
    <w:rsid w:val="00970D38"/>
    <w:rsid w:val="009715EC"/>
    <w:rsid w:val="00972B86"/>
    <w:rsid w:val="00973008"/>
    <w:rsid w:val="009739C5"/>
    <w:rsid w:val="00973E13"/>
    <w:rsid w:val="0097449A"/>
    <w:rsid w:val="00974559"/>
    <w:rsid w:val="009759C8"/>
    <w:rsid w:val="00980254"/>
    <w:rsid w:val="009843E9"/>
    <w:rsid w:val="00984EA8"/>
    <w:rsid w:val="00985A57"/>
    <w:rsid w:val="00987A6A"/>
    <w:rsid w:val="00987BC3"/>
    <w:rsid w:val="00987C11"/>
    <w:rsid w:val="009900A6"/>
    <w:rsid w:val="00990F79"/>
    <w:rsid w:val="00991B95"/>
    <w:rsid w:val="0099269A"/>
    <w:rsid w:val="009941C3"/>
    <w:rsid w:val="00994563"/>
    <w:rsid w:val="00996F7A"/>
    <w:rsid w:val="009A0BD3"/>
    <w:rsid w:val="009A187A"/>
    <w:rsid w:val="009A2FB9"/>
    <w:rsid w:val="009A3071"/>
    <w:rsid w:val="009A398A"/>
    <w:rsid w:val="009A4693"/>
    <w:rsid w:val="009A5213"/>
    <w:rsid w:val="009A5E55"/>
    <w:rsid w:val="009A5E81"/>
    <w:rsid w:val="009A667D"/>
    <w:rsid w:val="009A70B5"/>
    <w:rsid w:val="009B09B5"/>
    <w:rsid w:val="009B13EE"/>
    <w:rsid w:val="009B303F"/>
    <w:rsid w:val="009B47D9"/>
    <w:rsid w:val="009B4F81"/>
    <w:rsid w:val="009B7E0F"/>
    <w:rsid w:val="009C39AF"/>
    <w:rsid w:val="009C4749"/>
    <w:rsid w:val="009C4B8A"/>
    <w:rsid w:val="009C4CC6"/>
    <w:rsid w:val="009C5A3D"/>
    <w:rsid w:val="009C5AD3"/>
    <w:rsid w:val="009C6D3A"/>
    <w:rsid w:val="009C6D86"/>
    <w:rsid w:val="009C7863"/>
    <w:rsid w:val="009C7E54"/>
    <w:rsid w:val="009D00A4"/>
    <w:rsid w:val="009D3D6F"/>
    <w:rsid w:val="009D3D9B"/>
    <w:rsid w:val="009D465A"/>
    <w:rsid w:val="009D6426"/>
    <w:rsid w:val="009D6E64"/>
    <w:rsid w:val="009E0F24"/>
    <w:rsid w:val="009E13B4"/>
    <w:rsid w:val="009E21DA"/>
    <w:rsid w:val="009E2757"/>
    <w:rsid w:val="009E2B1B"/>
    <w:rsid w:val="009E2E81"/>
    <w:rsid w:val="009E3C2F"/>
    <w:rsid w:val="009E4CFF"/>
    <w:rsid w:val="009E50E0"/>
    <w:rsid w:val="009E58D4"/>
    <w:rsid w:val="009E5FE6"/>
    <w:rsid w:val="009E6B51"/>
    <w:rsid w:val="009E6D93"/>
    <w:rsid w:val="009F091A"/>
    <w:rsid w:val="009F0FA3"/>
    <w:rsid w:val="009F18B5"/>
    <w:rsid w:val="009F2A6B"/>
    <w:rsid w:val="009F2BEA"/>
    <w:rsid w:val="009F34C2"/>
    <w:rsid w:val="009F6208"/>
    <w:rsid w:val="009F74F1"/>
    <w:rsid w:val="00A001B7"/>
    <w:rsid w:val="00A005A6"/>
    <w:rsid w:val="00A00D28"/>
    <w:rsid w:val="00A012B6"/>
    <w:rsid w:val="00A03747"/>
    <w:rsid w:val="00A05B78"/>
    <w:rsid w:val="00A06A7A"/>
    <w:rsid w:val="00A1144A"/>
    <w:rsid w:val="00A11847"/>
    <w:rsid w:val="00A14429"/>
    <w:rsid w:val="00A14723"/>
    <w:rsid w:val="00A16259"/>
    <w:rsid w:val="00A17F5F"/>
    <w:rsid w:val="00A23535"/>
    <w:rsid w:val="00A24F4A"/>
    <w:rsid w:val="00A25449"/>
    <w:rsid w:val="00A256CD"/>
    <w:rsid w:val="00A256EE"/>
    <w:rsid w:val="00A2686D"/>
    <w:rsid w:val="00A26BCF"/>
    <w:rsid w:val="00A30080"/>
    <w:rsid w:val="00A30452"/>
    <w:rsid w:val="00A31BE2"/>
    <w:rsid w:val="00A31DE3"/>
    <w:rsid w:val="00A320D9"/>
    <w:rsid w:val="00A338D5"/>
    <w:rsid w:val="00A350F1"/>
    <w:rsid w:val="00A35BF4"/>
    <w:rsid w:val="00A37B90"/>
    <w:rsid w:val="00A41228"/>
    <w:rsid w:val="00A42897"/>
    <w:rsid w:val="00A43C68"/>
    <w:rsid w:val="00A4497F"/>
    <w:rsid w:val="00A44E19"/>
    <w:rsid w:val="00A45ADB"/>
    <w:rsid w:val="00A51A52"/>
    <w:rsid w:val="00A52162"/>
    <w:rsid w:val="00A528EC"/>
    <w:rsid w:val="00A54D8F"/>
    <w:rsid w:val="00A56D36"/>
    <w:rsid w:val="00A57594"/>
    <w:rsid w:val="00A57A80"/>
    <w:rsid w:val="00A603AB"/>
    <w:rsid w:val="00A60820"/>
    <w:rsid w:val="00A60A29"/>
    <w:rsid w:val="00A63F1F"/>
    <w:rsid w:val="00A64CC8"/>
    <w:rsid w:val="00A6535F"/>
    <w:rsid w:val="00A66895"/>
    <w:rsid w:val="00A6755C"/>
    <w:rsid w:val="00A67D3B"/>
    <w:rsid w:val="00A70140"/>
    <w:rsid w:val="00A70980"/>
    <w:rsid w:val="00A71835"/>
    <w:rsid w:val="00A7448F"/>
    <w:rsid w:val="00A7717B"/>
    <w:rsid w:val="00A817F0"/>
    <w:rsid w:val="00A81F26"/>
    <w:rsid w:val="00A82FB7"/>
    <w:rsid w:val="00A83399"/>
    <w:rsid w:val="00A833DF"/>
    <w:rsid w:val="00A83ACB"/>
    <w:rsid w:val="00A84A0F"/>
    <w:rsid w:val="00A85269"/>
    <w:rsid w:val="00A8642E"/>
    <w:rsid w:val="00A87E56"/>
    <w:rsid w:val="00A9007E"/>
    <w:rsid w:val="00A9051D"/>
    <w:rsid w:val="00A92C14"/>
    <w:rsid w:val="00A93310"/>
    <w:rsid w:val="00A94F20"/>
    <w:rsid w:val="00A95415"/>
    <w:rsid w:val="00A95649"/>
    <w:rsid w:val="00A96318"/>
    <w:rsid w:val="00A975D3"/>
    <w:rsid w:val="00AA0D8D"/>
    <w:rsid w:val="00AA1224"/>
    <w:rsid w:val="00AA12D7"/>
    <w:rsid w:val="00AA2DCB"/>
    <w:rsid w:val="00AA30CE"/>
    <w:rsid w:val="00AA3783"/>
    <w:rsid w:val="00AA5D60"/>
    <w:rsid w:val="00AA682F"/>
    <w:rsid w:val="00AA7815"/>
    <w:rsid w:val="00AA7EB2"/>
    <w:rsid w:val="00AB02F5"/>
    <w:rsid w:val="00AB0424"/>
    <w:rsid w:val="00AB181E"/>
    <w:rsid w:val="00AB283A"/>
    <w:rsid w:val="00AB3212"/>
    <w:rsid w:val="00AB337D"/>
    <w:rsid w:val="00AB4BD6"/>
    <w:rsid w:val="00AB506E"/>
    <w:rsid w:val="00AB60D8"/>
    <w:rsid w:val="00AC6A7E"/>
    <w:rsid w:val="00AC6BF1"/>
    <w:rsid w:val="00AC7887"/>
    <w:rsid w:val="00AC7997"/>
    <w:rsid w:val="00AD00AD"/>
    <w:rsid w:val="00AD0539"/>
    <w:rsid w:val="00AD1A3D"/>
    <w:rsid w:val="00AD21E2"/>
    <w:rsid w:val="00AD2F88"/>
    <w:rsid w:val="00AD3C7C"/>
    <w:rsid w:val="00AD5736"/>
    <w:rsid w:val="00AD5E71"/>
    <w:rsid w:val="00AD6E64"/>
    <w:rsid w:val="00AD6FE3"/>
    <w:rsid w:val="00AE1AC4"/>
    <w:rsid w:val="00AE231D"/>
    <w:rsid w:val="00AE4783"/>
    <w:rsid w:val="00AE5266"/>
    <w:rsid w:val="00AE6680"/>
    <w:rsid w:val="00AE6708"/>
    <w:rsid w:val="00AF132F"/>
    <w:rsid w:val="00AF25A6"/>
    <w:rsid w:val="00AF300A"/>
    <w:rsid w:val="00AF3F5E"/>
    <w:rsid w:val="00AF4251"/>
    <w:rsid w:val="00AF4870"/>
    <w:rsid w:val="00AF487A"/>
    <w:rsid w:val="00AF54A7"/>
    <w:rsid w:val="00AF6805"/>
    <w:rsid w:val="00AF71C8"/>
    <w:rsid w:val="00B00017"/>
    <w:rsid w:val="00B00F91"/>
    <w:rsid w:val="00B02B9C"/>
    <w:rsid w:val="00B0458D"/>
    <w:rsid w:val="00B04841"/>
    <w:rsid w:val="00B04BBC"/>
    <w:rsid w:val="00B052B7"/>
    <w:rsid w:val="00B05F3F"/>
    <w:rsid w:val="00B07425"/>
    <w:rsid w:val="00B10D2B"/>
    <w:rsid w:val="00B10E0F"/>
    <w:rsid w:val="00B12358"/>
    <w:rsid w:val="00B13433"/>
    <w:rsid w:val="00B1392E"/>
    <w:rsid w:val="00B13F79"/>
    <w:rsid w:val="00B1534F"/>
    <w:rsid w:val="00B15900"/>
    <w:rsid w:val="00B15B50"/>
    <w:rsid w:val="00B15DF6"/>
    <w:rsid w:val="00B15FD2"/>
    <w:rsid w:val="00B1669C"/>
    <w:rsid w:val="00B20219"/>
    <w:rsid w:val="00B20822"/>
    <w:rsid w:val="00B21D04"/>
    <w:rsid w:val="00B2272A"/>
    <w:rsid w:val="00B2275A"/>
    <w:rsid w:val="00B23CC2"/>
    <w:rsid w:val="00B242C9"/>
    <w:rsid w:val="00B24A3E"/>
    <w:rsid w:val="00B257A3"/>
    <w:rsid w:val="00B25F55"/>
    <w:rsid w:val="00B30118"/>
    <w:rsid w:val="00B31CD6"/>
    <w:rsid w:val="00B33106"/>
    <w:rsid w:val="00B34C9F"/>
    <w:rsid w:val="00B35D10"/>
    <w:rsid w:val="00B4016E"/>
    <w:rsid w:val="00B40F11"/>
    <w:rsid w:val="00B429BE"/>
    <w:rsid w:val="00B4351B"/>
    <w:rsid w:val="00B45070"/>
    <w:rsid w:val="00B4512C"/>
    <w:rsid w:val="00B47A75"/>
    <w:rsid w:val="00B51094"/>
    <w:rsid w:val="00B51E80"/>
    <w:rsid w:val="00B54375"/>
    <w:rsid w:val="00B55305"/>
    <w:rsid w:val="00B5730B"/>
    <w:rsid w:val="00B57689"/>
    <w:rsid w:val="00B60279"/>
    <w:rsid w:val="00B60DDB"/>
    <w:rsid w:val="00B61389"/>
    <w:rsid w:val="00B615AE"/>
    <w:rsid w:val="00B62569"/>
    <w:rsid w:val="00B637E8"/>
    <w:rsid w:val="00B63ACD"/>
    <w:rsid w:val="00B641CE"/>
    <w:rsid w:val="00B659A6"/>
    <w:rsid w:val="00B65AF8"/>
    <w:rsid w:val="00B6611A"/>
    <w:rsid w:val="00B67836"/>
    <w:rsid w:val="00B67EC5"/>
    <w:rsid w:val="00B704DD"/>
    <w:rsid w:val="00B71EB2"/>
    <w:rsid w:val="00B72CE8"/>
    <w:rsid w:val="00B73006"/>
    <w:rsid w:val="00B73273"/>
    <w:rsid w:val="00B73A54"/>
    <w:rsid w:val="00B74F29"/>
    <w:rsid w:val="00B75502"/>
    <w:rsid w:val="00B800F9"/>
    <w:rsid w:val="00B822D6"/>
    <w:rsid w:val="00B8244F"/>
    <w:rsid w:val="00B8401B"/>
    <w:rsid w:val="00B855A4"/>
    <w:rsid w:val="00B902BC"/>
    <w:rsid w:val="00B90DA7"/>
    <w:rsid w:val="00B9131F"/>
    <w:rsid w:val="00B91DC8"/>
    <w:rsid w:val="00B9220F"/>
    <w:rsid w:val="00B92838"/>
    <w:rsid w:val="00B92B65"/>
    <w:rsid w:val="00B94C07"/>
    <w:rsid w:val="00B94C91"/>
    <w:rsid w:val="00B95DF6"/>
    <w:rsid w:val="00B95E91"/>
    <w:rsid w:val="00B970C6"/>
    <w:rsid w:val="00BA1D37"/>
    <w:rsid w:val="00BA2071"/>
    <w:rsid w:val="00BA2A51"/>
    <w:rsid w:val="00BA3D24"/>
    <w:rsid w:val="00BA571A"/>
    <w:rsid w:val="00BA6CFE"/>
    <w:rsid w:val="00BA77AA"/>
    <w:rsid w:val="00BB1CAA"/>
    <w:rsid w:val="00BB5173"/>
    <w:rsid w:val="00BB610F"/>
    <w:rsid w:val="00BB7B67"/>
    <w:rsid w:val="00BC20A2"/>
    <w:rsid w:val="00BC65AE"/>
    <w:rsid w:val="00BD079E"/>
    <w:rsid w:val="00BD34BF"/>
    <w:rsid w:val="00BD4379"/>
    <w:rsid w:val="00BD4633"/>
    <w:rsid w:val="00BD59D1"/>
    <w:rsid w:val="00BD5F94"/>
    <w:rsid w:val="00BD5FBF"/>
    <w:rsid w:val="00BD723C"/>
    <w:rsid w:val="00BE02BE"/>
    <w:rsid w:val="00BE12F6"/>
    <w:rsid w:val="00BE2226"/>
    <w:rsid w:val="00BE2F30"/>
    <w:rsid w:val="00BE6B7A"/>
    <w:rsid w:val="00BE777B"/>
    <w:rsid w:val="00BE7A87"/>
    <w:rsid w:val="00BE7E86"/>
    <w:rsid w:val="00BE7FD6"/>
    <w:rsid w:val="00BF672C"/>
    <w:rsid w:val="00BF71A8"/>
    <w:rsid w:val="00BF7349"/>
    <w:rsid w:val="00BF73D3"/>
    <w:rsid w:val="00BF755F"/>
    <w:rsid w:val="00BF756B"/>
    <w:rsid w:val="00C0014B"/>
    <w:rsid w:val="00C00F82"/>
    <w:rsid w:val="00C01466"/>
    <w:rsid w:val="00C02D74"/>
    <w:rsid w:val="00C03006"/>
    <w:rsid w:val="00C033D1"/>
    <w:rsid w:val="00C04620"/>
    <w:rsid w:val="00C04A89"/>
    <w:rsid w:val="00C04BCF"/>
    <w:rsid w:val="00C05D00"/>
    <w:rsid w:val="00C069B3"/>
    <w:rsid w:val="00C071E4"/>
    <w:rsid w:val="00C105B4"/>
    <w:rsid w:val="00C12517"/>
    <w:rsid w:val="00C12B23"/>
    <w:rsid w:val="00C139E2"/>
    <w:rsid w:val="00C13C86"/>
    <w:rsid w:val="00C20218"/>
    <w:rsid w:val="00C20350"/>
    <w:rsid w:val="00C209BF"/>
    <w:rsid w:val="00C20EF5"/>
    <w:rsid w:val="00C23A80"/>
    <w:rsid w:val="00C241A6"/>
    <w:rsid w:val="00C24A61"/>
    <w:rsid w:val="00C25087"/>
    <w:rsid w:val="00C250CB"/>
    <w:rsid w:val="00C261DF"/>
    <w:rsid w:val="00C314CC"/>
    <w:rsid w:val="00C317EF"/>
    <w:rsid w:val="00C32E4A"/>
    <w:rsid w:val="00C3332F"/>
    <w:rsid w:val="00C33661"/>
    <w:rsid w:val="00C36623"/>
    <w:rsid w:val="00C4074A"/>
    <w:rsid w:val="00C4091F"/>
    <w:rsid w:val="00C40F97"/>
    <w:rsid w:val="00C514BA"/>
    <w:rsid w:val="00C51D05"/>
    <w:rsid w:val="00C51ECB"/>
    <w:rsid w:val="00C52B02"/>
    <w:rsid w:val="00C53E10"/>
    <w:rsid w:val="00C5545C"/>
    <w:rsid w:val="00C570C7"/>
    <w:rsid w:val="00C600FB"/>
    <w:rsid w:val="00C612DE"/>
    <w:rsid w:val="00C64831"/>
    <w:rsid w:val="00C66C44"/>
    <w:rsid w:val="00C6701C"/>
    <w:rsid w:val="00C67577"/>
    <w:rsid w:val="00C700CB"/>
    <w:rsid w:val="00C70857"/>
    <w:rsid w:val="00C751B1"/>
    <w:rsid w:val="00C7543E"/>
    <w:rsid w:val="00C75DC8"/>
    <w:rsid w:val="00C767EB"/>
    <w:rsid w:val="00C76E33"/>
    <w:rsid w:val="00C77C94"/>
    <w:rsid w:val="00C803CB"/>
    <w:rsid w:val="00C82460"/>
    <w:rsid w:val="00C84228"/>
    <w:rsid w:val="00C849DE"/>
    <w:rsid w:val="00C87D47"/>
    <w:rsid w:val="00C902FE"/>
    <w:rsid w:val="00C93ABB"/>
    <w:rsid w:val="00C945BF"/>
    <w:rsid w:val="00C972DF"/>
    <w:rsid w:val="00C975B1"/>
    <w:rsid w:val="00C97727"/>
    <w:rsid w:val="00CA02F0"/>
    <w:rsid w:val="00CA052B"/>
    <w:rsid w:val="00CA1FFA"/>
    <w:rsid w:val="00CA3513"/>
    <w:rsid w:val="00CA40C0"/>
    <w:rsid w:val="00CA4B04"/>
    <w:rsid w:val="00CA5542"/>
    <w:rsid w:val="00CA638C"/>
    <w:rsid w:val="00CA6F73"/>
    <w:rsid w:val="00CA758A"/>
    <w:rsid w:val="00CA7E08"/>
    <w:rsid w:val="00CA7FD8"/>
    <w:rsid w:val="00CB4868"/>
    <w:rsid w:val="00CB5D38"/>
    <w:rsid w:val="00CB5FBC"/>
    <w:rsid w:val="00CB7FA5"/>
    <w:rsid w:val="00CC134C"/>
    <w:rsid w:val="00CC2BFF"/>
    <w:rsid w:val="00CC3692"/>
    <w:rsid w:val="00CC375E"/>
    <w:rsid w:val="00CC49E9"/>
    <w:rsid w:val="00CC4C8D"/>
    <w:rsid w:val="00CD111E"/>
    <w:rsid w:val="00CD1BD5"/>
    <w:rsid w:val="00CD28EA"/>
    <w:rsid w:val="00CD385E"/>
    <w:rsid w:val="00CD5981"/>
    <w:rsid w:val="00CE36A5"/>
    <w:rsid w:val="00CE5D7F"/>
    <w:rsid w:val="00CE625F"/>
    <w:rsid w:val="00CE7B42"/>
    <w:rsid w:val="00CE7E22"/>
    <w:rsid w:val="00CF054A"/>
    <w:rsid w:val="00CF0D5C"/>
    <w:rsid w:val="00CF1518"/>
    <w:rsid w:val="00CF1867"/>
    <w:rsid w:val="00CF3B2A"/>
    <w:rsid w:val="00CF4559"/>
    <w:rsid w:val="00CF4921"/>
    <w:rsid w:val="00CF5804"/>
    <w:rsid w:val="00D00F94"/>
    <w:rsid w:val="00D0184A"/>
    <w:rsid w:val="00D02294"/>
    <w:rsid w:val="00D039E4"/>
    <w:rsid w:val="00D0548A"/>
    <w:rsid w:val="00D05665"/>
    <w:rsid w:val="00D058F7"/>
    <w:rsid w:val="00D06C3A"/>
    <w:rsid w:val="00D072C9"/>
    <w:rsid w:val="00D110C9"/>
    <w:rsid w:val="00D11177"/>
    <w:rsid w:val="00D11269"/>
    <w:rsid w:val="00D13F99"/>
    <w:rsid w:val="00D14630"/>
    <w:rsid w:val="00D16585"/>
    <w:rsid w:val="00D178C7"/>
    <w:rsid w:val="00D2196B"/>
    <w:rsid w:val="00D22E42"/>
    <w:rsid w:val="00D2417C"/>
    <w:rsid w:val="00D24B10"/>
    <w:rsid w:val="00D26538"/>
    <w:rsid w:val="00D2693C"/>
    <w:rsid w:val="00D26EEE"/>
    <w:rsid w:val="00D270D6"/>
    <w:rsid w:val="00D27D58"/>
    <w:rsid w:val="00D30227"/>
    <w:rsid w:val="00D31467"/>
    <w:rsid w:val="00D316E6"/>
    <w:rsid w:val="00D32D25"/>
    <w:rsid w:val="00D344DE"/>
    <w:rsid w:val="00D34ED8"/>
    <w:rsid w:val="00D3532D"/>
    <w:rsid w:val="00D40AB1"/>
    <w:rsid w:val="00D4156F"/>
    <w:rsid w:val="00D41F63"/>
    <w:rsid w:val="00D44BCD"/>
    <w:rsid w:val="00D46338"/>
    <w:rsid w:val="00D46606"/>
    <w:rsid w:val="00D46687"/>
    <w:rsid w:val="00D47138"/>
    <w:rsid w:val="00D47607"/>
    <w:rsid w:val="00D47F67"/>
    <w:rsid w:val="00D51DF9"/>
    <w:rsid w:val="00D52362"/>
    <w:rsid w:val="00D548C0"/>
    <w:rsid w:val="00D55064"/>
    <w:rsid w:val="00D5624D"/>
    <w:rsid w:val="00D564B7"/>
    <w:rsid w:val="00D564D4"/>
    <w:rsid w:val="00D56A36"/>
    <w:rsid w:val="00D60511"/>
    <w:rsid w:val="00D61666"/>
    <w:rsid w:val="00D61CC7"/>
    <w:rsid w:val="00D6205C"/>
    <w:rsid w:val="00D62C41"/>
    <w:rsid w:val="00D642E0"/>
    <w:rsid w:val="00D648D5"/>
    <w:rsid w:val="00D64F27"/>
    <w:rsid w:val="00D64F46"/>
    <w:rsid w:val="00D669C2"/>
    <w:rsid w:val="00D702F6"/>
    <w:rsid w:val="00D71206"/>
    <w:rsid w:val="00D72C06"/>
    <w:rsid w:val="00D76072"/>
    <w:rsid w:val="00D76604"/>
    <w:rsid w:val="00D76687"/>
    <w:rsid w:val="00D76D4C"/>
    <w:rsid w:val="00D8161E"/>
    <w:rsid w:val="00D826AE"/>
    <w:rsid w:val="00D83E11"/>
    <w:rsid w:val="00D8407C"/>
    <w:rsid w:val="00D86612"/>
    <w:rsid w:val="00D90621"/>
    <w:rsid w:val="00D90CF3"/>
    <w:rsid w:val="00D90E97"/>
    <w:rsid w:val="00D91C1D"/>
    <w:rsid w:val="00D92263"/>
    <w:rsid w:val="00D928A5"/>
    <w:rsid w:val="00D92F91"/>
    <w:rsid w:val="00D931F9"/>
    <w:rsid w:val="00D94D5E"/>
    <w:rsid w:val="00D957ED"/>
    <w:rsid w:val="00D96323"/>
    <w:rsid w:val="00D96DA3"/>
    <w:rsid w:val="00DA12AC"/>
    <w:rsid w:val="00DA198A"/>
    <w:rsid w:val="00DA1EE7"/>
    <w:rsid w:val="00DA2CCA"/>
    <w:rsid w:val="00DA31F3"/>
    <w:rsid w:val="00DA3E8E"/>
    <w:rsid w:val="00DA44DC"/>
    <w:rsid w:val="00DA52B1"/>
    <w:rsid w:val="00DB1175"/>
    <w:rsid w:val="00DB1CB8"/>
    <w:rsid w:val="00DB1E6D"/>
    <w:rsid w:val="00DB2167"/>
    <w:rsid w:val="00DB2B49"/>
    <w:rsid w:val="00DB3E57"/>
    <w:rsid w:val="00DB5BF6"/>
    <w:rsid w:val="00DB6308"/>
    <w:rsid w:val="00DB7158"/>
    <w:rsid w:val="00DB7A05"/>
    <w:rsid w:val="00DB7E17"/>
    <w:rsid w:val="00DC08A8"/>
    <w:rsid w:val="00DC1FE2"/>
    <w:rsid w:val="00DC3663"/>
    <w:rsid w:val="00DC42D6"/>
    <w:rsid w:val="00DC5D7E"/>
    <w:rsid w:val="00DC5F17"/>
    <w:rsid w:val="00DC7D5F"/>
    <w:rsid w:val="00DD008E"/>
    <w:rsid w:val="00DD0568"/>
    <w:rsid w:val="00DD0835"/>
    <w:rsid w:val="00DD2BA9"/>
    <w:rsid w:val="00DD550D"/>
    <w:rsid w:val="00DD60BE"/>
    <w:rsid w:val="00DD63A3"/>
    <w:rsid w:val="00DD7359"/>
    <w:rsid w:val="00DD7D90"/>
    <w:rsid w:val="00DD7FCE"/>
    <w:rsid w:val="00DE0336"/>
    <w:rsid w:val="00DE0683"/>
    <w:rsid w:val="00DE2131"/>
    <w:rsid w:val="00DE26EF"/>
    <w:rsid w:val="00DE2A3F"/>
    <w:rsid w:val="00DE54EA"/>
    <w:rsid w:val="00DE669B"/>
    <w:rsid w:val="00DF16A9"/>
    <w:rsid w:val="00DF1F22"/>
    <w:rsid w:val="00DF487B"/>
    <w:rsid w:val="00DF5902"/>
    <w:rsid w:val="00DF5A05"/>
    <w:rsid w:val="00DF7D2C"/>
    <w:rsid w:val="00E00242"/>
    <w:rsid w:val="00E0081B"/>
    <w:rsid w:val="00E00BF9"/>
    <w:rsid w:val="00E01043"/>
    <w:rsid w:val="00E03F16"/>
    <w:rsid w:val="00E046B2"/>
    <w:rsid w:val="00E049AC"/>
    <w:rsid w:val="00E06982"/>
    <w:rsid w:val="00E06C80"/>
    <w:rsid w:val="00E07A43"/>
    <w:rsid w:val="00E103CE"/>
    <w:rsid w:val="00E12855"/>
    <w:rsid w:val="00E12A70"/>
    <w:rsid w:val="00E12F9D"/>
    <w:rsid w:val="00E149CB"/>
    <w:rsid w:val="00E165DA"/>
    <w:rsid w:val="00E211FA"/>
    <w:rsid w:val="00E2377E"/>
    <w:rsid w:val="00E24C32"/>
    <w:rsid w:val="00E2506B"/>
    <w:rsid w:val="00E26537"/>
    <w:rsid w:val="00E276E1"/>
    <w:rsid w:val="00E302E9"/>
    <w:rsid w:val="00E30BA8"/>
    <w:rsid w:val="00E3191A"/>
    <w:rsid w:val="00E327D4"/>
    <w:rsid w:val="00E3350D"/>
    <w:rsid w:val="00E33731"/>
    <w:rsid w:val="00E33D4A"/>
    <w:rsid w:val="00E341E9"/>
    <w:rsid w:val="00E345A8"/>
    <w:rsid w:val="00E347BC"/>
    <w:rsid w:val="00E35BA3"/>
    <w:rsid w:val="00E361E1"/>
    <w:rsid w:val="00E369EF"/>
    <w:rsid w:val="00E36A0C"/>
    <w:rsid w:val="00E4281C"/>
    <w:rsid w:val="00E42CE6"/>
    <w:rsid w:val="00E44562"/>
    <w:rsid w:val="00E44927"/>
    <w:rsid w:val="00E45D90"/>
    <w:rsid w:val="00E45FE3"/>
    <w:rsid w:val="00E478B5"/>
    <w:rsid w:val="00E50F63"/>
    <w:rsid w:val="00E510C9"/>
    <w:rsid w:val="00E53828"/>
    <w:rsid w:val="00E539B1"/>
    <w:rsid w:val="00E575D1"/>
    <w:rsid w:val="00E6045A"/>
    <w:rsid w:val="00E60855"/>
    <w:rsid w:val="00E6427D"/>
    <w:rsid w:val="00E64623"/>
    <w:rsid w:val="00E7106B"/>
    <w:rsid w:val="00E7116F"/>
    <w:rsid w:val="00E71DD7"/>
    <w:rsid w:val="00E72FE7"/>
    <w:rsid w:val="00E74C4E"/>
    <w:rsid w:val="00E809BD"/>
    <w:rsid w:val="00E81365"/>
    <w:rsid w:val="00E81522"/>
    <w:rsid w:val="00E85732"/>
    <w:rsid w:val="00E874E2"/>
    <w:rsid w:val="00E90276"/>
    <w:rsid w:val="00E9082B"/>
    <w:rsid w:val="00E91220"/>
    <w:rsid w:val="00E93433"/>
    <w:rsid w:val="00E9573B"/>
    <w:rsid w:val="00E95B91"/>
    <w:rsid w:val="00E967A8"/>
    <w:rsid w:val="00E96D58"/>
    <w:rsid w:val="00E970A3"/>
    <w:rsid w:val="00E97421"/>
    <w:rsid w:val="00EA4CF1"/>
    <w:rsid w:val="00EA6FF3"/>
    <w:rsid w:val="00EA7381"/>
    <w:rsid w:val="00EA73F4"/>
    <w:rsid w:val="00EB1421"/>
    <w:rsid w:val="00EB15D2"/>
    <w:rsid w:val="00EB163C"/>
    <w:rsid w:val="00EB1BE5"/>
    <w:rsid w:val="00EB3F37"/>
    <w:rsid w:val="00EB4044"/>
    <w:rsid w:val="00EB421B"/>
    <w:rsid w:val="00EB4A8F"/>
    <w:rsid w:val="00EB5A64"/>
    <w:rsid w:val="00EB5EBB"/>
    <w:rsid w:val="00EB63B2"/>
    <w:rsid w:val="00EB6A59"/>
    <w:rsid w:val="00EB6CAC"/>
    <w:rsid w:val="00EB7219"/>
    <w:rsid w:val="00EB7B14"/>
    <w:rsid w:val="00EC0660"/>
    <w:rsid w:val="00EC2899"/>
    <w:rsid w:val="00EC2DBC"/>
    <w:rsid w:val="00EC2EA2"/>
    <w:rsid w:val="00EC35D0"/>
    <w:rsid w:val="00EC3DC8"/>
    <w:rsid w:val="00EC470C"/>
    <w:rsid w:val="00EC5761"/>
    <w:rsid w:val="00EC5F00"/>
    <w:rsid w:val="00EC6943"/>
    <w:rsid w:val="00EC7012"/>
    <w:rsid w:val="00EC7096"/>
    <w:rsid w:val="00ED06F9"/>
    <w:rsid w:val="00ED0C8A"/>
    <w:rsid w:val="00ED29BA"/>
    <w:rsid w:val="00ED3018"/>
    <w:rsid w:val="00ED3ADC"/>
    <w:rsid w:val="00ED3CA4"/>
    <w:rsid w:val="00ED613D"/>
    <w:rsid w:val="00EE0194"/>
    <w:rsid w:val="00EE1475"/>
    <w:rsid w:val="00EE168B"/>
    <w:rsid w:val="00EE1997"/>
    <w:rsid w:val="00EE3A96"/>
    <w:rsid w:val="00EE4723"/>
    <w:rsid w:val="00EE65BF"/>
    <w:rsid w:val="00EF0D30"/>
    <w:rsid w:val="00EF1AC5"/>
    <w:rsid w:val="00EF1E91"/>
    <w:rsid w:val="00EF5181"/>
    <w:rsid w:val="00EF584E"/>
    <w:rsid w:val="00EF5C15"/>
    <w:rsid w:val="00EF69D0"/>
    <w:rsid w:val="00EF6B58"/>
    <w:rsid w:val="00EF6C24"/>
    <w:rsid w:val="00EF7D78"/>
    <w:rsid w:val="00F00C13"/>
    <w:rsid w:val="00F00EBF"/>
    <w:rsid w:val="00F023DB"/>
    <w:rsid w:val="00F027D5"/>
    <w:rsid w:val="00F03468"/>
    <w:rsid w:val="00F04779"/>
    <w:rsid w:val="00F04E87"/>
    <w:rsid w:val="00F07D79"/>
    <w:rsid w:val="00F12105"/>
    <w:rsid w:val="00F12448"/>
    <w:rsid w:val="00F1275A"/>
    <w:rsid w:val="00F13678"/>
    <w:rsid w:val="00F14082"/>
    <w:rsid w:val="00F149ED"/>
    <w:rsid w:val="00F15B22"/>
    <w:rsid w:val="00F16057"/>
    <w:rsid w:val="00F2058D"/>
    <w:rsid w:val="00F225A8"/>
    <w:rsid w:val="00F22D7B"/>
    <w:rsid w:val="00F23952"/>
    <w:rsid w:val="00F26491"/>
    <w:rsid w:val="00F271F4"/>
    <w:rsid w:val="00F273A7"/>
    <w:rsid w:val="00F27C9E"/>
    <w:rsid w:val="00F30D3E"/>
    <w:rsid w:val="00F314D0"/>
    <w:rsid w:val="00F31EC2"/>
    <w:rsid w:val="00F322C7"/>
    <w:rsid w:val="00F328C6"/>
    <w:rsid w:val="00F32DB7"/>
    <w:rsid w:val="00F3565A"/>
    <w:rsid w:val="00F36398"/>
    <w:rsid w:val="00F40CD7"/>
    <w:rsid w:val="00F412E3"/>
    <w:rsid w:val="00F41C82"/>
    <w:rsid w:val="00F430B8"/>
    <w:rsid w:val="00F432C3"/>
    <w:rsid w:val="00F45710"/>
    <w:rsid w:val="00F500D6"/>
    <w:rsid w:val="00F51008"/>
    <w:rsid w:val="00F514E4"/>
    <w:rsid w:val="00F52A99"/>
    <w:rsid w:val="00F53C47"/>
    <w:rsid w:val="00F54782"/>
    <w:rsid w:val="00F54A21"/>
    <w:rsid w:val="00F55FEB"/>
    <w:rsid w:val="00F56033"/>
    <w:rsid w:val="00F567FC"/>
    <w:rsid w:val="00F57455"/>
    <w:rsid w:val="00F57742"/>
    <w:rsid w:val="00F6017F"/>
    <w:rsid w:val="00F61ABA"/>
    <w:rsid w:val="00F61B70"/>
    <w:rsid w:val="00F6300B"/>
    <w:rsid w:val="00F632D9"/>
    <w:rsid w:val="00F643DD"/>
    <w:rsid w:val="00F6474B"/>
    <w:rsid w:val="00F6498F"/>
    <w:rsid w:val="00F651ED"/>
    <w:rsid w:val="00F6523A"/>
    <w:rsid w:val="00F66C23"/>
    <w:rsid w:val="00F67908"/>
    <w:rsid w:val="00F72283"/>
    <w:rsid w:val="00F737B6"/>
    <w:rsid w:val="00F75101"/>
    <w:rsid w:val="00F75766"/>
    <w:rsid w:val="00F759E3"/>
    <w:rsid w:val="00F81C38"/>
    <w:rsid w:val="00F8316A"/>
    <w:rsid w:val="00F837B1"/>
    <w:rsid w:val="00F83FC1"/>
    <w:rsid w:val="00F86F49"/>
    <w:rsid w:val="00F873BB"/>
    <w:rsid w:val="00F919D8"/>
    <w:rsid w:val="00F91A6B"/>
    <w:rsid w:val="00F9293D"/>
    <w:rsid w:val="00F93D2E"/>
    <w:rsid w:val="00F945E3"/>
    <w:rsid w:val="00F9506B"/>
    <w:rsid w:val="00F96860"/>
    <w:rsid w:val="00F96A25"/>
    <w:rsid w:val="00F96B8F"/>
    <w:rsid w:val="00F97CBA"/>
    <w:rsid w:val="00FA000C"/>
    <w:rsid w:val="00FA0816"/>
    <w:rsid w:val="00FA0EB0"/>
    <w:rsid w:val="00FA2575"/>
    <w:rsid w:val="00FA314C"/>
    <w:rsid w:val="00FA36AF"/>
    <w:rsid w:val="00FA5979"/>
    <w:rsid w:val="00FB2AF6"/>
    <w:rsid w:val="00FB364A"/>
    <w:rsid w:val="00FB3A3A"/>
    <w:rsid w:val="00FB44C2"/>
    <w:rsid w:val="00FB70CB"/>
    <w:rsid w:val="00FC1B7B"/>
    <w:rsid w:val="00FC3073"/>
    <w:rsid w:val="00FC4721"/>
    <w:rsid w:val="00FC5CD2"/>
    <w:rsid w:val="00FC6F57"/>
    <w:rsid w:val="00FD0B1D"/>
    <w:rsid w:val="00FD156B"/>
    <w:rsid w:val="00FD1D58"/>
    <w:rsid w:val="00FD20A1"/>
    <w:rsid w:val="00FD24B0"/>
    <w:rsid w:val="00FD266A"/>
    <w:rsid w:val="00FD31AE"/>
    <w:rsid w:val="00FD3243"/>
    <w:rsid w:val="00FD3928"/>
    <w:rsid w:val="00FD3EBF"/>
    <w:rsid w:val="00FD5FDD"/>
    <w:rsid w:val="00FD6144"/>
    <w:rsid w:val="00FD7255"/>
    <w:rsid w:val="00FE0DF8"/>
    <w:rsid w:val="00FE2393"/>
    <w:rsid w:val="00FE2FD3"/>
    <w:rsid w:val="00FE38B1"/>
    <w:rsid w:val="00FE38CA"/>
    <w:rsid w:val="00FE4241"/>
    <w:rsid w:val="00FE4997"/>
    <w:rsid w:val="00FE504D"/>
    <w:rsid w:val="00FE56B6"/>
    <w:rsid w:val="00FE5EB6"/>
    <w:rsid w:val="00FE69A8"/>
    <w:rsid w:val="00FE7BD9"/>
    <w:rsid w:val="00FF31C8"/>
    <w:rsid w:val="00FF48EF"/>
    <w:rsid w:val="00FF6383"/>
    <w:rsid w:val="00FF6A5E"/>
    <w:rsid w:val="00FF72F9"/>
    <w:rsid w:val="00FF762B"/>
    <w:rsid w:val="00FF76AA"/>
    <w:rsid w:val="00FF7D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7C274"/>
  <w14:defaultImageDpi w14:val="300"/>
  <w15:docId w15:val="{1CEBFD4D-DEAA-FC4D-BDE0-CFF1F394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677113000958654740gmail-m-215827411932347381gmail-m8556329043280457891gmail-m-2016536521328205736gmail-m-1741322675548105158gmail-m8258939967271887453gmail-m-5968634253996664672gmail-m548072262867589209gmail-m1906941221173119825gmail-m-15287">
    <w:name w:val="m_-677113000958654740gmail-m_-215827411932347381gmail-m_8556329043280457891gmail-m_-2016536521328205736gmail-m_-1741322675548105158gmail-m_8258939967271887453gmail-m_-5968634253996664672gmail-m_548072262867589209gmail-m_1906941221173119825gmail-m_-15287"/>
    <w:basedOn w:val="Normal"/>
    <w:rsid w:val="00F2058D"/>
    <w:pPr>
      <w:spacing w:before="100" w:beforeAutospacing="1" w:after="100" w:afterAutospacing="1"/>
    </w:pPr>
    <w:rPr>
      <w:rFonts w:ascii="Times New Roman" w:eastAsia="Times New Roman" w:hAnsi="Times New Roman" w:cs="Times New Roman"/>
      <w:lang w:eastAsia="ja-JP"/>
    </w:rPr>
  </w:style>
  <w:style w:type="paragraph" w:styleId="NormalWeb">
    <w:name w:val="Normal (Web)"/>
    <w:basedOn w:val="Normal"/>
    <w:uiPriority w:val="99"/>
    <w:unhideWhenUsed/>
    <w:rsid w:val="001948A0"/>
    <w:pPr>
      <w:spacing w:before="100" w:beforeAutospacing="1" w:after="100" w:afterAutospacing="1"/>
    </w:pPr>
    <w:rPr>
      <w:rFonts w:ascii="Times New Roman" w:eastAsia="Times New Roman" w:hAnsi="Times New Roman" w:cs="Times New Roman"/>
      <w:lang w:eastAsia="ja-JP"/>
    </w:rPr>
  </w:style>
  <w:style w:type="character" w:customStyle="1" w:styleId="apple-converted-space">
    <w:name w:val="apple-converted-space"/>
    <w:basedOn w:val="DefaultParagraphFont"/>
    <w:rsid w:val="00D92263"/>
  </w:style>
  <w:style w:type="character" w:styleId="Emphasis">
    <w:name w:val="Emphasis"/>
    <w:basedOn w:val="DefaultParagraphFont"/>
    <w:uiPriority w:val="20"/>
    <w:qFormat/>
    <w:rsid w:val="00D92263"/>
    <w:rPr>
      <w:i/>
      <w:iCs/>
    </w:rPr>
  </w:style>
  <w:style w:type="paragraph" w:styleId="HTMLPreformatted">
    <w:name w:val="HTML Preformatted"/>
    <w:basedOn w:val="Normal"/>
    <w:link w:val="HTMLPreformattedChar"/>
    <w:uiPriority w:val="99"/>
    <w:unhideWhenUsed/>
    <w:rsid w:val="007D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0F3D"/>
    <w:rPr>
      <w:rFonts w:ascii="Courier New" w:eastAsia="Times New Roman" w:hAnsi="Courier New" w:cs="Courier New"/>
      <w:sz w:val="20"/>
      <w:szCs w:val="20"/>
    </w:rPr>
  </w:style>
  <w:style w:type="paragraph" w:styleId="ListParagraph">
    <w:name w:val="List Paragraph"/>
    <w:basedOn w:val="Normal"/>
    <w:uiPriority w:val="34"/>
    <w:qFormat/>
    <w:rsid w:val="00DD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4706">
      <w:bodyDiv w:val="1"/>
      <w:marLeft w:val="0"/>
      <w:marRight w:val="0"/>
      <w:marTop w:val="0"/>
      <w:marBottom w:val="0"/>
      <w:divBdr>
        <w:top w:val="none" w:sz="0" w:space="0" w:color="auto"/>
        <w:left w:val="none" w:sz="0" w:space="0" w:color="auto"/>
        <w:bottom w:val="none" w:sz="0" w:space="0" w:color="auto"/>
        <w:right w:val="none" w:sz="0" w:space="0" w:color="auto"/>
      </w:divBdr>
      <w:divsChild>
        <w:div w:id="1063412289">
          <w:marLeft w:val="0"/>
          <w:marRight w:val="0"/>
          <w:marTop w:val="0"/>
          <w:marBottom w:val="0"/>
          <w:divBdr>
            <w:top w:val="none" w:sz="0" w:space="0" w:color="auto"/>
            <w:left w:val="none" w:sz="0" w:space="0" w:color="auto"/>
            <w:bottom w:val="none" w:sz="0" w:space="0" w:color="auto"/>
            <w:right w:val="none" w:sz="0" w:space="0" w:color="auto"/>
          </w:divBdr>
          <w:divsChild>
            <w:div w:id="1357610014">
              <w:marLeft w:val="0"/>
              <w:marRight w:val="0"/>
              <w:marTop w:val="0"/>
              <w:marBottom w:val="0"/>
              <w:divBdr>
                <w:top w:val="none" w:sz="0" w:space="0" w:color="auto"/>
                <w:left w:val="none" w:sz="0" w:space="0" w:color="auto"/>
                <w:bottom w:val="none" w:sz="0" w:space="0" w:color="auto"/>
                <w:right w:val="none" w:sz="0" w:space="0" w:color="auto"/>
              </w:divBdr>
              <w:divsChild>
                <w:div w:id="1646622136">
                  <w:marLeft w:val="0"/>
                  <w:marRight w:val="0"/>
                  <w:marTop w:val="0"/>
                  <w:marBottom w:val="0"/>
                  <w:divBdr>
                    <w:top w:val="none" w:sz="0" w:space="0" w:color="auto"/>
                    <w:left w:val="none" w:sz="0" w:space="0" w:color="auto"/>
                    <w:bottom w:val="none" w:sz="0" w:space="0" w:color="auto"/>
                    <w:right w:val="none" w:sz="0" w:space="0" w:color="auto"/>
                  </w:divBdr>
                  <w:divsChild>
                    <w:div w:id="12629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9905">
      <w:bodyDiv w:val="1"/>
      <w:marLeft w:val="0"/>
      <w:marRight w:val="0"/>
      <w:marTop w:val="0"/>
      <w:marBottom w:val="0"/>
      <w:divBdr>
        <w:top w:val="none" w:sz="0" w:space="0" w:color="auto"/>
        <w:left w:val="none" w:sz="0" w:space="0" w:color="auto"/>
        <w:bottom w:val="none" w:sz="0" w:space="0" w:color="auto"/>
        <w:right w:val="none" w:sz="0" w:space="0" w:color="auto"/>
      </w:divBdr>
      <w:divsChild>
        <w:div w:id="842745661">
          <w:marLeft w:val="0"/>
          <w:marRight w:val="0"/>
          <w:marTop w:val="0"/>
          <w:marBottom w:val="0"/>
          <w:divBdr>
            <w:top w:val="none" w:sz="0" w:space="0" w:color="auto"/>
            <w:left w:val="none" w:sz="0" w:space="0" w:color="auto"/>
            <w:bottom w:val="none" w:sz="0" w:space="0" w:color="auto"/>
            <w:right w:val="none" w:sz="0" w:space="0" w:color="auto"/>
          </w:divBdr>
          <w:divsChild>
            <w:div w:id="29845763">
              <w:marLeft w:val="0"/>
              <w:marRight w:val="0"/>
              <w:marTop w:val="0"/>
              <w:marBottom w:val="0"/>
              <w:divBdr>
                <w:top w:val="none" w:sz="0" w:space="0" w:color="auto"/>
                <w:left w:val="none" w:sz="0" w:space="0" w:color="auto"/>
                <w:bottom w:val="none" w:sz="0" w:space="0" w:color="auto"/>
                <w:right w:val="none" w:sz="0" w:space="0" w:color="auto"/>
              </w:divBdr>
              <w:divsChild>
                <w:div w:id="923294369">
                  <w:marLeft w:val="0"/>
                  <w:marRight w:val="0"/>
                  <w:marTop w:val="0"/>
                  <w:marBottom w:val="0"/>
                  <w:divBdr>
                    <w:top w:val="none" w:sz="0" w:space="0" w:color="auto"/>
                    <w:left w:val="none" w:sz="0" w:space="0" w:color="auto"/>
                    <w:bottom w:val="none" w:sz="0" w:space="0" w:color="auto"/>
                    <w:right w:val="none" w:sz="0" w:space="0" w:color="auto"/>
                  </w:divBdr>
                  <w:divsChild>
                    <w:div w:id="5303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288">
      <w:bodyDiv w:val="1"/>
      <w:marLeft w:val="0"/>
      <w:marRight w:val="0"/>
      <w:marTop w:val="0"/>
      <w:marBottom w:val="0"/>
      <w:divBdr>
        <w:top w:val="none" w:sz="0" w:space="0" w:color="auto"/>
        <w:left w:val="none" w:sz="0" w:space="0" w:color="auto"/>
        <w:bottom w:val="none" w:sz="0" w:space="0" w:color="auto"/>
        <w:right w:val="none" w:sz="0" w:space="0" w:color="auto"/>
      </w:divBdr>
      <w:divsChild>
        <w:div w:id="22024377">
          <w:marLeft w:val="0"/>
          <w:marRight w:val="0"/>
          <w:marTop w:val="0"/>
          <w:marBottom w:val="0"/>
          <w:divBdr>
            <w:top w:val="none" w:sz="0" w:space="0" w:color="auto"/>
            <w:left w:val="none" w:sz="0" w:space="0" w:color="auto"/>
            <w:bottom w:val="none" w:sz="0" w:space="0" w:color="auto"/>
            <w:right w:val="none" w:sz="0" w:space="0" w:color="auto"/>
          </w:divBdr>
          <w:divsChild>
            <w:div w:id="1459645624">
              <w:marLeft w:val="0"/>
              <w:marRight w:val="0"/>
              <w:marTop w:val="0"/>
              <w:marBottom w:val="0"/>
              <w:divBdr>
                <w:top w:val="none" w:sz="0" w:space="0" w:color="auto"/>
                <w:left w:val="none" w:sz="0" w:space="0" w:color="auto"/>
                <w:bottom w:val="none" w:sz="0" w:space="0" w:color="auto"/>
                <w:right w:val="none" w:sz="0" w:space="0" w:color="auto"/>
              </w:divBdr>
              <w:divsChild>
                <w:div w:id="251789921">
                  <w:marLeft w:val="0"/>
                  <w:marRight w:val="0"/>
                  <w:marTop w:val="0"/>
                  <w:marBottom w:val="0"/>
                  <w:divBdr>
                    <w:top w:val="none" w:sz="0" w:space="0" w:color="auto"/>
                    <w:left w:val="none" w:sz="0" w:space="0" w:color="auto"/>
                    <w:bottom w:val="none" w:sz="0" w:space="0" w:color="auto"/>
                    <w:right w:val="none" w:sz="0" w:space="0" w:color="auto"/>
                  </w:divBdr>
                  <w:divsChild>
                    <w:div w:id="9859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6538">
      <w:bodyDiv w:val="1"/>
      <w:marLeft w:val="0"/>
      <w:marRight w:val="0"/>
      <w:marTop w:val="0"/>
      <w:marBottom w:val="0"/>
      <w:divBdr>
        <w:top w:val="none" w:sz="0" w:space="0" w:color="auto"/>
        <w:left w:val="none" w:sz="0" w:space="0" w:color="auto"/>
        <w:bottom w:val="none" w:sz="0" w:space="0" w:color="auto"/>
        <w:right w:val="none" w:sz="0" w:space="0" w:color="auto"/>
      </w:divBdr>
      <w:divsChild>
        <w:div w:id="1528829400">
          <w:marLeft w:val="0"/>
          <w:marRight w:val="0"/>
          <w:marTop w:val="0"/>
          <w:marBottom w:val="0"/>
          <w:divBdr>
            <w:top w:val="none" w:sz="0" w:space="0" w:color="auto"/>
            <w:left w:val="none" w:sz="0" w:space="0" w:color="auto"/>
            <w:bottom w:val="none" w:sz="0" w:space="0" w:color="auto"/>
            <w:right w:val="none" w:sz="0" w:space="0" w:color="auto"/>
          </w:divBdr>
          <w:divsChild>
            <w:div w:id="2067487115">
              <w:marLeft w:val="0"/>
              <w:marRight w:val="0"/>
              <w:marTop w:val="0"/>
              <w:marBottom w:val="0"/>
              <w:divBdr>
                <w:top w:val="none" w:sz="0" w:space="0" w:color="auto"/>
                <w:left w:val="none" w:sz="0" w:space="0" w:color="auto"/>
                <w:bottom w:val="none" w:sz="0" w:space="0" w:color="auto"/>
                <w:right w:val="none" w:sz="0" w:space="0" w:color="auto"/>
              </w:divBdr>
              <w:divsChild>
                <w:div w:id="554703306">
                  <w:marLeft w:val="0"/>
                  <w:marRight w:val="0"/>
                  <w:marTop w:val="0"/>
                  <w:marBottom w:val="0"/>
                  <w:divBdr>
                    <w:top w:val="none" w:sz="0" w:space="0" w:color="auto"/>
                    <w:left w:val="none" w:sz="0" w:space="0" w:color="auto"/>
                    <w:bottom w:val="none" w:sz="0" w:space="0" w:color="auto"/>
                    <w:right w:val="none" w:sz="0" w:space="0" w:color="auto"/>
                  </w:divBdr>
                  <w:divsChild>
                    <w:div w:id="14226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5485">
      <w:bodyDiv w:val="1"/>
      <w:marLeft w:val="0"/>
      <w:marRight w:val="0"/>
      <w:marTop w:val="0"/>
      <w:marBottom w:val="0"/>
      <w:divBdr>
        <w:top w:val="none" w:sz="0" w:space="0" w:color="auto"/>
        <w:left w:val="none" w:sz="0" w:space="0" w:color="auto"/>
        <w:bottom w:val="none" w:sz="0" w:space="0" w:color="auto"/>
        <w:right w:val="none" w:sz="0" w:space="0" w:color="auto"/>
      </w:divBdr>
      <w:divsChild>
        <w:div w:id="1279142698">
          <w:marLeft w:val="0"/>
          <w:marRight w:val="0"/>
          <w:marTop w:val="0"/>
          <w:marBottom w:val="0"/>
          <w:divBdr>
            <w:top w:val="none" w:sz="0" w:space="0" w:color="auto"/>
            <w:left w:val="none" w:sz="0" w:space="0" w:color="auto"/>
            <w:bottom w:val="none" w:sz="0" w:space="0" w:color="auto"/>
            <w:right w:val="none" w:sz="0" w:space="0" w:color="auto"/>
          </w:divBdr>
          <w:divsChild>
            <w:div w:id="1249849936">
              <w:marLeft w:val="0"/>
              <w:marRight w:val="0"/>
              <w:marTop w:val="0"/>
              <w:marBottom w:val="0"/>
              <w:divBdr>
                <w:top w:val="none" w:sz="0" w:space="0" w:color="auto"/>
                <w:left w:val="none" w:sz="0" w:space="0" w:color="auto"/>
                <w:bottom w:val="none" w:sz="0" w:space="0" w:color="auto"/>
                <w:right w:val="none" w:sz="0" w:space="0" w:color="auto"/>
              </w:divBdr>
              <w:divsChild>
                <w:div w:id="1935939457">
                  <w:marLeft w:val="0"/>
                  <w:marRight w:val="0"/>
                  <w:marTop w:val="0"/>
                  <w:marBottom w:val="0"/>
                  <w:divBdr>
                    <w:top w:val="none" w:sz="0" w:space="0" w:color="auto"/>
                    <w:left w:val="none" w:sz="0" w:space="0" w:color="auto"/>
                    <w:bottom w:val="none" w:sz="0" w:space="0" w:color="auto"/>
                    <w:right w:val="none" w:sz="0" w:space="0" w:color="auto"/>
                  </w:divBdr>
                  <w:divsChild>
                    <w:div w:id="441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3773">
      <w:bodyDiv w:val="1"/>
      <w:marLeft w:val="0"/>
      <w:marRight w:val="0"/>
      <w:marTop w:val="0"/>
      <w:marBottom w:val="0"/>
      <w:divBdr>
        <w:top w:val="none" w:sz="0" w:space="0" w:color="auto"/>
        <w:left w:val="none" w:sz="0" w:space="0" w:color="auto"/>
        <w:bottom w:val="none" w:sz="0" w:space="0" w:color="auto"/>
        <w:right w:val="none" w:sz="0" w:space="0" w:color="auto"/>
      </w:divBdr>
      <w:divsChild>
        <w:div w:id="399989399">
          <w:marLeft w:val="0"/>
          <w:marRight w:val="0"/>
          <w:marTop w:val="0"/>
          <w:marBottom w:val="0"/>
          <w:divBdr>
            <w:top w:val="none" w:sz="0" w:space="0" w:color="auto"/>
            <w:left w:val="none" w:sz="0" w:space="0" w:color="auto"/>
            <w:bottom w:val="none" w:sz="0" w:space="0" w:color="auto"/>
            <w:right w:val="none" w:sz="0" w:space="0" w:color="auto"/>
          </w:divBdr>
          <w:divsChild>
            <w:div w:id="66922663">
              <w:marLeft w:val="0"/>
              <w:marRight w:val="0"/>
              <w:marTop w:val="0"/>
              <w:marBottom w:val="0"/>
              <w:divBdr>
                <w:top w:val="none" w:sz="0" w:space="0" w:color="auto"/>
                <w:left w:val="none" w:sz="0" w:space="0" w:color="auto"/>
                <w:bottom w:val="none" w:sz="0" w:space="0" w:color="auto"/>
                <w:right w:val="none" w:sz="0" w:space="0" w:color="auto"/>
              </w:divBdr>
              <w:divsChild>
                <w:div w:id="2046783903">
                  <w:marLeft w:val="0"/>
                  <w:marRight w:val="0"/>
                  <w:marTop w:val="0"/>
                  <w:marBottom w:val="0"/>
                  <w:divBdr>
                    <w:top w:val="none" w:sz="0" w:space="0" w:color="auto"/>
                    <w:left w:val="none" w:sz="0" w:space="0" w:color="auto"/>
                    <w:bottom w:val="none" w:sz="0" w:space="0" w:color="auto"/>
                    <w:right w:val="none" w:sz="0" w:space="0" w:color="auto"/>
                  </w:divBdr>
                  <w:divsChild>
                    <w:div w:id="1383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2655">
      <w:bodyDiv w:val="1"/>
      <w:marLeft w:val="0"/>
      <w:marRight w:val="0"/>
      <w:marTop w:val="0"/>
      <w:marBottom w:val="0"/>
      <w:divBdr>
        <w:top w:val="none" w:sz="0" w:space="0" w:color="auto"/>
        <w:left w:val="none" w:sz="0" w:space="0" w:color="auto"/>
        <w:bottom w:val="none" w:sz="0" w:space="0" w:color="auto"/>
        <w:right w:val="none" w:sz="0" w:space="0" w:color="auto"/>
      </w:divBdr>
      <w:divsChild>
        <w:div w:id="606354169">
          <w:marLeft w:val="0"/>
          <w:marRight w:val="0"/>
          <w:marTop w:val="0"/>
          <w:marBottom w:val="0"/>
          <w:divBdr>
            <w:top w:val="none" w:sz="0" w:space="0" w:color="auto"/>
            <w:left w:val="none" w:sz="0" w:space="0" w:color="auto"/>
            <w:bottom w:val="none" w:sz="0" w:space="0" w:color="auto"/>
            <w:right w:val="none" w:sz="0" w:space="0" w:color="auto"/>
          </w:divBdr>
          <w:divsChild>
            <w:div w:id="377702763">
              <w:marLeft w:val="0"/>
              <w:marRight w:val="0"/>
              <w:marTop w:val="0"/>
              <w:marBottom w:val="0"/>
              <w:divBdr>
                <w:top w:val="none" w:sz="0" w:space="0" w:color="auto"/>
                <w:left w:val="none" w:sz="0" w:space="0" w:color="auto"/>
                <w:bottom w:val="none" w:sz="0" w:space="0" w:color="auto"/>
                <w:right w:val="none" w:sz="0" w:space="0" w:color="auto"/>
              </w:divBdr>
              <w:divsChild>
                <w:div w:id="2116441064">
                  <w:marLeft w:val="0"/>
                  <w:marRight w:val="0"/>
                  <w:marTop w:val="0"/>
                  <w:marBottom w:val="0"/>
                  <w:divBdr>
                    <w:top w:val="none" w:sz="0" w:space="0" w:color="auto"/>
                    <w:left w:val="none" w:sz="0" w:space="0" w:color="auto"/>
                    <w:bottom w:val="none" w:sz="0" w:space="0" w:color="auto"/>
                    <w:right w:val="none" w:sz="0" w:space="0" w:color="auto"/>
                  </w:divBdr>
                  <w:divsChild>
                    <w:div w:id="11707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8849">
      <w:bodyDiv w:val="1"/>
      <w:marLeft w:val="0"/>
      <w:marRight w:val="0"/>
      <w:marTop w:val="0"/>
      <w:marBottom w:val="0"/>
      <w:divBdr>
        <w:top w:val="none" w:sz="0" w:space="0" w:color="auto"/>
        <w:left w:val="none" w:sz="0" w:space="0" w:color="auto"/>
        <w:bottom w:val="none" w:sz="0" w:space="0" w:color="auto"/>
        <w:right w:val="none" w:sz="0" w:space="0" w:color="auto"/>
      </w:divBdr>
      <w:divsChild>
        <w:div w:id="1429426675">
          <w:marLeft w:val="0"/>
          <w:marRight w:val="0"/>
          <w:marTop w:val="0"/>
          <w:marBottom w:val="0"/>
          <w:divBdr>
            <w:top w:val="none" w:sz="0" w:space="0" w:color="auto"/>
            <w:left w:val="none" w:sz="0" w:space="0" w:color="auto"/>
            <w:bottom w:val="none" w:sz="0" w:space="0" w:color="auto"/>
            <w:right w:val="none" w:sz="0" w:space="0" w:color="auto"/>
          </w:divBdr>
          <w:divsChild>
            <w:div w:id="1168448306">
              <w:marLeft w:val="0"/>
              <w:marRight w:val="0"/>
              <w:marTop w:val="0"/>
              <w:marBottom w:val="0"/>
              <w:divBdr>
                <w:top w:val="none" w:sz="0" w:space="0" w:color="auto"/>
                <w:left w:val="none" w:sz="0" w:space="0" w:color="auto"/>
                <w:bottom w:val="none" w:sz="0" w:space="0" w:color="auto"/>
                <w:right w:val="none" w:sz="0" w:space="0" w:color="auto"/>
              </w:divBdr>
              <w:divsChild>
                <w:div w:id="1512068541">
                  <w:marLeft w:val="0"/>
                  <w:marRight w:val="0"/>
                  <w:marTop w:val="0"/>
                  <w:marBottom w:val="0"/>
                  <w:divBdr>
                    <w:top w:val="none" w:sz="0" w:space="0" w:color="auto"/>
                    <w:left w:val="none" w:sz="0" w:space="0" w:color="auto"/>
                    <w:bottom w:val="none" w:sz="0" w:space="0" w:color="auto"/>
                    <w:right w:val="none" w:sz="0" w:space="0" w:color="auto"/>
                  </w:divBdr>
                  <w:divsChild>
                    <w:div w:id="14940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0085">
      <w:bodyDiv w:val="1"/>
      <w:marLeft w:val="0"/>
      <w:marRight w:val="0"/>
      <w:marTop w:val="0"/>
      <w:marBottom w:val="0"/>
      <w:divBdr>
        <w:top w:val="none" w:sz="0" w:space="0" w:color="auto"/>
        <w:left w:val="none" w:sz="0" w:space="0" w:color="auto"/>
        <w:bottom w:val="none" w:sz="0" w:space="0" w:color="auto"/>
        <w:right w:val="none" w:sz="0" w:space="0" w:color="auto"/>
      </w:divBdr>
      <w:divsChild>
        <w:div w:id="1418944789">
          <w:marLeft w:val="0"/>
          <w:marRight w:val="0"/>
          <w:marTop w:val="0"/>
          <w:marBottom w:val="0"/>
          <w:divBdr>
            <w:top w:val="none" w:sz="0" w:space="0" w:color="auto"/>
            <w:left w:val="none" w:sz="0" w:space="0" w:color="auto"/>
            <w:bottom w:val="none" w:sz="0" w:space="0" w:color="auto"/>
            <w:right w:val="none" w:sz="0" w:space="0" w:color="auto"/>
          </w:divBdr>
          <w:divsChild>
            <w:div w:id="1210337904">
              <w:marLeft w:val="0"/>
              <w:marRight w:val="0"/>
              <w:marTop w:val="0"/>
              <w:marBottom w:val="0"/>
              <w:divBdr>
                <w:top w:val="none" w:sz="0" w:space="0" w:color="auto"/>
                <w:left w:val="none" w:sz="0" w:space="0" w:color="auto"/>
                <w:bottom w:val="none" w:sz="0" w:space="0" w:color="auto"/>
                <w:right w:val="none" w:sz="0" w:space="0" w:color="auto"/>
              </w:divBdr>
              <w:divsChild>
                <w:div w:id="1497306599">
                  <w:marLeft w:val="0"/>
                  <w:marRight w:val="0"/>
                  <w:marTop w:val="0"/>
                  <w:marBottom w:val="0"/>
                  <w:divBdr>
                    <w:top w:val="none" w:sz="0" w:space="0" w:color="auto"/>
                    <w:left w:val="none" w:sz="0" w:space="0" w:color="auto"/>
                    <w:bottom w:val="none" w:sz="0" w:space="0" w:color="auto"/>
                    <w:right w:val="none" w:sz="0" w:space="0" w:color="auto"/>
                  </w:divBdr>
                  <w:divsChild>
                    <w:div w:id="1611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78868">
      <w:bodyDiv w:val="1"/>
      <w:marLeft w:val="0"/>
      <w:marRight w:val="0"/>
      <w:marTop w:val="0"/>
      <w:marBottom w:val="0"/>
      <w:divBdr>
        <w:top w:val="none" w:sz="0" w:space="0" w:color="auto"/>
        <w:left w:val="none" w:sz="0" w:space="0" w:color="auto"/>
        <w:bottom w:val="none" w:sz="0" w:space="0" w:color="auto"/>
        <w:right w:val="none" w:sz="0" w:space="0" w:color="auto"/>
      </w:divBdr>
      <w:divsChild>
        <w:div w:id="2053728584">
          <w:marLeft w:val="0"/>
          <w:marRight w:val="0"/>
          <w:marTop w:val="0"/>
          <w:marBottom w:val="0"/>
          <w:divBdr>
            <w:top w:val="none" w:sz="0" w:space="0" w:color="auto"/>
            <w:left w:val="none" w:sz="0" w:space="0" w:color="auto"/>
            <w:bottom w:val="none" w:sz="0" w:space="0" w:color="auto"/>
            <w:right w:val="none" w:sz="0" w:space="0" w:color="auto"/>
          </w:divBdr>
          <w:divsChild>
            <w:div w:id="1467624307">
              <w:marLeft w:val="0"/>
              <w:marRight w:val="0"/>
              <w:marTop w:val="0"/>
              <w:marBottom w:val="0"/>
              <w:divBdr>
                <w:top w:val="none" w:sz="0" w:space="0" w:color="auto"/>
                <w:left w:val="none" w:sz="0" w:space="0" w:color="auto"/>
                <w:bottom w:val="none" w:sz="0" w:space="0" w:color="auto"/>
                <w:right w:val="none" w:sz="0" w:space="0" w:color="auto"/>
              </w:divBdr>
              <w:divsChild>
                <w:div w:id="495076816">
                  <w:marLeft w:val="0"/>
                  <w:marRight w:val="0"/>
                  <w:marTop w:val="0"/>
                  <w:marBottom w:val="0"/>
                  <w:divBdr>
                    <w:top w:val="none" w:sz="0" w:space="0" w:color="auto"/>
                    <w:left w:val="none" w:sz="0" w:space="0" w:color="auto"/>
                    <w:bottom w:val="none" w:sz="0" w:space="0" w:color="auto"/>
                    <w:right w:val="none" w:sz="0" w:space="0" w:color="auto"/>
                  </w:divBdr>
                  <w:divsChild>
                    <w:div w:id="11860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71">
      <w:bodyDiv w:val="1"/>
      <w:marLeft w:val="0"/>
      <w:marRight w:val="0"/>
      <w:marTop w:val="0"/>
      <w:marBottom w:val="0"/>
      <w:divBdr>
        <w:top w:val="none" w:sz="0" w:space="0" w:color="auto"/>
        <w:left w:val="none" w:sz="0" w:space="0" w:color="auto"/>
        <w:bottom w:val="none" w:sz="0" w:space="0" w:color="auto"/>
        <w:right w:val="none" w:sz="0" w:space="0" w:color="auto"/>
      </w:divBdr>
      <w:divsChild>
        <w:div w:id="1413351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098298">
              <w:marLeft w:val="0"/>
              <w:marRight w:val="0"/>
              <w:marTop w:val="0"/>
              <w:marBottom w:val="0"/>
              <w:divBdr>
                <w:top w:val="none" w:sz="0" w:space="0" w:color="auto"/>
                <w:left w:val="none" w:sz="0" w:space="0" w:color="auto"/>
                <w:bottom w:val="none" w:sz="0" w:space="0" w:color="auto"/>
                <w:right w:val="none" w:sz="0" w:space="0" w:color="auto"/>
              </w:divBdr>
              <w:divsChild>
                <w:div w:id="14619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2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24091">
      <w:bodyDiv w:val="1"/>
      <w:marLeft w:val="0"/>
      <w:marRight w:val="0"/>
      <w:marTop w:val="0"/>
      <w:marBottom w:val="0"/>
      <w:divBdr>
        <w:top w:val="none" w:sz="0" w:space="0" w:color="auto"/>
        <w:left w:val="none" w:sz="0" w:space="0" w:color="auto"/>
        <w:bottom w:val="none" w:sz="0" w:space="0" w:color="auto"/>
        <w:right w:val="none" w:sz="0" w:space="0" w:color="auto"/>
      </w:divBdr>
      <w:divsChild>
        <w:div w:id="167909805">
          <w:marLeft w:val="0"/>
          <w:marRight w:val="0"/>
          <w:marTop w:val="0"/>
          <w:marBottom w:val="0"/>
          <w:divBdr>
            <w:top w:val="none" w:sz="0" w:space="0" w:color="auto"/>
            <w:left w:val="none" w:sz="0" w:space="0" w:color="auto"/>
            <w:bottom w:val="none" w:sz="0" w:space="0" w:color="auto"/>
            <w:right w:val="none" w:sz="0" w:space="0" w:color="auto"/>
          </w:divBdr>
          <w:divsChild>
            <w:div w:id="1549612910">
              <w:marLeft w:val="0"/>
              <w:marRight w:val="0"/>
              <w:marTop w:val="0"/>
              <w:marBottom w:val="0"/>
              <w:divBdr>
                <w:top w:val="none" w:sz="0" w:space="0" w:color="auto"/>
                <w:left w:val="none" w:sz="0" w:space="0" w:color="auto"/>
                <w:bottom w:val="none" w:sz="0" w:space="0" w:color="auto"/>
                <w:right w:val="none" w:sz="0" w:space="0" w:color="auto"/>
              </w:divBdr>
              <w:divsChild>
                <w:div w:id="1099789823">
                  <w:marLeft w:val="0"/>
                  <w:marRight w:val="0"/>
                  <w:marTop w:val="0"/>
                  <w:marBottom w:val="0"/>
                  <w:divBdr>
                    <w:top w:val="none" w:sz="0" w:space="0" w:color="auto"/>
                    <w:left w:val="none" w:sz="0" w:space="0" w:color="auto"/>
                    <w:bottom w:val="none" w:sz="0" w:space="0" w:color="auto"/>
                    <w:right w:val="none" w:sz="0" w:space="0" w:color="auto"/>
                  </w:divBdr>
                  <w:divsChild>
                    <w:div w:id="343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52717">
      <w:bodyDiv w:val="1"/>
      <w:marLeft w:val="0"/>
      <w:marRight w:val="0"/>
      <w:marTop w:val="0"/>
      <w:marBottom w:val="0"/>
      <w:divBdr>
        <w:top w:val="none" w:sz="0" w:space="0" w:color="auto"/>
        <w:left w:val="none" w:sz="0" w:space="0" w:color="auto"/>
        <w:bottom w:val="none" w:sz="0" w:space="0" w:color="auto"/>
        <w:right w:val="none" w:sz="0" w:space="0" w:color="auto"/>
      </w:divBdr>
      <w:divsChild>
        <w:div w:id="1407189556">
          <w:marLeft w:val="0"/>
          <w:marRight w:val="0"/>
          <w:marTop w:val="0"/>
          <w:marBottom w:val="0"/>
          <w:divBdr>
            <w:top w:val="none" w:sz="0" w:space="0" w:color="auto"/>
            <w:left w:val="none" w:sz="0" w:space="0" w:color="auto"/>
            <w:bottom w:val="none" w:sz="0" w:space="0" w:color="auto"/>
            <w:right w:val="none" w:sz="0" w:space="0" w:color="auto"/>
          </w:divBdr>
          <w:divsChild>
            <w:div w:id="1161383767">
              <w:marLeft w:val="0"/>
              <w:marRight w:val="0"/>
              <w:marTop w:val="0"/>
              <w:marBottom w:val="0"/>
              <w:divBdr>
                <w:top w:val="none" w:sz="0" w:space="0" w:color="auto"/>
                <w:left w:val="none" w:sz="0" w:space="0" w:color="auto"/>
                <w:bottom w:val="none" w:sz="0" w:space="0" w:color="auto"/>
                <w:right w:val="none" w:sz="0" w:space="0" w:color="auto"/>
              </w:divBdr>
              <w:divsChild>
                <w:div w:id="2129004166">
                  <w:marLeft w:val="0"/>
                  <w:marRight w:val="0"/>
                  <w:marTop w:val="0"/>
                  <w:marBottom w:val="0"/>
                  <w:divBdr>
                    <w:top w:val="none" w:sz="0" w:space="0" w:color="auto"/>
                    <w:left w:val="none" w:sz="0" w:space="0" w:color="auto"/>
                    <w:bottom w:val="none" w:sz="0" w:space="0" w:color="auto"/>
                    <w:right w:val="none" w:sz="0" w:space="0" w:color="auto"/>
                  </w:divBdr>
                  <w:divsChild>
                    <w:div w:id="6908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46488">
      <w:bodyDiv w:val="1"/>
      <w:marLeft w:val="0"/>
      <w:marRight w:val="0"/>
      <w:marTop w:val="0"/>
      <w:marBottom w:val="0"/>
      <w:divBdr>
        <w:top w:val="none" w:sz="0" w:space="0" w:color="auto"/>
        <w:left w:val="none" w:sz="0" w:space="0" w:color="auto"/>
        <w:bottom w:val="none" w:sz="0" w:space="0" w:color="auto"/>
        <w:right w:val="none" w:sz="0" w:space="0" w:color="auto"/>
      </w:divBdr>
      <w:divsChild>
        <w:div w:id="2072314076">
          <w:marLeft w:val="0"/>
          <w:marRight w:val="0"/>
          <w:marTop w:val="0"/>
          <w:marBottom w:val="0"/>
          <w:divBdr>
            <w:top w:val="none" w:sz="0" w:space="0" w:color="auto"/>
            <w:left w:val="none" w:sz="0" w:space="0" w:color="auto"/>
            <w:bottom w:val="none" w:sz="0" w:space="0" w:color="auto"/>
            <w:right w:val="none" w:sz="0" w:space="0" w:color="auto"/>
          </w:divBdr>
          <w:divsChild>
            <w:div w:id="788865129">
              <w:marLeft w:val="0"/>
              <w:marRight w:val="0"/>
              <w:marTop w:val="0"/>
              <w:marBottom w:val="0"/>
              <w:divBdr>
                <w:top w:val="none" w:sz="0" w:space="0" w:color="auto"/>
                <w:left w:val="none" w:sz="0" w:space="0" w:color="auto"/>
                <w:bottom w:val="none" w:sz="0" w:space="0" w:color="auto"/>
                <w:right w:val="none" w:sz="0" w:space="0" w:color="auto"/>
              </w:divBdr>
              <w:divsChild>
                <w:div w:id="2011981589">
                  <w:marLeft w:val="0"/>
                  <w:marRight w:val="0"/>
                  <w:marTop w:val="0"/>
                  <w:marBottom w:val="0"/>
                  <w:divBdr>
                    <w:top w:val="none" w:sz="0" w:space="0" w:color="auto"/>
                    <w:left w:val="none" w:sz="0" w:space="0" w:color="auto"/>
                    <w:bottom w:val="none" w:sz="0" w:space="0" w:color="auto"/>
                    <w:right w:val="none" w:sz="0" w:space="0" w:color="auto"/>
                  </w:divBdr>
                  <w:divsChild>
                    <w:div w:id="1833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50462">
      <w:bodyDiv w:val="1"/>
      <w:marLeft w:val="0"/>
      <w:marRight w:val="0"/>
      <w:marTop w:val="0"/>
      <w:marBottom w:val="0"/>
      <w:divBdr>
        <w:top w:val="none" w:sz="0" w:space="0" w:color="auto"/>
        <w:left w:val="none" w:sz="0" w:space="0" w:color="auto"/>
        <w:bottom w:val="none" w:sz="0" w:space="0" w:color="auto"/>
        <w:right w:val="none" w:sz="0" w:space="0" w:color="auto"/>
      </w:divBdr>
      <w:divsChild>
        <w:div w:id="258486519">
          <w:marLeft w:val="0"/>
          <w:marRight w:val="0"/>
          <w:marTop w:val="0"/>
          <w:marBottom w:val="0"/>
          <w:divBdr>
            <w:top w:val="none" w:sz="0" w:space="0" w:color="auto"/>
            <w:left w:val="none" w:sz="0" w:space="0" w:color="auto"/>
            <w:bottom w:val="none" w:sz="0" w:space="0" w:color="auto"/>
            <w:right w:val="none" w:sz="0" w:space="0" w:color="auto"/>
          </w:divBdr>
          <w:divsChild>
            <w:div w:id="2040542796">
              <w:marLeft w:val="0"/>
              <w:marRight w:val="0"/>
              <w:marTop w:val="0"/>
              <w:marBottom w:val="0"/>
              <w:divBdr>
                <w:top w:val="none" w:sz="0" w:space="0" w:color="auto"/>
                <w:left w:val="none" w:sz="0" w:space="0" w:color="auto"/>
                <w:bottom w:val="none" w:sz="0" w:space="0" w:color="auto"/>
                <w:right w:val="none" w:sz="0" w:space="0" w:color="auto"/>
              </w:divBdr>
              <w:divsChild>
                <w:div w:id="1395854076">
                  <w:marLeft w:val="0"/>
                  <w:marRight w:val="0"/>
                  <w:marTop w:val="0"/>
                  <w:marBottom w:val="0"/>
                  <w:divBdr>
                    <w:top w:val="none" w:sz="0" w:space="0" w:color="auto"/>
                    <w:left w:val="none" w:sz="0" w:space="0" w:color="auto"/>
                    <w:bottom w:val="none" w:sz="0" w:space="0" w:color="auto"/>
                    <w:right w:val="none" w:sz="0" w:space="0" w:color="auto"/>
                  </w:divBdr>
                  <w:divsChild>
                    <w:div w:id="15223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0095">
      <w:bodyDiv w:val="1"/>
      <w:marLeft w:val="0"/>
      <w:marRight w:val="0"/>
      <w:marTop w:val="0"/>
      <w:marBottom w:val="0"/>
      <w:divBdr>
        <w:top w:val="none" w:sz="0" w:space="0" w:color="auto"/>
        <w:left w:val="none" w:sz="0" w:space="0" w:color="auto"/>
        <w:bottom w:val="none" w:sz="0" w:space="0" w:color="auto"/>
        <w:right w:val="none" w:sz="0" w:space="0" w:color="auto"/>
      </w:divBdr>
      <w:divsChild>
        <w:div w:id="1485849362">
          <w:marLeft w:val="0"/>
          <w:marRight w:val="0"/>
          <w:marTop w:val="0"/>
          <w:marBottom w:val="0"/>
          <w:divBdr>
            <w:top w:val="none" w:sz="0" w:space="0" w:color="auto"/>
            <w:left w:val="none" w:sz="0" w:space="0" w:color="auto"/>
            <w:bottom w:val="none" w:sz="0" w:space="0" w:color="auto"/>
            <w:right w:val="none" w:sz="0" w:space="0" w:color="auto"/>
          </w:divBdr>
          <w:divsChild>
            <w:div w:id="1456631267">
              <w:marLeft w:val="0"/>
              <w:marRight w:val="0"/>
              <w:marTop w:val="0"/>
              <w:marBottom w:val="0"/>
              <w:divBdr>
                <w:top w:val="none" w:sz="0" w:space="0" w:color="auto"/>
                <w:left w:val="none" w:sz="0" w:space="0" w:color="auto"/>
                <w:bottom w:val="none" w:sz="0" w:space="0" w:color="auto"/>
                <w:right w:val="none" w:sz="0" w:space="0" w:color="auto"/>
              </w:divBdr>
              <w:divsChild>
                <w:div w:id="805245048">
                  <w:marLeft w:val="0"/>
                  <w:marRight w:val="0"/>
                  <w:marTop w:val="0"/>
                  <w:marBottom w:val="0"/>
                  <w:divBdr>
                    <w:top w:val="none" w:sz="0" w:space="0" w:color="auto"/>
                    <w:left w:val="none" w:sz="0" w:space="0" w:color="auto"/>
                    <w:bottom w:val="none" w:sz="0" w:space="0" w:color="auto"/>
                    <w:right w:val="none" w:sz="0" w:space="0" w:color="auto"/>
                  </w:divBdr>
                  <w:divsChild>
                    <w:div w:id="5638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6726">
      <w:bodyDiv w:val="1"/>
      <w:marLeft w:val="0"/>
      <w:marRight w:val="0"/>
      <w:marTop w:val="0"/>
      <w:marBottom w:val="0"/>
      <w:divBdr>
        <w:top w:val="none" w:sz="0" w:space="0" w:color="auto"/>
        <w:left w:val="none" w:sz="0" w:space="0" w:color="auto"/>
        <w:bottom w:val="none" w:sz="0" w:space="0" w:color="auto"/>
        <w:right w:val="none" w:sz="0" w:space="0" w:color="auto"/>
      </w:divBdr>
      <w:divsChild>
        <w:div w:id="1066025248">
          <w:marLeft w:val="0"/>
          <w:marRight w:val="0"/>
          <w:marTop w:val="0"/>
          <w:marBottom w:val="0"/>
          <w:divBdr>
            <w:top w:val="none" w:sz="0" w:space="0" w:color="auto"/>
            <w:left w:val="none" w:sz="0" w:space="0" w:color="auto"/>
            <w:bottom w:val="none" w:sz="0" w:space="0" w:color="auto"/>
            <w:right w:val="none" w:sz="0" w:space="0" w:color="auto"/>
          </w:divBdr>
          <w:divsChild>
            <w:div w:id="838807684">
              <w:marLeft w:val="0"/>
              <w:marRight w:val="0"/>
              <w:marTop w:val="0"/>
              <w:marBottom w:val="0"/>
              <w:divBdr>
                <w:top w:val="none" w:sz="0" w:space="0" w:color="auto"/>
                <w:left w:val="none" w:sz="0" w:space="0" w:color="auto"/>
                <w:bottom w:val="none" w:sz="0" w:space="0" w:color="auto"/>
                <w:right w:val="none" w:sz="0" w:space="0" w:color="auto"/>
              </w:divBdr>
              <w:divsChild>
                <w:div w:id="1007251749">
                  <w:marLeft w:val="0"/>
                  <w:marRight w:val="0"/>
                  <w:marTop w:val="0"/>
                  <w:marBottom w:val="0"/>
                  <w:divBdr>
                    <w:top w:val="none" w:sz="0" w:space="0" w:color="auto"/>
                    <w:left w:val="none" w:sz="0" w:space="0" w:color="auto"/>
                    <w:bottom w:val="none" w:sz="0" w:space="0" w:color="auto"/>
                    <w:right w:val="none" w:sz="0" w:space="0" w:color="auto"/>
                  </w:divBdr>
                  <w:divsChild>
                    <w:div w:id="18088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23946">
      <w:bodyDiv w:val="1"/>
      <w:marLeft w:val="0"/>
      <w:marRight w:val="0"/>
      <w:marTop w:val="0"/>
      <w:marBottom w:val="0"/>
      <w:divBdr>
        <w:top w:val="none" w:sz="0" w:space="0" w:color="auto"/>
        <w:left w:val="none" w:sz="0" w:space="0" w:color="auto"/>
        <w:bottom w:val="none" w:sz="0" w:space="0" w:color="auto"/>
        <w:right w:val="none" w:sz="0" w:space="0" w:color="auto"/>
      </w:divBdr>
      <w:divsChild>
        <w:div w:id="97872570">
          <w:marLeft w:val="0"/>
          <w:marRight w:val="0"/>
          <w:marTop w:val="0"/>
          <w:marBottom w:val="0"/>
          <w:divBdr>
            <w:top w:val="none" w:sz="0" w:space="0" w:color="auto"/>
            <w:left w:val="none" w:sz="0" w:space="0" w:color="auto"/>
            <w:bottom w:val="none" w:sz="0" w:space="0" w:color="auto"/>
            <w:right w:val="none" w:sz="0" w:space="0" w:color="auto"/>
          </w:divBdr>
          <w:divsChild>
            <w:div w:id="1769302974">
              <w:marLeft w:val="0"/>
              <w:marRight w:val="0"/>
              <w:marTop w:val="0"/>
              <w:marBottom w:val="0"/>
              <w:divBdr>
                <w:top w:val="none" w:sz="0" w:space="0" w:color="auto"/>
                <w:left w:val="none" w:sz="0" w:space="0" w:color="auto"/>
                <w:bottom w:val="none" w:sz="0" w:space="0" w:color="auto"/>
                <w:right w:val="none" w:sz="0" w:space="0" w:color="auto"/>
              </w:divBdr>
              <w:divsChild>
                <w:div w:id="735398516">
                  <w:marLeft w:val="0"/>
                  <w:marRight w:val="0"/>
                  <w:marTop w:val="0"/>
                  <w:marBottom w:val="0"/>
                  <w:divBdr>
                    <w:top w:val="none" w:sz="0" w:space="0" w:color="auto"/>
                    <w:left w:val="none" w:sz="0" w:space="0" w:color="auto"/>
                    <w:bottom w:val="none" w:sz="0" w:space="0" w:color="auto"/>
                    <w:right w:val="none" w:sz="0" w:space="0" w:color="auto"/>
                  </w:divBdr>
                  <w:divsChild>
                    <w:div w:id="294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5238">
      <w:bodyDiv w:val="1"/>
      <w:marLeft w:val="0"/>
      <w:marRight w:val="0"/>
      <w:marTop w:val="0"/>
      <w:marBottom w:val="0"/>
      <w:divBdr>
        <w:top w:val="none" w:sz="0" w:space="0" w:color="auto"/>
        <w:left w:val="none" w:sz="0" w:space="0" w:color="auto"/>
        <w:bottom w:val="none" w:sz="0" w:space="0" w:color="auto"/>
        <w:right w:val="none" w:sz="0" w:space="0" w:color="auto"/>
      </w:divBdr>
      <w:divsChild>
        <w:div w:id="380055349">
          <w:marLeft w:val="0"/>
          <w:marRight w:val="0"/>
          <w:marTop w:val="0"/>
          <w:marBottom w:val="0"/>
          <w:divBdr>
            <w:top w:val="none" w:sz="0" w:space="0" w:color="auto"/>
            <w:left w:val="none" w:sz="0" w:space="0" w:color="auto"/>
            <w:bottom w:val="none" w:sz="0" w:space="0" w:color="auto"/>
            <w:right w:val="none" w:sz="0" w:space="0" w:color="auto"/>
          </w:divBdr>
          <w:divsChild>
            <w:div w:id="922951943">
              <w:marLeft w:val="0"/>
              <w:marRight w:val="0"/>
              <w:marTop w:val="0"/>
              <w:marBottom w:val="0"/>
              <w:divBdr>
                <w:top w:val="none" w:sz="0" w:space="0" w:color="auto"/>
                <w:left w:val="none" w:sz="0" w:space="0" w:color="auto"/>
                <w:bottom w:val="none" w:sz="0" w:space="0" w:color="auto"/>
                <w:right w:val="none" w:sz="0" w:space="0" w:color="auto"/>
              </w:divBdr>
              <w:divsChild>
                <w:div w:id="1841699573">
                  <w:marLeft w:val="0"/>
                  <w:marRight w:val="0"/>
                  <w:marTop w:val="0"/>
                  <w:marBottom w:val="0"/>
                  <w:divBdr>
                    <w:top w:val="none" w:sz="0" w:space="0" w:color="auto"/>
                    <w:left w:val="none" w:sz="0" w:space="0" w:color="auto"/>
                    <w:bottom w:val="none" w:sz="0" w:space="0" w:color="auto"/>
                    <w:right w:val="none" w:sz="0" w:space="0" w:color="auto"/>
                  </w:divBdr>
                  <w:divsChild>
                    <w:div w:id="1675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372085">
          <w:marLeft w:val="0"/>
          <w:marRight w:val="0"/>
          <w:marTop w:val="0"/>
          <w:marBottom w:val="0"/>
          <w:divBdr>
            <w:top w:val="none" w:sz="0" w:space="0" w:color="auto"/>
            <w:left w:val="none" w:sz="0" w:space="0" w:color="auto"/>
            <w:bottom w:val="none" w:sz="0" w:space="0" w:color="auto"/>
            <w:right w:val="none" w:sz="0" w:space="0" w:color="auto"/>
          </w:divBdr>
          <w:divsChild>
            <w:div w:id="1411464693">
              <w:marLeft w:val="0"/>
              <w:marRight w:val="0"/>
              <w:marTop w:val="0"/>
              <w:marBottom w:val="0"/>
              <w:divBdr>
                <w:top w:val="none" w:sz="0" w:space="0" w:color="auto"/>
                <w:left w:val="none" w:sz="0" w:space="0" w:color="auto"/>
                <w:bottom w:val="none" w:sz="0" w:space="0" w:color="auto"/>
                <w:right w:val="none" w:sz="0" w:space="0" w:color="auto"/>
              </w:divBdr>
              <w:divsChild>
                <w:div w:id="374082476">
                  <w:marLeft w:val="0"/>
                  <w:marRight w:val="0"/>
                  <w:marTop w:val="0"/>
                  <w:marBottom w:val="0"/>
                  <w:divBdr>
                    <w:top w:val="none" w:sz="0" w:space="0" w:color="auto"/>
                    <w:left w:val="none" w:sz="0" w:space="0" w:color="auto"/>
                    <w:bottom w:val="none" w:sz="0" w:space="0" w:color="auto"/>
                    <w:right w:val="none" w:sz="0" w:space="0" w:color="auto"/>
                  </w:divBdr>
                  <w:divsChild>
                    <w:div w:id="17710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29466">
      <w:bodyDiv w:val="1"/>
      <w:marLeft w:val="0"/>
      <w:marRight w:val="0"/>
      <w:marTop w:val="0"/>
      <w:marBottom w:val="0"/>
      <w:divBdr>
        <w:top w:val="none" w:sz="0" w:space="0" w:color="auto"/>
        <w:left w:val="none" w:sz="0" w:space="0" w:color="auto"/>
        <w:bottom w:val="none" w:sz="0" w:space="0" w:color="auto"/>
        <w:right w:val="none" w:sz="0" w:space="0" w:color="auto"/>
      </w:divBdr>
      <w:divsChild>
        <w:div w:id="937953628">
          <w:marLeft w:val="0"/>
          <w:marRight w:val="0"/>
          <w:marTop w:val="0"/>
          <w:marBottom w:val="0"/>
          <w:divBdr>
            <w:top w:val="none" w:sz="0" w:space="0" w:color="auto"/>
            <w:left w:val="none" w:sz="0" w:space="0" w:color="auto"/>
            <w:bottom w:val="none" w:sz="0" w:space="0" w:color="auto"/>
            <w:right w:val="none" w:sz="0" w:space="0" w:color="auto"/>
          </w:divBdr>
          <w:divsChild>
            <w:div w:id="1486430275">
              <w:marLeft w:val="0"/>
              <w:marRight w:val="0"/>
              <w:marTop w:val="0"/>
              <w:marBottom w:val="0"/>
              <w:divBdr>
                <w:top w:val="none" w:sz="0" w:space="0" w:color="auto"/>
                <w:left w:val="none" w:sz="0" w:space="0" w:color="auto"/>
                <w:bottom w:val="none" w:sz="0" w:space="0" w:color="auto"/>
                <w:right w:val="none" w:sz="0" w:space="0" w:color="auto"/>
              </w:divBdr>
              <w:divsChild>
                <w:div w:id="41944961">
                  <w:marLeft w:val="0"/>
                  <w:marRight w:val="0"/>
                  <w:marTop w:val="0"/>
                  <w:marBottom w:val="0"/>
                  <w:divBdr>
                    <w:top w:val="none" w:sz="0" w:space="0" w:color="auto"/>
                    <w:left w:val="none" w:sz="0" w:space="0" w:color="auto"/>
                    <w:bottom w:val="none" w:sz="0" w:space="0" w:color="auto"/>
                    <w:right w:val="none" w:sz="0" w:space="0" w:color="auto"/>
                  </w:divBdr>
                  <w:divsChild>
                    <w:div w:id="542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09970">
      <w:bodyDiv w:val="1"/>
      <w:marLeft w:val="0"/>
      <w:marRight w:val="0"/>
      <w:marTop w:val="0"/>
      <w:marBottom w:val="0"/>
      <w:divBdr>
        <w:top w:val="none" w:sz="0" w:space="0" w:color="auto"/>
        <w:left w:val="none" w:sz="0" w:space="0" w:color="auto"/>
        <w:bottom w:val="none" w:sz="0" w:space="0" w:color="auto"/>
        <w:right w:val="none" w:sz="0" w:space="0" w:color="auto"/>
      </w:divBdr>
      <w:divsChild>
        <w:div w:id="341667588">
          <w:marLeft w:val="0"/>
          <w:marRight w:val="0"/>
          <w:marTop w:val="0"/>
          <w:marBottom w:val="0"/>
          <w:divBdr>
            <w:top w:val="none" w:sz="0" w:space="0" w:color="auto"/>
            <w:left w:val="none" w:sz="0" w:space="0" w:color="auto"/>
            <w:bottom w:val="none" w:sz="0" w:space="0" w:color="auto"/>
            <w:right w:val="none" w:sz="0" w:space="0" w:color="auto"/>
          </w:divBdr>
          <w:divsChild>
            <w:div w:id="185757774">
              <w:marLeft w:val="0"/>
              <w:marRight w:val="0"/>
              <w:marTop w:val="0"/>
              <w:marBottom w:val="0"/>
              <w:divBdr>
                <w:top w:val="none" w:sz="0" w:space="0" w:color="auto"/>
                <w:left w:val="none" w:sz="0" w:space="0" w:color="auto"/>
                <w:bottom w:val="none" w:sz="0" w:space="0" w:color="auto"/>
                <w:right w:val="none" w:sz="0" w:space="0" w:color="auto"/>
              </w:divBdr>
              <w:divsChild>
                <w:div w:id="278991049">
                  <w:marLeft w:val="0"/>
                  <w:marRight w:val="0"/>
                  <w:marTop w:val="0"/>
                  <w:marBottom w:val="0"/>
                  <w:divBdr>
                    <w:top w:val="none" w:sz="0" w:space="0" w:color="auto"/>
                    <w:left w:val="none" w:sz="0" w:space="0" w:color="auto"/>
                    <w:bottom w:val="none" w:sz="0" w:space="0" w:color="auto"/>
                    <w:right w:val="none" w:sz="0" w:space="0" w:color="auto"/>
                  </w:divBdr>
                  <w:divsChild>
                    <w:div w:id="6094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93260">
      <w:bodyDiv w:val="1"/>
      <w:marLeft w:val="0"/>
      <w:marRight w:val="0"/>
      <w:marTop w:val="0"/>
      <w:marBottom w:val="0"/>
      <w:divBdr>
        <w:top w:val="none" w:sz="0" w:space="0" w:color="auto"/>
        <w:left w:val="none" w:sz="0" w:space="0" w:color="auto"/>
        <w:bottom w:val="none" w:sz="0" w:space="0" w:color="auto"/>
        <w:right w:val="none" w:sz="0" w:space="0" w:color="auto"/>
      </w:divBdr>
      <w:divsChild>
        <w:div w:id="1870489017">
          <w:marLeft w:val="0"/>
          <w:marRight w:val="0"/>
          <w:marTop w:val="0"/>
          <w:marBottom w:val="0"/>
          <w:divBdr>
            <w:top w:val="none" w:sz="0" w:space="0" w:color="auto"/>
            <w:left w:val="none" w:sz="0" w:space="0" w:color="auto"/>
            <w:bottom w:val="none" w:sz="0" w:space="0" w:color="auto"/>
            <w:right w:val="none" w:sz="0" w:space="0" w:color="auto"/>
          </w:divBdr>
          <w:divsChild>
            <w:div w:id="10229301">
              <w:marLeft w:val="0"/>
              <w:marRight w:val="0"/>
              <w:marTop w:val="0"/>
              <w:marBottom w:val="0"/>
              <w:divBdr>
                <w:top w:val="none" w:sz="0" w:space="0" w:color="auto"/>
                <w:left w:val="none" w:sz="0" w:space="0" w:color="auto"/>
                <w:bottom w:val="none" w:sz="0" w:space="0" w:color="auto"/>
                <w:right w:val="none" w:sz="0" w:space="0" w:color="auto"/>
              </w:divBdr>
              <w:divsChild>
                <w:div w:id="2104062343">
                  <w:marLeft w:val="0"/>
                  <w:marRight w:val="0"/>
                  <w:marTop w:val="0"/>
                  <w:marBottom w:val="0"/>
                  <w:divBdr>
                    <w:top w:val="none" w:sz="0" w:space="0" w:color="auto"/>
                    <w:left w:val="none" w:sz="0" w:space="0" w:color="auto"/>
                    <w:bottom w:val="none" w:sz="0" w:space="0" w:color="auto"/>
                    <w:right w:val="none" w:sz="0" w:space="0" w:color="auto"/>
                  </w:divBdr>
                  <w:divsChild>
                    <w:div w:id="14419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0122">
      <w:bodyDiv w:val="1"/>
      <w:marLeft w:val="0"/>
      <w:marRight w:val="0"/>
      <w:marTop w:val="0"/>
      <w:marBottom w:val="0"/>
      <w:divBdr>
        <w:top w:val="none" w:sz="0" w:space="0" w:color="auto"/>
        <w:left w:val="none" w:sz="0" w:space="0" w:color="auto"/>
        <w:bottom w:val="none" w:sz="0" w:space="0" w:color="auto"/>
        <w:right w:val="none" w:sz="0" w:space="0" w:color="auto"/>
      </w:divBdr>
      <w:divsChild>
        <w:div w:id="1268078045">
          <w:marLeft w:val="0"/>
          <w:marRight w:val="0"/>
          <w:marTop w:val="0"/>
          <w:marBottom w:val="0"/>
          <w:divBdr>
            <w:top w:val="none" w:sz="0" w:space="0" w:color="auto"/>
            <w:left w:val="none" w:sz="0" w:space="0" w:color="auto"/>
            <w:bottom w:val="none" w:sz="0" w:space="0" w:color="auto"/>
            <w:right w:val="none" w:sz="0" w:space="0" w:color="auto"/>
          </w:divBdr>
          <w:divsChild>
            <w:div w:id="1359165192">
              <w:marLeft w:val="0"/>
              <w:marRight w:val="0"/>
              <w:marTop w:val="0"/>
              <w:marBottom w:val="0"/>
              <w:divBdr>
                <w:top w:val="none" w:sz="0" w:space="0" w:color="auto"/>
                <w:left w:val="none" w:sz="0" w:space="0" w:color="auto"/>
                <w:bottom w:val="none" w:sz="0" w:space="0" w:color="auto"/>
                <w:right w:val="none" w:sz="0" w:space="0" w:color="auto"/>
              </w:divBdr>
              <w:divsChild>
                <w:div w:id="465202776">
                  <w:marLeft w:val="0"/>
                  <w:marRight w:val="0"/>
                  <w:marTop w:val="0"/>
                  <w:marBottom w:val="0"/>
                  <w:divBdr>
                    <w:top w:val="none" w:sz="0" w:space="0" w:color="auto"/>
                    <w:left w:val="none" w:sz="0" w:space="0" w:color="auto"/>
                    <w:bottom w:val="none" w:sz="0" w:space="0" w:color="auto"/>
                    <w:right w:val="none" w:sz="0" w:space="0" w:color="auto"/>
                  </w:divBdr>
                  <w:divsChild>
                    <w:div w:id="6316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50062">
      <w:bodyDiv w:val="1"/>
      <w:marLeft w:val="0"/>
      <w:marRight w:val="0"/>
      <w:marTop w:val="0"/>
      <w:marBottom w:val="0"/>
      <w:divBdr>
        <w:top w:val="none" w:sz="0" w:space="0" w:color="auto"/>
        <w:left w:val="none" w:sz="0" w:space="0" w:color="auto"/>
        <w:bottom w:val="none" w:sz="0" w:space="0" w:color="auto"/>
        <w:right w:val="none" w:sz="0" w:space="0" w:color="auto"/>
      </w:divBdr>
      <w:divsChild>
        <w:div w:id="1389301778">
          <w:marLeft w:val="0"/>
          <w:marRight w:val="0"/>
          <w:marTop w:val="0"/>
          <w:marBottom w:val="0"/>
          <w:divBdr>
            <w:top w:val="none" w:sz="0" w:space="0" w:color="auto"/>
            <w:left w:val="none" w:sz="0" w:space="0" w:color="auto"/>
            <w:bottom w:val="none" w:sz="0" w:space="0" w:color="auto"/>
            <w:right w:val="none" w:sz="0" w:space="0" w:color="auto"/>
          </w:divBdr>
          <w:divsChild>
            <w:div w:id="1990984539">
              <w:marLeft w:val="0"/>
              <w:marRight w:val="0"/>
              <w:marTop w:val="0"/>
              <w:marBottom w:val="0"/>
              <w:divBdr>
                <w:top w:val="none" w:sz="0" w:space="0" w:color="auto"/>
                <w:left w:val="none" w:sz="0" w:space="0" w:color="auto"/>
                <w:bottom w:val="none" w:sz="0" w:space="0" w:color="auto"/>
                <w:right w:val="none" w:sz="0" w:space="0" w:color="auto"/>
              </w:divBdr>
              <w:divsChild>
                <w:div w:id="1504858057">
                  <w:marLeft w:val="0"/>
                  <w:marRight w:val="0"/>
                  <w:marTop w:val="0"/>
                  <w:marBottom w:val="0"/>
                  <w:divBdr>
                    <w:top w:val="none" w:sz="0" w:space="0" w:color="auto"/>
                    <w:left w:val="none" w:sz="0" w:space="0" w:color="auto"/>
                    <w:bottom w:val="none" w:sz="0" w:space="0" w:color="auto"/>
                    <w:right w:val="none" w:sz="0" w:space="0" w:color="auto"/>
                  </w:divBdr>
                  <w:divsChild>
                    <w:div w:id="311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25571">
      <w:bodyDiv w:val="1"/>
      <w:marLeft w:val="0"/>
      <w:marRight w:val="0"/>
      <w:marTop w:val="0"/>
      <w:marBottom w:val="0"/>
      <w:divBdr>
        <w:top w:val="none" w:sz="0" w:space="0" w:color="auto"/>
        <w:left w:val="none" w:sz="0" w:space="0" w:color="auto"/>
        <w:bottom w:val="none" w:sz="0" w:space="0" w:color="auto"/>
        <w:right w:val="none" w:sz="0" w:space="0" w:color="auto"/>
      </w:divBdr>
      <w:divsChild>
        <w:div w:id="59982109">
          <w:marLeft w:val="0"/>
          <w:marRight w:val="0"/>
          <w:marTop w:val="0"/>
          <w:marBottom w:val="0"/>
          <w:divBdr>
            <w:top w:val="none" w:sz="0" w:space="0" w:color="auto"/>
            <w:left w:val="none" w:sz="0" w:space="0" w:color="auto"/>
            <w:bottom w:val="none" w:sz="0" w:space="0" w:color="auto"/>
            <w:right w:val="none" w:sz="0" w:space="0" w:color="auto"/>
          </w:divBdr>
          <w:divsChild>
            <w:div w:id="783353136">
              <w:marLeft w:val="0"/>
              <w:marRight w:val="0"/>
              <w:marTop w:val="0"/>
              <w:marBottom w:val="0"/>
              <w:divBdr>
                <w:top w:val="none" w:sz="0" w:space="0" w:color="auto"/>
                <w:left w:val="none" w:sz="0" w:space="0" w:color="auto"/>
                <w:bottom w:val="none" w:sz="0" w:space="0" w:color="auto"/>
                <w:right w:val="none" w:sz="0" w:space="0" w:color="auto"/>
              </w:divBdr>
              <w:divsChild>
                <w:div w:id="99959554">
                  <w:marLeft w:val="0"/>
                  <w:marRight w:val="0"/>
                  <w:marTop w:val="0"/>
                  <w:marBottom w:val="0"/>
                  <w:divBdr>
                    <w:top w:val="none" w:sz="0" w:space="0" w:color="auto"/>
                    <w:left w:val="none" w:sz="0" w:space="0" w:color="auto"/>
                    <w:bottom w:val="none" w:sz="0" w:space="0" w:color="auto"/>
                    <w:right w:val="none" w:sz="0" w:space="0" w:color="auto"/>
                  </w:divBdr>
                  <w:divsChild>
                    <w:div w:id="15016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03799">
      <w:bodyDiv w:val="1"/>
      <w:marLeft w:val="0"/>
      <w:marRight w:val="0"/>
      <w:marTop w:val="0"/>
      <w:marBottom w:val="0"/>
      <w:divBdr>
        <w:top w:val="none" w:sz="0" w:space="0" w:color="auto"/>
        <w:left w:val="none" w:sz="0" w:space="0" w:color="auto"/>
        <w:bottom w:val="none" w:sz="0" w:space="0" w:color="auto"/>
        <w:right w:val="none" w:sz="0" w:space="0" w:color="auto"/>
      </w:divBdr>
      <w:divsChild>
        <w:div w:id="1825314465">
          <w:marLeft w:val="0"/>
          <w:marRight w:val="0"/>
          <w:marTop w:val="0"/>
          <w:marBottom w:val="0"/>
          <w:divBdr>
            <w:top w:val="none" w:sz="0" w:space="0" w:color="auto"/>
            <w:left w:val="none" w:sz="0" w:space="0" w:color="auto"/>
            <w:bottom w:val="none" w:sz="0" w:space="0" w:color="auto"/>
            <w:right w:val="none" w:sz="0" w:space="0" w:color="auto"/>
          </w:divBdr>
          <w:divsChild>
            <w:div w:id="996349643">
              <w:marLeft w:val="0"/>
              <w:marRight w:val="0"/>
              <w:marTop w:val="0"/>
              <w:marBottom w:val="0"/>
              <w:divBdr>
                <w:top w:val="none" w:sz="0" w:space="0" w:color="auto"/>
                <w:left w:val="none" w:sz="0" w:space="0" w:color="auto"/>
                <w:bottom w:val="none" w:sz="0" w:space="0" w:color="auto"/>
                <w:right w:val="none" w:sz="0" w:space="0" w:color="auto"/>
              </w:divBdr>
              <w:divsChild>
                <w:div w:id="1568958286">
                  <w:marLeft w:val="0"/>
                  <w:marRight w:val="0"/>
                  <w:marTop w:val="0"/>
                  <w:marBottom w:val="0"/>
                  <w:divBdr>
                    <w:top w:val="none" w:sz="0" w:space="0" w:color="auto"/>
                    <w:left w:val="none" w:sz="0" w:space="0" w:color="auto"/>
                    <w:bottom w:val="none" w:sz="0" w:space="0" w:color="auto"/>
                    <w:right w:val="none" w:sz="0" w:space="0" w:color="auto"/>
                  </w:divBdr>
                  <w:divsChild>
                    <w:div w:id="7151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729787">
      <w:bodyDiv w:val="1"/>
      <w:marLeft w:val="0"/>
      <w:marRight w:val="0"/>
      <w:marTop w:val="0"/>
      <w:marBottom w:val="0"/>
      <w:divBdr>
        <w:top w:val="none" w:sz="0" w:space="0" w:color="auto"/>
        <w:left w:val="none" w:sz="0" w:space="0" w:color="auto"/>
        <w:bottom w:val="none" w:sz="0" w:space="0" w:color="auto"/>
        <w:right w:val="none" w:sz="0" w:space="0" w:color="auto"/>
      </w:divBdr>
      <w:divsChild>
        <w:div w:id="145628767">
          <w:marLeft w:val="0"/>
          <w:marRight w:val="0"/>
          <w:marTop w:val="0"/>
          <w:marBottom w:val="0"/>
          <w:divBdr>
            <w:top w:val="none" w:sz="0" w:space="0" w:color="auto"/>
            <w:left w:val="none" w:sz="0" w:space="0" w:color="auto"/>
            <w:bottom w:val="none" w:sz="0" w:space="0" w:color="auto"/>
            <w:right w:val="none" w:sz="0" w:space="0" w:color="auto"/>
          </w:divBdr>
          <w:divsChild>
            <w:div w:id="1955405409">
              <w:marLeft w:val="0"/>
              <w:marRight w:val="0"/>
              <w:marTop w:val="0"/>
              <w:marBottom w:val="0"/>
              <w:divBdr>
                <w:top w:val="none" w:sz="0" w:space="0" w:color="auto"/>
                <w:left w:val="none" w:sz="0" w:space="0" w:color="auto"/>
                <w:bottom w:val="none" w:sz="0" w:space="0" w:color="auto"/>
                <w:right w:val="none" w:sz="0" w:space="0" w:color="auto"/>
              </w:divBdr>
              <w:divsChild>
                <w:div w:id="1810710819">
                  <w:marLeft w:val="0"/>
                  <w:marRight w:val="0"/>
                  <w:marTop w:val="0"/>
                  <w:marBottom w:val="0"/>
                  <w:divBdr>
                    <w:top w:val="none" w:sz="0" w:space="0" w:color="auto"/>
                    <w:left w:val="none" w:sz="0" w:space="0" w:color="auto"/>
                    <w:bottom w:val="none" w:sz="0" w:space="0" w:color="auto"/>
                    <w:right w:val="none" w:sz="0" w:space="0" w:color="auto"/>
                  </w:divBdr>
                  <w:divsChild>
                    <w:div w:id="10155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6791">
      <w:bodyDiv w:val="1"/>
      <w:marLeft w:val="0"/>
      <w:marRight w:val="0"/>
      <w:marTop w:val="0"/>
      <w:marBottom w:val="0"/>
      <w:divBdr>
        <w:top w:val="none" w:sz="0" w:space="0" w:color="auto"/>
        <w:left w:val="none" w:sz="0" w:space="0" w:color="auto"/>
        <w:bottom w:val="none" w:sz="0" w:space="0" w:color="auto"/>
        <w:right w:val="none" w:sz="0" w:space="0" w:color="auto"/>
      </w:divBdr>
      <w:divsChild>
        <w:div w:id="1113671552">
          <w:marLeft w:val="0"/>
          <w:marRight w:val="0"/>
          <w:marTop w:val="0"/>
          <w:marBottom w:val="0"/>
          <w:divBdr>
            <w:top w:val="none" w:sz="0" w:space="0" w:color="auto"/>
            <w:left w:val="none" w:sz="0" w:space="0" w:color="auto"/>
            <w:bottom w:val="none" w:sz="0" w:space="0" w:color="auto"/>
            <w:right w:val="none" w:sz="0" w:space="0" w:color="auto"/>
          </w:divBdr>
          <w:divsChild>
            <w:div w:id="1294289557">
              <w:marLeft w:val="0"/>
              <w:marRight w:val="0"/>
              <w:marTop w:val="0"/>
              <w:marBottom w:val="0"/>
              <w:divBdr>
                <w:top w:val="none" w:sz="0" w:space="0" w:color="auto"/>
                <w:left w:val="none" w:sz="0" w:space="0" w:color="auto"/>
                <w:bottom w:val="none" w:sz="0" w:space="0" w:color="auto"/>
                <w:right w:val="none" w:sz="0" w:space="0" w:color="auto"/>
              </w:divBdr>
              <w:divsChild>
                <w:div w:id="964771226">
                  <w:marLeft w:val="0"/>
                  <w:marRight w:val="0"/>
                  <w:marTop w:val="0"/>
                  <w:marBottom w:val="0"/>
                  <w:divBdr>
                    <w:top w:val="none" w:sz="0" w:space="0" w:color="auto"/>
                    <w:left w:val="none" w:sz="0" w:space="0" w:color="auto"/>
                    <w:bottom w:val="none" w:sz="0" w:space="0" w:color="auto"/>
                    <w:right w:val="none" w:sz="0" w:space="0" w:color="auto"/>
                  </w:divBdr>
                  <w:divsChild>
                    <w:div w:id="1812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4695">
      <w:bodyDiv w:val="1"/>
      <w:marLeft w:val="0"/>
      <w:marRight w:val="0"/>
      <w:marTop w:val="0"/>
      <w:marBottom w:val="0"/>
      <w:divBdr>
        <w:top w:val="none" w:sz="0" w:space="0" w:color="auto"/>
        <w:left w:val="none" w:sz="0" w:space="0" w:color="auto"/>
        <w:bottom w:val="none" w:sz="0" w:space="0" w:color="auto"/>
        <w:right w:val="none" w:sz="0" w:space="0" w:color="auto"/>
      </w:divBdr>
    </w:div>
    <w:div w:id="696195434">
      <w:bodyDiv w:val="1"/>
      <w:marLeft w:val="0"/>
      <w:marRight w:val="0"/>
      <w:marTop w:val="0"/>
      <w:marBottom w:val="0"/>
      <w:divBdr>
        <w:top w:val="none" w:sz="0" w:space="0" w:color="auto"/>
        <w:left w:val="none" w:sz="0" w:space="0" w:color="auto"/>
        <w:bottom w:val="none" w:sz="0" w:space="0" w:color="auto"/>
        <w:right w:val="none" w:sz="0" w:space="0" w:color="auto"/>
      </w:divBdr>
      <w:divsChild>
        <w:div w:id="38090039">
          <w:marLeft w:val="0"/>
          <w:marRight w:val="0"/>
          <w:marTop w:val="0"/>
          <w:marBottom w:val="0"/>
          <w:divBdr>
            <w:top w:val="none" w:sz="0" w:space="0" w:color="auto"/>
            <w:left w:val="none" w:sz="0" w:space="0" w:color="auto"/>
            <w:bottom w:val="none" w:sz="0" w:space="0" w:color="auto"/>
            <w:right w:val="none" w:sz="0" w:space="0" w:color="auto"/>
          </w:divBdr>
          <w:divsChild>
            <w:div w:id="1911035565">
              <w:marLeft w:val="0"/>
              <w:marRight w:val="0"/>
              <w:marTop w:val="0"/>
              <w:marBottom w:val="0"/>
              <w:divBdr>
                <w:top w:val="none" w:sz="0" w:space="0" w:color="auto"/>
                <w:left w:val="none" w:sz="0" w:space="0" w:color="auto"/>
                <w:bottom w:val="none" w:sz="0" w:space="0" w:color="auto"/>
                <w:right w:val="none" w:sz="0" w:space="0" w:color="auto"/>
              </w:divBdr>
              <w:divsChild>
                <w:div w:id="1338145450">
                  <w:marLeft w:val="0"/>
                  <w:marRight w:val="0"/>
                  <w:marTop w:val="0"/>
                  <w:marBottom w:val="0"/>
                  <w:divBdr>
                    <w:top w:val="none" w:sz="0" w:space="0" w:color="auto"/>
                    <w:left w:val="none" w:sz="0" w:space="0" w:color="auto"/>
                    <w:bottom w:val="none" w:sz="0" w:space="0" w:color="auto"/>
                    <w:right w:val="none" w:sz="0" w:space="0" w:color="auto"/>
                  </w:divBdr>
                  <w:divsChild>
                    <w:div w:id="706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09310">
      <w:bodyDiv w:val="1"/>
      <w:marLeft w:val="0"/>
      <w:marRight w:val="0"/>
      <w:marTop w:val="0"/>
      <w:marBottom w:val="0"/>
      <w:divBdr>
        <w:top w:val="none" w:sz="0" w:space="0" w:color="auto"/>
        <w:left w:val="none" w:sz="0" w:space="0" w:color="auto"/>
        <w:bottom w:val="none" w:sz="0" w:space="0" w:color="auto"/>
        <w:right w:val="none" w:sz="0" w:space="0" w:color="auto"/>
      </w:divBdr>
      <w:divsChild>
        <w:div w:id="1080181726">
          <w:marLeft w:val="0"/>
          <w:marRight w:val="0"/>
          <w:marTop w:val="0"/>
          <w:marBottom w:val="0"/>
          <w:divBdr>
            <w:top w:val="none" w:sz="0" w:space="0" w:color="auto"/>
            <w:left w:val="none" w:sz="0" w:space="0" w:color="auto"/>
            <w:bottom w:val="none" w:sz="0" w:space="0" w:color="auto"/>
            <w:right w:val="none" w:sz="0" w:space="0" w:color="auto"/>
          </w:divBdr>
          <w:divsChild>
            <w:div w:id="1445003699">
              <w:marLeft w:val="0"/>
              <w:marRight w:val="0"/>
              <w:marTop w:val="0"/>
              <w:marBottom w:val="0"/>
              <w:divBdr>
                <w:top w:val="none" w:sz="0" w:space="0" w:color="auto"/>
                <w:left w:val="none" w:sz="0" w:space="0" w:color="auto"/>
                <w:bottom w:val="none" w:sz="0" w:space="0" w:color="auto"/>
                <w:right w:val="none" w:sz="0" w:space="0" w:color="auto"/>
              </w:divBdr>
              <w:divsChild>
                <w:div w:id="1326594501">
                  <w:marLeft w:val="0"/>
                  <w:marRight w:val="0"/>
                  <w:marTop w:val="0"/>
                  <w:marBottom w:val="0"/>
                  <w:divBdr>
                    <w:top w:val="none" w:sz="0" w:space="0" w:color="auto"/>
                    <w:left w:val="none" w:sz="0" w:space="0" w:color="auto"/>
                    <w:bottom w:val="none" w:sz="0" w:space="0" w:color="auto"/>
                    <w:right w:val="none" w:sz="0" w:space="0" w:color="auto"/>
                  </w:divBdr>
                  <w:divsChild>
                    <w:div w:id="1691642342">
                      <w:marLeft w:val="0"/>
                      <w:marRight w:val="0"/>
                      <w:marTop w:val="0"/>
                      <w:marBottom w:val="0"/>
                      <w:divBdr>
                        <w:top w:val="none" w:sz="0" w:space="0" w:color="auto"/>
                        <w:left w:val="none" w:sz="0" w:space="0" w:color="auto"/>
                        <w:bottom w:val="none" w:sz="0" w:space="0" w:color="auto"/>
                        <w:right w:val="none" w:sz="0" w:space="0" w:color="auto"/>
                      </w:divBdr>
                    </w:div>
                  </w:divsChild>
                </w:div>
                <w:div w:id="1442842749">
                  <w:marLeft w:val="0"/>
                  <w:marRight w:val="0"/>
                  <w:marTop w:val="0"/>
                  <w:marBottom w:val="0"/>
                  <w:divBdr>
                    <w:top w:val="none" w:sz="0" w:space="0" w:color="auto"/>
                    <w:left w:val="none" w:sz="0" w:space="0" w:color="auto"/>
                    <w:bottom w:val="none" w:sz="0" w:space="0" w:color="auto"/>
                    <w:right w:val="none" w:sz="0" w:space="0" w:color="auto"/>
                  </w:divBdr>
                  <w:divsChild>
                    <w:div w:id="1427652755">
                      <w:marLeft w:val="0"/>
                      <w:marRight w:val="0"/>
                      <w:marTop w:val="0"/>
                      <w:marBottom w:val="0"/>
                      <w:divBdr>
                        <w:top w:val="none" w:sz="0" w:space="0" w:color="auto"/>
                        <w:left w:val="none" w:sz="0" w:space="0" w:color="auto"/>
                        <w:bottom w:val="none" w:sz="0" w:space="0" w:color="auto"/>
                        <w:right w:val="none" w:sz="0" w:space="0" w:color="auto"/>
                      </w:divBdr>
                    </w:div>
                  </w:divsChild>
                </w:div>
                <w:div w:id="2005359362">
                  <w:marLeft w:val="0"/>
                  <w:marRight w:val="0"/>
                  <w:marTop w:val="0"/>
                  <w:marBottom w:val="0"/>
                  <w:divBdr>
                    <w:top w:val="none" w:sz="0" w:space="0" w:color="auto"/>
                    <w:left w:val="none" w:sz="0" w:space="0" w:color="auto"/>
                    <w:bottom w:val="none" w:sz="0" w:space="0" w:color="auto"/>
                    <w:right w:val="none" w:sz="0" w:space="0" w:color="auto"/>
                  </w:divBdr>
                  <w:divsChild>
                    <w:div w:id="695010194">
                      <w:marLeft w:val="0"/>
                      <w:marRight w:val="0"/>
                      <w:marTop w:val="0"/>
                      <w:marBottom w:val="0"/>
                      <w:divBdr>
                        <w:top w:val="none" w:sz="0" w:space="0" w:color="auto"/>
                        <w:left w:val="none" w:sz="0" w:space="0" w:color="auto"/>
                        <w:bottom w:val="none" w:sz="0" w:space="0" w:color="auto"/>
                        <w:right w:val="none" w:sz="0" w:space="0" w:color="auto"/>
                      </w:divBdr>
                    </w:div>
                  </w:divsChild>
                </w:div>
                <w:div w:id="721439685">
                  <w:marLeft w:val="0"/>
                  <w:marRight w:val="0"/>
                  <w:marTop w:val="0"/>
                  <w:marBottom w:val="0"/>
                  <w:divBdr>
                    <w:top w:val="none" w:sz="0" w:space="0" w:color="auto"/>
                    <w:left w:val="none" w:sz="0" w:space="0" w:color="auto"/>
                    <w:bottom w:val="none" w:sz="0" w:space="0" w:color="auto"/>
                    <w:right w:val="none" w:sz="0" w:space="0" w:color="auto"/>
                  </w:divBdr>
                  <w:divsChild>
                    <w:div w:id="19350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2765">
      <w:bodyDiv w:val="1"/>
      <w:marLeft w:val="0"/>
      <w:marRight w:val="0"/>
      <w:marTop w:val="0"/>
      <w:marBottom w:val="0"/>
      <w:divBdr>
        <w:top w:val="none" w:sz="0" w:space="0" w:color="auto"/>
        <w:left w:val="none" w:sz="0" w:space="0" w:color="auto"/>
        <w:bottom w:val="none" w:sz="0" w:space="0" w:color="auto"/>
        <w:right w:val="none" w:sz="0" w:space="0" w:color="auto"/>
      </w:divBdr>
      <w:divsChild>
        <w:div w:id="1767071448">
          <w:marLeft w:val="0"/>
          <w:marRight w:val="0"/>
          <w:marTop w:val="0"/>
          <w:marBottom w:val="0"/>
          <w:divBdr>
            <w:top w:val="none" w:sz="0" w:space="0" w:color="auto"/>
            <w:left w:val="none" w:sz="0" w:space="0" w:color="auto"/>
            <w:bottom w:val="none" w:sz="0" w:space="0" w:color="auto"/>
            <w:right w:val="none" w:sz="0" w:space="0" w:color="auto"/>
          </w:divBdr>
          <w:divsChild>
            <w:div w:id="192772411">
              <w:marLeft w:val="0"/>
              <w:marRight w:val="0"/>
              <w:marTop w:val="0"/>
              <w:marBottom w:val="0"/>
              <w:divBdr>
                <w:top w:val="none" w:sz="0" w:space="0" w:color="auto"/>
                <w:left w:val="none" w:sz="0" w:space="0" w:color="auto"/>
                <w:bottom w:val="none" w:sz="0" w:space="0" w:color="auto"/>
                <w:right w:val="none" w:sz="0" w:space="0" w:color="auto"/>
              </w:divBdr>
              <w:divsChild>
                <w:div w:id="1807353123">
                  <w:marLeft w:val="0"/>
                  <w:marRight w:val="0"/>
                  <w:marTop w:val="0"/>
                  <w:marBottom w:val="0"/>
                  <w:divBdr>
                    <w:top w:val="none" w:sz="0" w:space="0" w:color="auto"/>
                    <w:left w:val="none" w:sz="0" w:space="0" w:color="auto"/>
                    <w:bottom w:val="none" w:sz="0" w:space="0" w:color="auto"/>
                    <w:right w:val="none" w:sz="0" w:space="0" w:color="auto"/>
                  </w:divBdr>
                  <w:divsChild>
                    <w:div w:id="9001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2037">
      <w:bodyDiv w:val="1"/>
      <w:marLeft w:val="0"/>
      <w:marRight w:val="0"/>
      <w:marTop w:val="0"/>
      <w:marBottom w:val="0"/>
      <w:divBdr>
        <w:top w:val="none" w:sz="0" w:space="0" w:color="auto"/>
        <w:left w:val="none" w:sz="0" w:space="0" w:color="auto"/>
        <w:bottom w:val="none" w:sz="0" w:space="0" w:color="auto"/>
        <w:right w:val="none" w:sz="0" w:space="0" w:color="auto"/>
      </w:divBdr>
      <w:divsChild>
        <w:div w:id="1564635342">
          <w:marLeft w:val="0"/>
          <w:marRight w:val="0"/>
          <w:marTop w:val="0"/>
          <w:marBottom w:val="0"/>
          <w:divBdr>
            <w:top w:val="none" w:sz="0" w:space="0" w:color="auto"/>
            <w:left w:val="none" w:sz="0" w:space="0" w:color="auto"/>
            <w:bottom w:val="none" w:sz="0" w:space="0" w:color="auto"/>
            <w:right w:val="none" w:sz="0" w:space="0" w:color="auto"/>
          </w:divBdr>
          <w:divsChild>
            <w:div w:id="1913927873">
              <w:marLeft w:val="0"/>
              <w:marRight w:val="0"/>
              <w:marTop w:val="0"/>
              <w:marBottom w:val="0"/>
              <w:divBdr>
                <w:top w:val="none" w:sz="0" w:space="0" w:color="auto"/>
                <w:left w:val="none" w:sz="0" w:space="0" w:color="auto"/>
                <w:bottom w:val="none" w:sz="0" w:space="0" w:color="auto"/>
                <w:right w:val="none" w:sz="0" w:space="0" w:color="auto"/>
              </w:divBdr>
              <w:divsChild>
                <w:div w:id="302199678">
                  <w:marLeft w:val="0"/>
                  <w:marRight w:val="0"/>
                  <w:marTop w:val="0"/>
                  <w:marBottom w:val="0"/>
                  <w:divBdr>
                    <w:top w:val="none" w:sz="0" w:space="0" w:color="auto"/>
                    <w:left w:val="none" w:sz="0" w:space="0" w:color="auto"/>
                    <w:bottom w:val="none" w:sz="0" w:space="0" w:color="auto"/>
                    <w:right w:val="none" w:sz="0" w:space="0" w:color="auto"/>
                  </w:divBdr>
                  <w:divsChild>
                    <w:div w:id="1082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72462">
      <w:bodyDiv w:val="1"/>
      <w:marLeft w:val="0"/>
      <w:marRight w:val="0"/>
      <w:marTop w:val="0"/>
      <w:marBottom w:val="0"/>
      <w:divBdr>
        <w:top w:val="none" w:sz="0" w:space="0" w:color="auto"/>
        <w:left w:val="none" w:sz="0" w:space="0" w:color="auto"/>
        <w:bottom w:val="none" w:sz="0" w:space="0" w:color="auto"/>
        <w:right w:val="none" w:sz="0" w:space="0" w:color="auto"/>
      </w:divBdr>
      <w:divsChild>
        <w:div w:id="786313754">
          <w:marLeft w:val="0"/>
          <w:marRight w:val="0"/>
          <w:marTop w:val="0"/>
          <w:marBottom w:val="0"/>
          <w:divBdr>
            <w:top w:val="none" w:sz="0" w:space="0" w:color="auto"/>
            <w:left w:val="none" w:sz="0" w:space="0" w:color="auto"/>
            <w:bottom w:val="none" w:sz="0" w:space="0" w:color="auto"/>
            <w:right w:val="none" w:sz="0" w:space="0" w:color="auto"/>
          </w:divBdr>
          <w:divsChild>
            <w:div w:id="935745607">
              <w:marLeft w:val="0"/>
              <w:marRight w:val="0"/>
              <w:marTop w:val="0"/>
              <w:marBottom w:val="0"/>
              <w:divBdr>
                <w:top w:val="none" w:sz="0" w:space="0" w:color="auto"/>
                <w:left w:val="none" w:sz="0" w:space="0" w:color="auto"/>
                <w:bottom w:val="none" w:sz="0" w:space="0" w:color="auto"/>
                <w:right w:val="none" w:sz="0" w:space="0" w:color="auto"/>
              </w:divBdr>
              <w:divsChild>
                <w:div w:id="1408572970">
                  <w:marLeft w:val="0"/>
                  <w:marRight w:val="0"/>
                  <w:marTop w:val="0"/>
                  <w:marBottom w:val="0"/>
                  <w:divBdr>
                    <w:top w:val="none" w:sz="0" w:space="0" w:color="auto"/>
                    <w:left w:val="none" w:sz="0" w:space="0" w:color="auto"/>
                    <w:bottom w:val="none" w:sz="0" w:space="0" w:color="auto"/>
                    <w:right w:val="none" w:sz="0" w:space="0" w:color="auto"/>
                  </w:divBdr>
                  <w:divsChild>
                    <w:div w:id="18256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279077">
      <w:bodyDiv w:val="1"/>
      <w:marLeft w:val="0"/>
      <w:marRight w:val="0"/>
      <w:marTop w:val="0"/>
      <w:marBottom w:val="0"/>
      <w:divBdr>
        <w:top w:val="none" w:sz="0" w:space="0" w:color="auto"/>
        <w:left w:val="none" w:sz="0" w:space="0" w:color="auto"/>
        <w:bottom w:val="none" w:sz="0" w:space="0" w:color="auto"/>
        <w:right w:val="none" w:sz="0" w:space="0" w:color="auto"/>
      </w:divBdr>
      <w:divsChild>
        <w:div w:id="428087616">
          <w:marLeft w:val="0"/>
          <w:marRight w:val="0"/>
          <w:marTop w:val="0"/>
          <w:marBottom w:val="0"/>
          <w:divBdr>
            <w:top w:val="none" w:sz="0" w:space="0" w:color="auto"/>
            <w:left w:val="none" w:sz="0" w:space="0" w:color="auto"/>
            <w:bottom w:val="none" w:sz="0" w:space="0" w:color="auto"/>
            <w:right w:val="none" w:sz="0" w:space="0" w:color="auto"/>
          </w:divBdr>
          <w:divsChild>
            <w:div w:id="1812823089">
              <w:marLeft w:val="0"/>
              <w:marRight w:val="0"/>
              <w:marTop w:val="0"/>
              <w:marBottom w:val="0"/>
              <w:divBdr>
                <w:top w:val="none" w:sz="0" w:space="0" w:color="auto"/>
                <w:left w:val="none" w:sz="0" w:space="0" w:color="auto"/>
                <w:bottom w:val="none" w:sz="0" w:space="0" w:color="auto"/>
                <w:right w:val="none" w:sz="0" w:space="0" w:color="auto"/>
              </w:divBdr>
              <w:divsChild>
                <w:div w:id="1962957726">
                  <w:marLeft w:val="0"/>
                  <w:marRight w:val="0"/>
                  <w:marTop w:val="0"/>
                  <w:marBottom w:val="0"/>
                  <w:divBdr>
                    <w:top w:val="none" w:sz="0" w:space="0" w:color="auto"/>
                    <w:left w:val="none" w:sz="0" w:space="0" w:color="auto"/>
                    <w:bottom w:val="none" w:sz="0" w:space="0" w:color="auto"/>
                    <w:right w:val="none" w:sz="0" w:space="0" w:color="auto"/>
                  </w:divBdr>
                  <w:divsChild>
                    <w:div w:id="16365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8116">
      <w:bodyDiv w:val="1"/>
      <w:marLeft w:val="0"/>
      <w:marRight w:val="0"/>
      <w:marTop w:val="0"/>
      <w:marBottom w:val="0"/>
      <w:divBdr>
        <w:top w:val="none" w:sz="0" w:space="0" w:color="auto"/>
        <w:left w:val="none" w:sz="0" w:space="0" w:color="auto"/>
        <w:bottom w:val="none" w:sz="0" w:space="0" w:color="auto"/>
        <w:right w:val="none" w:sz="0" w:space="0" w:color="auto"/>
      </w:divBdr>
      <w:divsChild>
        <w:div w:id="1209991313">
          <w:marLeft w:val="0"/>
          <w:marRight w:val="0"/>
          <w:marTop w:val="0"/>
          <w:marBottom w:val="0"/>
          <w:divBdr>
            <w:top w:val="none" w:sz="0" w:space="0" w:color="auto"/>
            <w:left w:val="none" w:sz="0" w:space="0" w:color="auto"/>
            <w:bottom w:val="none" w:sz="0" w:space="0" w:color="auto"/>
            <w:right w:val="none" w:sz="0" w:space="0" w:color="auto"/>
          </w:divBdr>
          <w:divsChild>
            <w:div w:id="1009866143">
              <w:marLeft w:val="0"/>
              <w:marRight w:val="0"/>
              <w:marTop w:val="0"/>
              <w:marBottom w:val="0"/>
              <w:divBdr>
                <w:top w:val="none" w:sz="0" w:space="0" w:color="auto"/>
                <w:left w:val="none" w:sz="0" w:space="0" w:color="auto"/>
                <w:bottom w:val="none" w:sz="0" w:space="0" w:color="auto"/>
                <w:right w:val="none" w:sz="0" w:space="0" w:color="auto"/>
              </w:divBdr>
              <w:divsChild>
                <w:div w:id="94403464">
                  <w:marLeft w:val="0"/>
                  <w:marRight w:val="0"/>
                  <w:marTop w:val="0"/>
                  <w:marBottom w:val="0"/>
                  <w:divBdr>
                    <w:top w:val="none" w:sz="0" w:space="0" w:color="auto"/>
                    <w:left w:val="none" w:sz="0" w:space="0" w:color="auto"/>
                    <w:bottom w:val="none" w:sz="0" w:space="0" w:color="auto"/>
                    <w:right w:val="none" w:sz="0" w:space="0" w:color="auto"/>
                  </w:divBdr>
                  <w:divsChild>
                    <w:div w:id="6370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36556">
      <w:bodyDiv w:val="1"/>
      <w:marLeft w:val="0"/>
      <w:marRight w:val="0"/>
      <w:marTop w:val="0"/>
      <w:marBottom w:val="0"/>
      <w:divBdr>
        <w:top w:val="none" w:sz="0" w:space="0" w:color="auto"/>
        <w:left w:val="none" w:sz="0" w:space="0" w:color="auto"/>
        <w:bottom w:val="none" w:sz="0" w:space="0" w:color="auto"/>
        <w:right w:val="none" w:sz="0" w:space="0" w:color="auto"/>
      </w:divBdr>
      <w:divsChild>
        <w:div w:id="1515805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9813147">
              <w:marLeft w:val="0"/>
              <w:marRight w:val="0"/>
              <w:marTop w:val="0"/>
              <w:marBottom w:val="0"/>
              <w:divBdr>
                <w:top w:val="none" w:sz="0" w:space="0" w:color="auto"/>
                <w:left w:val="none" w:sz="0" w:space="0" w:color="auto"/>
                <w:bottom w:val="none" w:sz="0" w:space="0" w:color="auto"/>
                <w:right w:val="none" w:sz="0" w:space="0" w:color="auto"/>
              </w:divBdr>
              <w:divsChild>
                <w:div w:id="15512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1469">
      <w:bodyDiv w:val="1"/>
      <w:marLeft w:val="0"/>
      <w:marRight w:val="0"/>
      <w:marTop w:val="0"/>
      <w:marBottom w:val="0"/>
      <w:divBdr>
        <w:top w:val="none" w:sz="0" w:space="0" w:color="auto"/>
        <w:left w:val="none" w:sz="0" w:space="0" w:color="auto"/>
        <w:bottom w:val="none" w:sz="0" w:space="0" w:color="auto"/>
        <w:right w:val="none" w:sz="0" w:space="0" w:color="auto"/>
      </w:divBdr>
      <w:divsChild>
        <w:div w:id="1635603363">
          <w:marLeft w:val="0"/>
          <w:marRight w:val="0"/>
          <w:marTop w:val="0"/>
          <w:marBottom w:val="0"/>
          <w:divBdr>
            <w:top w:val="none" w:sz="0" w:space="0" w:color="auto"/>
            <w:left w:val="none" w:sz="0" w:space="0" w:color="auto"/>
            <w:bottom w:val="none" w:sz="0" w:space="0" w:color="auto"/>
            <w:right w:val="none" w:sz="0" w:space="0" w:color="auto"/>
          </w:divBdr>
          <w:divsChild>
            <w:div w:id="817648698">
              <w:marLeft w:val="0"/>
              <w:marRight w:val="0"/>
              <w:marTop w:val="0"/>
              <w:marBottom w:val="0"/>
              <w:divBdr>
                <w:top w:val="none" w:sz="0" w:space="0" w:color="auto"/>
                <w:left w:val="none" w:sz="0" w:space="0" w:color="auto"/>
                <w:bottom w:val="none" w:sz="0" w:space="0" w:color="auto"/>
                <w:right w:val="none" w:sz="0" w:space="0" w:color="auto"/>
              </w:divBdr>
              <w:divsChild>
                <w:div w:id="1852380179">
                  <w:marLeft w:val="0"/>
                  <w:marRight w:val="0"/>
                  <w:marTop w:val="0"/>
                  <w:marBottom w:val="0"/>
                  <w:divBdr>
                    <w:top w:val="none" w:sz="0" w:space="0" w:color="auto"/>
                    <w:left w:val="none" w:sz="0" w:space="0" w:color="auto"/>
                    <w:bottom w:val="none" w:sz="0" w:space="0" w:color="auto"/>
                    <w:right w:val="none" w:sz="0" w:space="0" w:color="auto"/>
                  </w:divBdr>
                  <w:divsChild>
                    <w:div w:id="1248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433">
      <w:bodyDiv w:val="1"/>
      <w:marLeft w:val="0"/>
      <w:marRight w:val="0"/>
      <w:marTop w:val="0"/>
      <w:marBottom w:val="0"/>
      <w:divBdr>
        <w:top w:val="none" w:sz="0" w:space="0" w:color="auto"/>
        <w:left w:val="none" w:sz="0" w:space="0" w:color="auto"/>
        <w:bottom w:val="none" w:sz="0" w:space="0" w:color="auto"/>
        <w:right w:val="none" w:sz="0" w:space="0" w:color="auto"/>
      </w:divBdr>
      <w:divsChild>
        <w:div w:id="78724218">
          <w:marLeft w:val="0"/>
          <w:marRight w:val="0"/>
          <w:marTop w:val="0"/>
          <w:marBottom w:val="0"/>
          <w:divBdr>
            <w:top w:val="none" w:sz="0" w:space="0" w:color="auto"/>
            <w:left w:val="none" w:sz="0" w:space="0" w:color="auto"/>
            <w:bottom w:val="none" w:sz="0" w:space="0" w:color="auto"/>
            <w:right w:val="none" w:sz="0" w:space="0" w:color="auto"/>
          </w:divBdr>
          <w:divsChild>
            <w:div w:id="1375226735">
              <w:marLeft w:val="0"/>
              <w:marRight w:val="0"/>
              <w:marTop w:val="0"/>
              <w:marBottom w:val="0"/>
              <w:divBdr>
                <w:top w:val="none" w:sz="0" w:space="0" w:color="auto"/>
                <w:left w:val="none" w:sz="0" w:space="0" w:color="auto"/>
                <w:bottom w:val="none" w:sz="0" w:space="0" w:color="auto"/>
                <w:right w:val="none" w:sz="0" w:space="0" w:color="auto"/>
              </w:divBdr>
              <w:divsChild>
                <w:div w:id="852647337">
                  <w:marLeft w:val="0"/>
                  <w:marRight w:val="0"/>
                  <w:marTop w:val="0"/>
                  <w:marBottom w:val="0"/>
                  <w:divBdr>
                    <w:top w:val="none" w:sz="0" w:space="0" w:color="auto"/>
                    <w:left w:val="none" w:sz="0" w:space="0" w:color="auto"/>
                    <w:bottom w:val="none" w:sz="0" w:space="0" w:color="auto"/>
                    <w:right w:val="none" w:sz="0" w:space="0" w:color="auto"/>
                  </w:divBdr>
                  <w:divsChild>
                    <w:div w:id="18612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50035">
      <w:bodyDiv w:val="1"/>
      <w:marLeft w:val="0"/>
      <w:marRight w:val="0"/>
      <w:marTop w:val="0"/>
      <w:marBottom w:val="0"/>
      <w:divBdr>
        <w:top w:val="none" w:sz="0" w:space="0" w:color="auto"/>
        <w:left w:val="none" w:sz="0" w:space="0" w:color="auto"/>
        <w:bottom w:val="none" w:sz="0" w:space="0" w:color="auto"/>
        <w:right w:val="none" w:sz="0" w:space="0" w:color="auto"/>
      </w:divBdr>
      <w:divsChild>
        <w:div w:id="889806332">
          <w:marLeft w:val="0"/>
          <w:marRight w:val="0"/>
          <w:marTop w:val="0"/>
          <w:marBottom w:val="0"/>
          <w:divBdr>
            <w:top w:val="none" w:sz="0" w:space="0" w:color="auto"/>
            <w:left w:val="none" w:sz="0" w:space="0" w:color="auto"/>
            <w:bottom w:val="none" w:sz="0" w:space="0" w:color="auto"/>
            <w:right w:val="none" w:sz="0" w:space="0" w:color="auto"/>
          </w:divBdr>
          <w:divsChild>
            <w:div w:id="278533173">
              <w:marLeft w:val="0"/>
              <w:marRight w:val="0"/>
              <w:marTop w:val="0"/>
              <w:marBottom w:val="0"/>
              <w:divBdr>
                <w:top w:val="none" w:sz="0" w:space="0" w:color="auto"/>
                <w:left w:val="none" w:sz="0" w:space="0" w:color="auto"/>
                <w:bottom w:val="none" w:sz="0" w:space="0" w:color="auto"/>
                <w:right w:val="none" w:sz="0" w:space="0" w:color="auto"/>
              </w:divBdr>
              <w:divsChild>
                <w:div w:id="2003585516">
                  <w:marLeft w:val="0"/>
                  <w:marRight w:val="0"/>
                  <w:marTop w:val="0"/>
                  <w:marBottom w:val="0"/>
                  <w:divBdr>
                    <w:top w:val="none" w:sz="0" w:space="0" w:color="auto"/>
                    <w:left w:val="none" w:sz="0" w:space="0" w:color="auto"/>
                    <w:bottom w:val="none" w:sz="0" w:space="0" w:color="auto"/>
                    <w:right w:val="none" w:sz="0" w:space="0" w:color="auto"/>
                  </w:divBdr>
                  <w:divsChild>
                    <w:div w:id="3546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7776">
      <w:bodyDiv w:val="1"/>
      <w:marLeft w:val="0"/>
      <w:marRight w:val="0"/>
      <w:marTop w:val="0"/>
      <w:marBottom w:val="0"/>
      <w:divBdr>
        <w:top w:val="none" w:sz="0" w:space="0" w:color="auto"/>
        <w:left w:val="none" w:sz="0" w:space="0" w:color="auto"/>
        <w:bottom w:val="none" w:sz="0" w:space="0" w:color="auto"/>
        <w:right w:val="none" w:sz="0" w:space="0" w:color="auto"/>
      </w:divBdr>
      <w:divsChild>
        <w:div w:id="1396048314">
          <w:marLeft w:val="0"/>
          <w:marRight w:val="0"/>
          <w:marTop w:val="0"/>
          <w:marBottom w:val="0"/>
          <w:divBdr>
            <w:top w:val="none" w:sz="0" w:space="0" w:color="auto"/>
            <w:left w:val="none" w:sz="0" w:space="0" w:color="auto"/>
            <w:bottom w:val="none" w:sz="0" w:space="0" w:color="auto"/>
            <w:right w:val="none" w:sz="0" w:space="0" w:color="auto"/>
          </w:divBdr>
          <w:divsChild>
            <w:div w:id="2086104884">
              <w:marLeft w:val="0"/>
              <w:marRight w:val="0"/>
              <w:marTop w:val="0"/>
              <w:marBottom w:val="0"/>
              <w:divBdr>
                <w:top w:val="none" w:sz="0" w:space="0" w:color="auto"/>
                <w:left w:val="none" w:sz="0" w:space="0" w:color="auto"/>
                <w:bottom w:val="none" w:sz="0" w:space="0" w:color="auto"/>
                <w:right w:val="none" w:sz="0" w:space="0" w:color="auto"/>
              </w:divBdr>
              <w:divsChild>
                <w:div w:id="458690327">
                  <w:marLeft w:val="0"/>
                  <w:marRight w:val="0"/>
                  <w:marTop w:val="0"/>
                  <w:marBottom w:val="0"/>
                  <w:divBdr>
                    <w:top w:val="none" w:sz="0" w:space="0" w:color="auto"/>
                    <w:left w:val="none" w:sz="0" w:space="0" w:color="auto"/>
                    <w:bottom w:val="none" w:sz="0" w:space="0" w:color="auto"/>
                    <w:right w:val="none" w:sz="0" w:space="0" w:color="auto"/>
                  </w:divBdr>
                  <w:divsChild>
                    <w:div w:id="15831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56230">
      <w:bodyDiv w:val="1"/>
      <w:marLeft w:val="0"/>
      <w:marRight w:val="0"/>
      <w:marTop w:val="0"/>
      <w:marBottom w:val="0"/>
      <w:divBdr>
        <w:top w:val="none" w:sz="0" w:space="0" w:color="auto"/>
        <w:left w:val="none" w:sz="0" w:space="0" w:color="auto"/>
        <w:bottom w:val="none" w:sz="0" w:space="0" w:color="auto"/>
        <w:right w:val="none" w:sz="0" w:space="0" w:color="auto"/>
      </w:divBdr>
      <w:divsChild>
        <w:div w:id="1399982259">
          <w:marLeft w:val="0"/>
          <w:marRight w:val="0"/>
          <w:marTop w:val="0"/>
          <w:marBottom w:val="0"/>
          <w:divBdr>
            <w:top w:val="none" w:sz="0" w:space="0" w:color="auto"/>
            <w:left w:val="none" w:sz="0" w:space="0" w:color="auto"/>
            <w:bottom w:val="none" w:sz="0" w:space="0" w:color="auto"/>
            <w:right w:val="none" w:sz="0" w:space="0" w:color="auto"/>
          </w:divBdr>
          <w:divsChild>
            <w:div w:id="805779699">
              <w:marLeft w:val="0"/>
              <w:marRight w:val="0"/>
              <w:marTop w:val="0"/>
              <w:marBottom w:val="0"/>
              <w:divBdr>
                <w:top w:val="none" w:sz="0" w:space="0" w:color="auto"/>
                <w:left w:val="none" w:sz="0" w:space="0" w:color="auto"/>
                <w:bottom w:val="none" w:sz="0" w:space="0" w:color="auto"/>
                <w:right w:val="none" w:sz="0" w:space="0" w:color="auto"/>
              </w:divBdr>
              <w:divsChild>
                <w:div w:id="1672374614">
                  <w:marLeft w:val="0"/>
                  <w:marRight w:val="0"/>
                  <w:marTop w:val="0"/>
                  <w:marBottom w:val="0"/>
                  <w:divBdr>
                    <w:top w:val="none" w:sz="0" w:space="0" w:color="auto"/>
                    <w:left w:val="none" w:sz="0" w:space="0" w:color="auto"/>
                    <w:bottom w:val="none" w:sz="0" w:space="0" w:color="auto"/>
                    <w:right w:val="none" w:sz="0" w:space="0" w:color="auto"/>
                  </w:divBdr>
                  <w:divsChild>
                    <w:div w:id="1649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10620">
      <w:bodyDiv w:val="1"/>
      <w:marLeft w:val="0"/>
      <w:marRight w:val="0"/>
      <w:marTop w:val="0"/>
      <w:marBottom w:val="0"/>
      <w:divBdr>
        <w:top w:val="none" w:sz="0" w:space="0" w:color="auto"/>
        <w:left w:val="none" w:sz="0" w:space="0" w:color="auto"/>
        <w:bottom w:val="none" w:sz="0" w:space="0" w:color="auto"/>
        <w:right w:val="none" w:sz="0" w:space="0" w:color="auto"/>
      </w:divBdr>
      <w:divsChild>
        <w:div w:id="729694261">
          <w:marLeft w:val="0"/>
          <w:marRight w:val="0"/>
          <w:marTop w:val="0"/>
          <w:marBottom w:val="0"/>
          <w:divBdr>
            <w:top w:val="none" w:sz="0" w:space="0" w:color="auto"/>
            <w:left w:val="none" w:sz="0" w:space="0" w:color="auto"/>
            <w:bottom w:val="none" w:sz="0" w:space="0" w:color="auto"/>
            <w:right w:val="none" w:sz="0" w:space="0" w:color="auto"/>
          </w:divBdr>
          <w:divsChild>
            <w:div w:id="1330864006">
              <w:marLeft w:val="0"/>
              <w:marRight w:val="0"/>
              <w:marTop w:val="0"/>
              <w:marBottom w:val="0"/>
              <w:divBdr>
                <w:top w:val="none" w:sz="0" w:space="0" w:color="auto"/>
                <w:left w:val="none" w:sz="0" w:space="0" w:color="auto"/>
                <w:bottom w:val="none" w:sz="0" w:space="0" w:color="auto"/>
                <w:right w:val="none" w:sz="0" w:space="0" w:color="auto"/>
              </w:divBdr>
              <w:divsChild>
                <w:div w:id="2027518136">
                  <w:marLeft w:val="0"/>
                  <w:marRight w:val="0"/>
                  <w:marTop w:val="0"/>
                  <w:marBottom w:val="0"/>
                  <w:divBdr>
                    <w:top w:val="none" w:sz="0" w:space="0" w:color="auto"/>
                    <w:left w:val="none" w:sz="0" w:space="0" w:color="auto"/>
                    <w:bottom w:val="none" w:sz="0" w:space="0" w:color="auto"/>
                    <w:right w:val="none" w:sz="0" w:space="0" w:color="auto"/>
                  </w:divBdr>
                  <w:divsChild>
                    <w:div w:id="9994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100422">
      <w:bodyDiv w:val="1"/>
      <w:marLeft w:val="0"/>
      <w:marRight w:val="0"/>
      <w:marTop w:val="0"/>
      <w:marBottom w:val="0"/>
      <w:divBdr>
        <w:top w:val="none" w:sz="0" w:space="0" w:color="auto"/>
        <w:left w:val="none" w:sz="0" w:space="0" w:color="auto"/>
        <w:bottom w:val="none" w:sz="0" w:space="0" w:color="auto"/>
        <w:right w:val="none" w:sz="0" w:space="0" w:color="auto"/>
      </w:divBdr>
    </w:div>
    <w:div w:id="1081289394">
      <w:bodyDiv w:val="1"/>
      <w:marLeft w:val="0"/>
      <w:marRight w:val="0"/>
      <w:marTop w:val="0"/>
      <w:marBottom w:val="0"/>
      <w:divBdr>
        <w:top w:val="none" w:sz="0" w:space="0" w:color="auto"/>
        <w:left w:val="none" w:sz="0" w:space="0" w:color="auto"/>
        <w:bottom w:val="none" w:sz="0" w:space="0" w:color="auto"/>
        <w:right w:val="none" w:sz="0" w:space="0" w:color="auto"/>
      </w:divBdr>
      <w:divsChild>
        <w:div w:id="968165101">
          <w:marLeft w:val="0"/>
          <w:marRight w:val="0"/>
          <w:marTop w:val="0"/>
          <w:marBottom w:val="0"/>
          <w:divBdr>
            <w:top w:val="none" w:sz="0" w:space="0" w:color="auto"/>
            <w:left w:val="none" w:sz="0" w:space="0" w:color="auto"/>
            <w:bottom w:val="none" w:sz="0" w:space="0" w:color="auto"/>
            <w:right w:val="none" w:sz="0" w:space="0" w:color="auto"/>
          </w:divBdr>
          <w:divsChild>
            <w:div w:id="889341782">
              <w:marLeft w:val="0"/>
              <w:marRight w:val="0"/>
              <w:marTop w:val="0"/>
              <w:marBottom w:val="0"/>
              <w:divBdr>
                <w:top w:val="none" w:sz="0" w:space="0" w:color="auto"/>
                <w:left w:val="none" w:sz="0" w:space="0" w:color="auto"/>
                <w:bottom w:val="none" w:sz="0" w:space="0" w:color="auto"/>
                <w:right w:val="none" w:sz="0" w:space="0" w:color="auto"/>
              </w:divBdr>
              <w:divsChild>
                <w:div w:id="1672830443">
                  <w:marLeft w:val="0"/>
                  <w:marRight w:val="0"/>
                  <w:marTop w:val="0"/>
                  <w:marBottom w:val="0"/>
                  <w:divBdr>
                    <w:top w:val="none" w:sz="0" w:space="0" w:color="auto"/>
                    <w:left w:val="none" w:sz="0" w:space="0" w:color="auto"/>
                    <w:bottom w:val="none" w:sz="0" w:space="0" w:color="auto"/>
                    <w:right w:val="none" w:sz="0" w:space="0" w:color="auto"/>
                  </w:divBdr>
                  <w:divsChild>
                    <w:div w:id="16618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81549">
      <w:bodyDiv w:val="1"/>
      <w:marLeft w:val="0"/>
      <w:marRight w:val="0"/>
      <w:marTop w:val="0"/>
      <w:marBottom w:val="0"/>
      <w:divBdr>
        <w:top w:val="none" w:sz="0" w:space="0" w:color="auto"/>
        <w:left w:val="none" w:sz="0" w:space="0" w:color="auto"/>
        <w:bottom w:val="none" w:sz="0" w:space="0" w:color="auto"/>
        <w:right w:val="none" w:sz="0" w:space="0" w:color="auto"/>
      </w:divBdr>
      <w:divsChild>
        <w:div w:id="1726415537">
          <w:marLeft w:val="0"/>
          <w:marRight w:val="0"/>
          <w:marTop w:val="0"/>
          <w:marBottom w:val="0"/>
          <w:divBdr>
            <w:top w:val="none" w:sz="0" w:space="0" w:color="auto"/>
            <w:left w:val="none" w:sz="0" w:space="0" w:color="auto"/>
            <w:bottom w:val="none" w:sz="0" w:space="0" w:color="auto"/>
            <w:right w:val="none" w:sz="0" w:space="0" w:color="auto"/>
          </w:divBdr>
          <w:divsChild>
            <w:div w:id="1490444070">
              <w:marLeft w:val="0"/>
              <w:marRight w:val="0"/>
              <w:marTop w:val="0"/>
              <w:marBottom w:val="0"/>
              <w:divBdr>
                <w:top w:val="none" w:sz="0" w:space="0" w:color="auto"/>
                <w:left w:val="none" w:sz="0" w:space="0" w:color="auto"/>
                <w:bottom w:val="none" w:sz="0" w:space="0" w:color="auto"/>
                <w:right w:val="none" w:sz="0" w:space="0" w:color="auto"/>
              </w:divBdr>
              <w:divsChild>
                <w:div w:id="1875579731">
                  <w:marLeft w:val="0"/>
                  <w:marRight w:val="0"/>
                  <w:marTop w:val="0"/>
                  <w:marBottom w:val="0"/>
                  <w:divBdr>
                    <w:top w:val="none" w:sz="0" w:space="0" w:color="auto"/>
                    <w:left w:val="none" w:sz="0" w:space="0" w:color="auto"/>
                    <w:bottom w:val="none" w:sz="0" w:space="0" w:color="auto"/>
                    <w:right w:val="none" w:sz="0" w:space="0" w:color="auto"/>
                  </w:divBdr>
                  <w:divsChild>
                    <w:div w:id="4687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866123">
      <w:bodyDiv w:val="1"/>
      <w:marLeft w:val="0"/>
      <w:marRight w:val="0"/>
      <w:marTop w:val="0"/>
      <w:marBottom w:val="0"/>
      <w:divBdr>
        <w:top w:val="none" w:sz="0" w:space="0" w:color="auto"/>
        <w:left w:val="none" w:sz="0" w:space="0" w:color="auto"/>
        <w:bottom w:val="none" w:sz="0" w:space="0" w:color="auto"/>
        <w:right w:val="none" w:sz="0" w:space="0" w:color="auto"/>
      </w:divBdr>
    </w:div>
    <w:div w:id="1152256849">
      <w:bodyDiv w:val="1"/>
      <w:marLeft w:val="0"/>
      <w:marRight w:val="0"/>
      <w:marTop w:val="0"/>
      <w:marBottom w:val="0"/>
      <w:divBdr>
        <w:top w:val="none" w:sz="0" w:space="0" w:color="auto"/>
        <w:left w:val="none" w:sz="0" w:space="0" w:color="auto"/>
        <w:bottom w:val="none" w:sz="0" w:space="0" w:color="auto"/>
        <w:right w:val="none" w:sz="0" w:space="0" w:color="auto"/>
      </w:divBdr>
      <w:divsChild>
        <w:div w:id="1447693985">
          <w:marLeft w:val="0"/>
          <w:marRight w:val="0"/>
          <w:marTop w:val="0"/>
          <w:marBottom w:val="0"/>
          <w:divBdr>
            <w:top w:val="none" w:sz="0" w:space="0" w:color="auto"/>
            <w:left w:val="none" w:sz="0" w:space="0" w:color="auto"/>
            <w:bottom w:val="none" w:sz="0" w:space="0" w:color="auto"/>
            <w:right w:val="none" w:sz="0" w:space="0" w:color="auto"/>
          </w:divBdr>
          <w:divsChild>
            <w:div w:id="59981544">
              <w:marLeft w:val="0"/>
              <w:marRight w:val="0"/>
              <w:marTop w:val="0"/>
              <w:marBottom w:val="0"/>
              <w:divBdr>
                <w:top w:val="none" w:sz="0" w:space="0" w:color="auto"/>
                <w:left w:val="none" w:sz="0" w:space="0" w:color="auto"/>
                <w:bottom w:val="none" w:sz="0" w:space="0" w:color="auto"/>
                <w:right w:val="none" w:sz="0" w:space="0" w:color="auto"/>
              </w:divBdr>
              <w:divsChild>
                <w:div w:id="1055275255">
                  <w:marLeft w:val="0"/>
                  <w:marRight w:val="0"/>
                  <w:marTop w:val="0"/>
                  <w:marBottom w:val="0"/>
                  <w:divBdr>
                    <w:top w:val="none" w:sz="0" w:space="0" w:color="auto"/>
                    <w:left w:val="none" w:sz="0" w:space="0" w:color="auto"/>
                    <w:bottom w:val="none" w:sz="0" w:space="0" w:color="auto"/>
                    <w:right w:val="none" w:sz="0" w:space="0" w:color="auto"/>
                  </w:divBdr>
                  <w:divsChild>
                    <w:div w:id="13003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49483">
      <w:bodyDiv w:val="1"/>
      <w:marLeft w:val="0"/>
      <w:marRight w:val="0"/>
      <w:marTop w:val="0"/>
      <w:marBottom w:val="0"/>
      <w:divBdr>
        <w:top w:val="none" w:sz="0" w:space="0" w:color="auto"/>
        <w:left w:val="none" w:sz="0" w:space="0" w:color="auto"/>
        <w:bottom w:val="none" w:sz="0" w:space="0" w:color="auto"/>
        <w:right w:val="none" w:sz="0" w:space="0" w:color="auto"/>
      </w:divBdr>
      <w:divsChild>
        <w:div w:id="2086994652">
          <w:marLeft w:val="0"/>
          <w:marRight w:val="0"/>
          <w:marTop w:val="0"/>
          <w:marBottom w:val="0"/>
          <w:divBdr>
            <w:top w:val="none" w:sz="0" w:space="0" w:color="auto"/>
            <w:left w:val="none" w:sz="0" w:space="0" w:color="auto"/>
            <w:bottom w:val="none" w:sz="0" w:space="0" w:color="auto"/>
            <w:right w:val="none" w:sz="0" w:space="0" w:color="auto"/>
          </w:divBdr>
          <w:divsChild>
            <w:div w:id="1543782548">
              <w:marLeft w:val="0"/>
              <w:marRight w:val="0"/>
              <w:marTop w:val="0"/>
              <w:marBottom w:val="0"/>
              <w:divBdr>
                <w:top w:val="none" w:sz="0" w:space="0" w:color="auto"/>
                <w:left w:val="none" w:sz="0" w:space="0" w:color="auto"/>
                <w:bottom w:val="none" w:sz="0" w:space="0" w:color="auto"/>
                <w:right w:val="none" w:sz="0" w:space="0" w:color="auto"/>
              </w:divBdr>
              <w:divsChild>
                <w:div w:id="1976763201">
                  <w:marLeft w:val="0"/>
                  <w:marRight w:val="0"/>
                  <w:marTop w:val="0"/>
                  <w:marBottom w:val="0"/>
                  <w:divBdr>
                    <w:top w:val="none" w:sz="0" w:space="0" w:color="auto"/>
                    <w:left w:val="none" w:sz="0" w:space="0" w:color="auto"/>
                    <w:bottom w:val="none" w:sz="0" w:space="0" w:color="auto"/>
                    <w:right w:val="none" w:sz="0" w:space="0" w:color="auto"/>
                  </w:divBdr>
                  <w:divsChild>
                    <w:div w:id="20082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10928">
      <w:bodyDiv w:val="1"/>
      <w:marLeft w:val="0"/>
      <w:marRight w:val="0"/>
      <w:marTop w:val="0"/>
      <w:marBottom w:val="0"/>
      <w:divBdr>
        <w:top w:val="none" w:sz="0" w:space="0" w:color="auto"/>
        <w:left w:val="none" w:sz="0" w:space="0" w:color="auto"/>
        <w:bottom w:val="none" w:sz="0" w:space="0" w:color="auto"/>
        <w:right w:val="none" w:sz="0" w:space="0" w:color="auto"/>
      </w:divBdr>
      <w:divsChild>
        <w:div w:id="2131242860">
          <w:marLeft w:val="0"/>
          <w:marRight w:val="0"/>
          <w:marTop w:val="0"/>
          <w:marBottom w:val="0"/>
          <w:divBdr>
            <w:top w:val="none" w:sz="0" w:space="0" w:color="auto"/>
            <w:left w:val="none" w:sz="0" w:space="0" w:color="auto"/>
            <w:bottom w:val="none" w:sz="0" w:space="0" w:color="auto"/>
            <w:right w:val="none" w:sz="0" w:space="0" w:color="auto"/>
          </w:divBdr>
          <w:divsChild>
            <w:div w:id="447312150">
              <w:marLeft w:val="0"/>
              <w:marRight w:val="0"/>
              <w:marTop w:val="0"/>
              <w:marBottom w:val="0"/>
              <w:divBdr>
                <w:top w:val="none" w:sz="0" w:space="0" w:color="auto"/>
                <w:left w:val="none" w:sz="0" w:space="0" w:color="auto"/>
                <w:bottom w:val="none" w:sz="0" w:space="0" w:color="auto"/>
                <w:right w:val="none" w:sz="0" w:space="0" w:color="auto"/>
              </w:divBdr>
              <w:divsChild>
                <w:div w:id="294874941">
                  <w:marLeft w:val="0"/>
                  <w:marRight w:val="0"/>
                  <w:marTop w:val="0"/>
                  <w:marBottom w:val="0"/>
                  <w:divBdr>
                    <w:top w:val="none" w:sz="0" w:space="0" w:color="auto"/>
                    <w:left w:val="none" w:sz="0" w:space="0" w:color="auto"/>
                    <w:bottom w:val="none" w:sz="0" w:space="0" w:color="auto"/>
                    <w:right w:val="none" w:sz="0" w:space="0" w:color="auto"/>
                  </w:divBdr>
                  <w:divsChild>
                    <w:div w:id="2860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47763">
      <w:bodyDiv w:val="1"/>
      <w:marLeft w:val="0"/>
      <w:marRight w:val="0"/>
      <w:marTop w:val="0"/>
      <w:marBottom w:val="0"/>
      <w:divBdr>
        <w:top w:val="none" w:sz="0" w:space="0" w:color="auto"/>
        <w:left w:val="none" w:sz="0" w:space="0" w:color="auto"/>
        <w:bottom w:val="none" w:sz="0" w:space="0" w:color="auto"/>
        <w:right w:val="none" w:sz="0" w:space="0" w:color="auto"/>
      </w:divBdr>
      <w:divsChild>
        <w:div w:id="2115897790">
          <w:marLeft w:val="0"/>
          <w:marRight w:val="0"/>
          <w:marTop w:val="0"/>
          <w:marBottom w:val="0"/>
          <w:divBdr>
            <w:top w:val="none" w:sz="0" w:space="0" w:color="auto"/>
            <w:left w:val="none" w:sz="0" w:space="0" w:color="auto"/>
            <w:bottom w:val="none" w:sz="0" w:space="0" w:color="auto"/>
            <w:right w:val="none" w:sz="0" w:space="0" w:color="auto"/>
          </w:divBdr>
          <w:divsChild>
            <w:div w:id="953899031">
              <w:marLeft w:val="0"/>
              <w:marRight w:val="0"/>
              <w:marTop w:val="0"/>
              <w:marBottom w:val="0"/>
              <w:divBdr>
                <w:top w:val="none" w:sz="0" w:space="0" w:color="auto"/>
                <w:left w:val="none" w:sz="0" w:space="0" w:color="auto"/>
                <w:bottom w:val="none" w:sz="0" w:space="0" w:color="auto"/>
                <w:right w:val="none" w:sz="0" w:space="0" w:color="auto"/>
              </w:divBdr>
              <w:divsChild>
                <w:div w:id="641497770">
                  <w:marLeft w:val="0"/>
                  <w:marRight w:val="0"/>
                  <w:marTop w:val="0"/>
                  <w:marBottom w:val="0"/>
                  <w:divBdr>
                    <w:top w:val="none" w:sz="0" w:space="0" w:color="auto"/>
                    <w:left w:val="none" w:sz="0" w:space="0" w:color="auto"/>
                    <w:bottom w:val="none" w:sz="0" w:space="0" w:color="auto"/>
                    <w:right w:val="none" w:sz="0" w:space="0" w:color="auto"/>
                  </w:divBdr>
                  <w:divsChild>
                    <w:div w:id="981083103">
                      <w:marLeft w:val="0"/>
                      <w:marRight w:val="0"/>
                      <w:marTop w:val="0"/>
                      <w:marBottom w:val="0"/>
                      <w:divBdr>
                        <w:top w:val="none" w:sz="0" w:space="0" w:color="auto"/>
                        <w:left w:val="none" w:sz="0" w:space="0" w:color="auto"/>
                        <w:bottom w:val="none" w:sz="0" w:space="0" w:color="auto"/>
                        <w:right w:val="none" w:sz="0" w:space="0" w:color="auto"/>
                      </w:divBdr>
                    </w:div>
                  </w:divsChild>
                </w:div>
                <w:div w:id="634913710">
                  <w:marLeft w:val="0"/>
                  <w:marRight w:val="0"/>
                  <w:marTop w:val="0"/>
                  <w:marBottom w:val="0"/>
                  <w:divBdr>
                    <w:top w:val="none" w:sz="0" w:space="0" w:color="auto"/>
                    <w:left w:val="none" w:sz="0" w:space="0" w:color="auto"/>
                    <w:bottom w:val="none" w:sz="0" w:space="0" w:color="auto"/>
                    <w:right w:val="none" w:sz="0" w:space="0" w:color="auto"/>
                  </w:divBdr>
                  <w:divsChild>
                    <w:div w:id="200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3360">
      <w:bodyDiv w:val="1"/>
      <w:marLeft w:val="0"/>
      <w:marRight w:val="0"/>
      <w:marTop w:val="0"/>
      <w:marBottom w:val="0"/>
      <w:divBdr>
        <w:top w:val="none" w:sz="0" w:space="0" w:color="auto"/>
        <w:left w:val="none" w:sz="0" w:space="0" w:color="auto"/>
        <w:bottom w:val="none" w:sz="0" w:space="0" w:color="auto"/>
        <w:right w:val="none" w:sz="0" w:space="0" w:color="auto"/>
      </w:divBdr>
      <w:divsChild>
        <w:div w:id="2053265843">
          <w:marLeft w:val="0"/>
          <w:marRight w:val="0"/>
          <w:marTop w:val="0"/>
          <w:marBottom w:val="0"/>
          <w:divBdr>
            <w:top w:val="none" w:sz="0" w:space="0" w:color="auto"/>
            <w:left w:val="none" w:sz="0" w:space="0" w:color="auto"/>
            <w:bottom w:val="none" w:sz="0" w:space="0" w:color="auto"/>
            <w:right w:val="none" w:sz="0" w:space="0" w:color="auto"/>
          </w:divBdr>
          <w:divsChild>
            <w:div w:id="551884614">
              <w:marLeft w:val="0"/>
              <w:marRight w:val="0"/>
              <w:marTop w:val="0"/>
              <w:marBottom w:val="0"/>
              <w:divBdr>
                <w:top w:val="none" w:sz="0" w:space="0" w:color="auto"/>
                <w:left w:val="none" w:sz="0" w:space="0" w:color="auto"/>
                <w:bottom w:val="none" w:sz="0" w:space="0" w:color="auto"/>
                <w:right w:val="none" w:sz="0" w:space="0" w:color="auto"/>
              </w:divBdr>
              <w:divsChild>
                <w:div w:id="1769503773">
                  <w:marLeft w:val="0"/>
                  <w:marRight w:val="0"/>
                  <w:marTop w:val="0"/>
                  <w:marBottom w:val="0"/>
                  <w:divBdr>
                    <w:top w:val="none" w:sz="0" w:space="0" w:color="auto"/>
                    <w:left w:val="none" w:sz="0" w:space="0" w:color="auto"/>
                    <w:bottom w:val="none" w:sz="0" w:space="0" w:color="auto"/>
                    <w:right w:val="none" w:sz="0" w:space="0" w:color="auto"/>
                  </w:divBdr>
                  <w:divsChild>
                    <w:div w:id="16317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43175">
      <w:bodyDiv w:val="1"/>
      <w:marLeft w:val="0"/>
      <w:marRight w:val="0"/>
      <w:marTop w:val="0"/>
      <w:marBottom w:val="0"/>
      <w:divBdr>
        <w:top w:val="none" w:sz="0" w:space="0" w:color="auto"/>
        <w:left w:val="none" w:sz="0" w:space="0" w:color="auto"/>
        <w:bottom w:val="none" w:sz="0" w:space="0" w:color="auto"/>
        <w:right w:val="none" w:sz="0" w:space="0" w:color="auto"/>
      </w:divBdr>
      <w:divsChild>
        <w:div w:id="909851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5901771">
              <w:marLeft w:val="0"/>
              <w:marRight w:val="0"/>
              <w:marTop w:val="0"/>
              <w:marBottom w:val="0"/>
              <w:divBdr>
                <w:top w:val="none" w:sz="0" w:space="0" w:color="auto"/>
                <w:left w:val="none" w:sz="0" w:space="0" w:color="auto"/>
                <w:bottom w:val="none" w:sz="0" w:space="0" w:color="auto"/>
                <w:right w:val="none" w:sz="0" w:space="0" w:color="auto"/>
              </w:divBdr>
              <w:divsChild>
                <w:div w:id="17342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1640">
      <w:bodyDiv w:val="1"/>
      <w:marLeft w:val="0"/>
      <w:marRight w:val="0"/>
      <w:marTop w:val="0"/>
      <w:marBottom w:val="0"/>
      <w:divBdr>
        <w:top w:val="none" w:sz="0" w:space="0" w:color="auto"/>
        <w:left w:val="none" w:sz="0" w:space="0" w:color="auto"/>
        <w:bottom w:val="none" w:sz="0" w:space="0" w:color="auto"/>
        <w:right w:val="none" w:sz="0" w:space="0" w:color="auto"/>
      </w:divBdr>
      <w:divsChild>
        <w:div w:id="154997473">
          <w:marLeft w:val="0"/>
          <w:marRight w:val="0"/>
          <w:marTop w:val="0"/>
          <w:marBottom w:val="0"/>
          <w:divBdr>
            <w:top w:val="none" w:sz="0" w:space="0" w:color="auto"/>
            <w:left w:val="none" w:sz="0" w:space="0" w:color="auto"/>
            <w:bottom w:val="none" w:sz="0" w:space="0" w:color="auto"/>
            <w:right w:val="none" w:sz="0" w:space="0" w:color="auto"/>
          </w:divBdr>
          <w:divsChild>
            <w:div w:id="300430493">
              <w:marLeft w:val="0"/>
              <w:marRight w:val="0"/>
              <w:marTop w:val="0"/>
              <w:marBottom w:val="0"/>
              <w:divBdr>
                <w:top w:val="none" w:sz="0" w:space="0" w:color="auto"/>
                <w:left w:val="none" w:sz="0" w:space="0" w:color="auto"/>
                <w:bottom w:val="none" w:sz="0" w:space="0" w:color="auto"/>
                <w:right w:val="none" w:sz="0" w:space="0" w:color="auto"/>
              </w:divBdr>
              <w:divsChild>
                <w:div w:id="168059264">
                  <w:marLeft w:val="0"/>
                  <w:marRight w:val="0"/>
                  <w:marTop w:val="0"/>
                  <w:marBottom w:val="0"/>
                  <w:divBdr>
                    <w:top w:val="none" w:sz="0" w:space="0" w:color="auto"/>
                    <w:left w:val="none" w:sz="0" w:space="0" w:color="auto"/>
                    <w:bottom w:val="none" w:sz="0" w:space="0" w:color="auto"/>
                    <w:right w:val="none" w:sz="0" w:space="0" w:color="auto"/>
                  </w:divBdr>
                  <w:divsChild>
                    <w:div w:id="7098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5471">
      <w:bodyDiv w:val="1"/>
      <w:marLeft w:val="0"/>
      <w:marRight w:val="0"/>
      <w:marTop w:val="0"/>
      <w:marBottom w:val="0"/>
      <w:divBdr>
        <w:top w:val="none" w:sz="0" w:space="0" w:color="auto"/>
        <w:left w:val="none" w:sz="0" w:space="0" w:color="auto"/>
        <w:bottom w:val="none" w:sz="0" w:space="0" w:color="auto"/>
        <w:right w:val="none" w:sz="0" w:space="0" w:color="auto"/>
      </w:divBdr>
      <w:divsChild>
        <w:div w:id="2125537981">
          <w:marLeft w:val="0"/>
          <w:marRight w:val="0"/>
          <w:marTop w:val="0"/>
          <w:marBottom w:val="0"/>
          <w:divBdr>
            <w:top w:val="none" w:sz="0" w:space="0" w:color="auto"/>
            <w:left w:val="none" w:sz="0" w:space="0" w:color="auto"/>
            <w:bottom w:val="none" w:sz="0" w:space="0" w:color="auto"/>
            <w:right w:val="none" w:sz="0" w:space="0" w:color="auto"/>
          </w:divBdr>
          <w:divsChild>
            <w:div w:id="1190680846">
              <w:marLeft w:val="0"/>
              <w:marRight w:val="0"/>
              <w:marTop w:val="0"/>
              <w:marBottom w:val="0"/>
              <w:divBdr>
                <w:top w:val="none" w:sz="0" w:space="0" w:color="auto"/>
                <w:left w:val="none" w:sz="0" w:space="0" w:color="auto"/>
                <w:bottom w:val="none" w:sz="0" w:space="0" w:color="auto"/>
                <w:right w:val="none" w:sz="0" w:space="0" w:color="auto"/>
              </w:divBdr>
              <w:divsChild>
                <w:div w:id="1281306089">
                  <w:marLeft w:val="0"/>
                  <w:marRight w:val="0"/>
                  <w:marTop w:val="0"/>
                  <w:marBottom w:val="0"/>
                  <w:divBdr>
                    <w:top w:val="none" w:sz="0" w:space="0" w:color="auto"/>
                    <w:left w:val="none" w:sz="0" w:space="0" w:color="auto"/>
                    <w:bottom w:val="none" w:sz="0" w:space="0" w:color="auto"/>
                    <w:right w:val="none" w:sz="0" w:space="0" w:color="auto"/>
                  </w:divBdr>
                  <w:divsChild>
                    <w:div w:id="849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7057">
      <w:bodyDiv w:val="1"/>
      <w:marLeft w:val="0"/>
      <w:marRight w:val="0"/>
      <w:marTop w:val="0"/>
      <w:marBottom w:val="0"/>
      <w:divBdr>
        <w:top w:val="none" w:sz="0" w:space="0" w:color="auto"/>
        <w:left w:val="none" w:sz="0" w:space="0" w:color="auto"/>
        <w:bottom w:val="none" w:sz="0" w:space="0" w:color="auto"/>
        <w:right w:val="none" w:sz="0" w:space="0" w:color="auto"/>
      </w:divBdr>
      <w:divsChild>
        <w:div w:id="1799764077">
          <w:marLeft w:val="0"/>
          <w:marRight w:val="0"/>
          <w:marTop w:val="0"/>
          <w:marBottom w:val="0"/>
          <w:divBdr>
            <w:top w:val="none" w:sz="0" w:space="0" w:color="auto"/>
            <w:left w:val="none" w:sz="0" w:space="0" w:color="auto"/>
            <w:bottom w:val="none" w:sz="0" w:space="0" w:color="auto"/>
            <w:right w:val="none" w:sz="0" w:space="0" w:color="auto"/>
          </w:divBdr>
          <w:divsChild>
            <w:div w:id="1925452434">
              <w:marLeft w:val="0"/>
              <w:marRight w:val="0"/>
              <w:marTop w:val="0"/>
              <w:marBottom w:val="0"/>
              <w:divBdr>
                <w:top w:val="none" w:sz="0" w:space="0" w:color="auto"/>
                <w:left w:val="none" w:sz="0" w:space="0" w:color="auto"/>
                <w:bottom w:val="none" w:sz="0" w:space="0" w:color="auto"/>
                <w:right w:val="none" w:sz="0" w:space="0" w:color="auto"/>
              </w:divBdr>
              <w:divsChild>
                <w:div w:id="644168301">
                  <w:marLeft w:val="0"/>
                  <w:marRight w:val="0"/>
                  <w:marTop w:val="0"/>
                  <w:marBottom w:val="0"/>
                  <w:divBdr>
                    <w:top w:val="none" w:sz="0" w:space="0" w:color="auto"/>
                    <w:left w:val="none" w:sz="0" w:space="0" w:color="auto"/>
                    <w:bottom w:val="none" w:sz="0" w:space="0" w:color="auto"/>
                    <w:right w:val="none" w:sz="0" w:space="0" w:color="auto"/>
                  </w:divBdr>
                  <w:divsChild>
                    <w:div w:id="16121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1924">
      <w:bodyDiv w:val="1"/>
      <w:marLeft w:val="0"/>
      <w:marRight w:val="0"/>
      <w:marTop w:val="0"/>
      <w:marBottom w:val="0"/>
      <w:divBdr>
        <w:top w:val="none" w:sz="0" w:space="0" w:color="auto"/>
        <w:left w:val="none" w:sz="0" w:space="0" w:color="auto"/>
        <w:bottom w:val="none" w:sz="0" w:space="0" w:color="auto"/>
        <w:right w:val="none" w:sz="0" w:space="0" w:color="auto"/>
      </w:divBdr>
      <w:divsChild>
        <w:div w:id="943656416">
          <w:marLeft w:val="0"/>
          <w:marRight w:val="0"/>
          <w:marTop w:val="0"/>
          <w:marBottom w:val="0"/>
          <w:divBdr>
            <w:top w:val="none" w:sz="0" w:space="0" w:color="auto"/>
            <w:left w:val="none" w:sz="0" w:space="0" w:color="auto"/>
            <w:bottom w:val="none" w:sz="0" w:space="0" w:color="auto"/>
            <w:right w:val="none" w:sz="0" w:space="0" w:color="auto"/>
          </w:divBdr>
          <w:divsChild>
            <w:div w:id="728265003">
              <w:marLeft w:val="0"/>
              <w:marRight w:val="0"/>
              <w:marTop w:val="0"/>
              <w:marBottom w:val="0"/>
              <w:divBdr>
                <w:top w:val="none" w:sz="0" w:space="0" w:color="auto"/>
                <w:left w:val="none" w:sz="0" w:space="0" w:color="auto"/>
                <w:bottom w:val="none" w:sz="0" w:space="0" w:color="auto"/>
                <w:right w:val="none" w:sz="0" w:space="0" w:color="auto"/>
              </w:divBdr>
              <w:divsChild>
                <w:div w:id="1719083445">
                  <w:marLeft w:val="0"/>
                  <w:marRight w:val="0"/>
                  <w:marTop w:val="0"/>
                  <w:marBottom w:val="0"/>
                  <w:divBdr>
                    <w:top w:val="none" w:sz="0" w:space="0" w:color="auto"/>
                    <w:left w:val="none" w:sz="0" w:space="0" w:color="auto"/>
                    <w:bottom w:val="none" w:sz="0" w:space="0" w:color="auto"/>
                    <w:right w:val="none" w:sz="0" w:space="0" w:color="auto"/>
                  </w:divBdr>
                  <w:divsChild>
                    <w:div w:id="1632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5406">
      <w:bodyDiv w:val="1"/>
      <w:marLeft w:val="0"/>
      <w:marRight w:val="0"/>
      <w:marTop w:val="0"/>
      <w:marBottom w:val="0"/>
      <w:divBdr>
        <w:top w:val="none" w:sz="0" w:space="0" w:color="auto"/>
        <w:left w:val="none" w:sz="0" w:space="0" w:color="auto"/>
        <w:bottom w:val="none" w:sz="0" w:space="0" w:color="auto"/>
        <w:right w:val="none" w:sz="0" w:space="0" w:color="auto"/>
      </w:divBdr>
      <w:divsChild>
        <w:div w:id="792333115">
          <w:marLeft w:val="0"/>
          <w:marRight w:val="0"/>
          <w:marTop w:val="0"/>
          <w:marBottom w:val="0"/>
          <w:divBdr>
            <w:top w:val="none" w:sz="0" w:space="0" w:color="auto"/>
            <w:left w:val="none" w:sz="0" w:space="0" w:color="auto"/>
            <w:bottom w:val="none" w:sz="0" w:space="0" w:color="auto"/>
            <w:right w:val="none" w:sz="0" w:space="0" w:color="auto"/>
          </w:divBdr>
          <w:divsChild>
            <w:div w:id="1019040735">
              <w:marLeft w:val="0"/>
              <w:marRight w:val="0"/>
              <w:marTop w:val="0"/>
              <w:marBottom w:val="0"/>
              <w:divBdr>
                <w:top w:val="none" w:sz="0" w:space="0" w:color="auto"/>
                <w:left w:val="none" w:sz="0" w:space="0" w:color="auto"/>
                <w:bottom w:val="none" w:sz="0" w:space="0" w:color="auto"/>
                <w:right w:val="none" w:sz="0" w:space="0" w:color="auto"/>
              </w:divBdr>
              <w:divsChild>
                <w:div w:id="1060518350">
                  <w:marLeft w:val="0"/>
                  <w:marRight w:val="0"/>
                  <w:marTop w:val="0"/>
                  <w:marBottom w:val="0"/>
                  <w:divBdr>
                    <w:top w:val="none" w:sz="0" w:space="0" w:color="auto"/>
                    <w:left w:val="none" w:sz="0" w:space="0" w:color="auto"/>
                    <w:bottom w:val="none" w:sz="0" w:space="0" w:color="auto"/>
                    <w:right w:val="none" w:sz="0" w:space="0" w:color="auto"/>
                  </w:divBdr>
                  <w:divsChild>
                    <w:div w:id="4238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79998">
      <w:bodyDiv w:val="1"/>
      <w:marLeft w:val="0"/>
      <w:marRight w:val="0"/>
      <w:marTop w:val="0"/>
      <w:marBottom w:val="0"/>
      <w:divBdr>
        <w:top w:val="none" w:sz="0" w:space="0" w:color="auto"/>
        <w:left w:val="none" w:sz="0" w:space="0" w:color="auto"/>
        <w:bottom w:val="none" w:sz="0" w:space="0" w:color="auto"/>
        <w:right w:val="none" w:sz="0" w:space="0" w:color="auto"/>
      </w:divBdr>
      <w:divsChild>
        <w:div w:id="1008409617">
          <w:marLeft w:val="0"/>
          <w:marRight w:val="0"/>
          <w:marTop w:val="0"/>
          <w:marBottom w:val="0"/>
          <w:divBdr>
            <w:top w:val="none" w:sz="0" w:space="0" w:color="auto"/>
            <w:left w:val="none" w:sz="0" w:space="0" w:color="auto"/>
            <w:bottom w:val="none" w:sz="0" w:space="0" w:color="auto"/>
            <w:right w:val="none" w:sz="0" w:space="0" w:color="auto"/>
          </w:divBdr>
          <w:divsChild>
            <w:div w:id="980615717">
              <w:marLeft w:val="0"/>
              <w:marRight w:val="0"/>
              <w:marTop w:val="0"/>
              <w:marBottom w:val="0"/>
              <w:divBdr>
                <w:top w:val="none" w:sz="0" w:space="0" w:color="auto"/>
                <w:left w:val="none" w:sz="0" w:space="0" w:color="auto"/>
                <w:bottom w:val="none" w:sz="0" w:space="0" w:color="auto"/>
                <w:right w:val="none" w:sz="0" w:space="0" w:color="auto"/>
              </w:divBdr>
              <w:divsChild>
                <w:div w:id="691685729">
                  <w:marLeft w:val="0"/>
                  <w:marRight w:val="0"/>
                  <w:marTop w:val="0"/>
                  <w:marBottom w:val="0"/>
                  <w:divBdr>
                    <w:top w:val="none" w:sz="0" w:space="0" w:color="auto"/>
                    <w:left w:val="none" w:sz="0" w:space="0" w:color="auto"/>
                    <w:bottom w:val="none" w:sz="0" w:space="0" w:color="auto"/>
                    <w:right w:val="none" w:sz="0" w:space="0" w:color="auto"/>
                  </w:divBdr>
                  <w:divsChild>
                    <w:div w:id="125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7316">
      <w:bodyDiv w:val="1"/>
      <w:marLeft w:val="0"/>
      <w:marRight w:val="0"/>
      <w:marTop w:val="0"/>
      <w:marBottom w:val="0"/>
      <w:divBdr>
        <w:top w:val="none" w:sz="0" w:space="0" w:color="auto"/>
        <w:left w:val="none" w:sz="0" w:space="0" w:color="auto"/>
        <w:bottom w:val="none" w:sz="0" w:space="0" w:color="auto"/>
        <w:right w:val="none" w:sz="0" w:space="0" w:color="auto"/>
      </w:divBdr>
      <w:divsChild>
        <w:div w:id="1968008051">
          <w:marLeft w:val="0"/>
          <w:marRight w:val="0"/>
          <w:marTop w:val="0"/>
          <w:marBottom w:val="0"/>
          <w:divBdr>
            <w:top w:val="none" w:sz="0" w:space="0" w:color="auto"/>
            <w:left w:val="none" w:sz="0" w:space="0" w:color="auto"/>
            <w:bottom w:val="none" w:sz="0" w:space="0" w:color="auto"/>
            <w:right w:val="none" w:sz="0" w:space="0" w:color="auto"/>
          </w:divBdr>
          <w:divsChild>
            <w:div w:id="590431760">
              <w:marLeft w:val="0"/>
              <w:marRight w:val="0"/>
              <w:marTop w:val="0"/>
              <w:marBottom w:val="0"/>
              <w:divBdr>
                <w:top w:val="none" w:sz="0" w:space="0" w:color="auto"/>
                <w:left w:val="none" w:sz="0" w:space="0" w:color="auto"/>
                <w:bottom w:val="none" w:sz="0" w:space="0" w:color="auto"/>
                <w:right w:val="none" w:sz="0" w:space="0" w:color="auto"/>
              </w:divBdr>
              <w:divsChild>
                <w:div w:id="1866016318">
                  <w:marLeft w:val="0"/>
                  <w:marRight w:val="0"/>
                  <w:marTop w:val="0"/>
                  <w:marBottom w:val="0"/>
                  <w:divBdr>
                    <w:top w:val="none" w:sz="0" w:space="0" w:color="auto"/>
                    <w:left w:val="none" w:sz="0" w:space="0" w:color="auto"/>
                    <w:bottom w:val="none" w:sz="0" w:space="0" w:color="auto"/>
                    <w:right w:val="none" w:sz="0" w:space="0" w:color="auto"/>
                  </w:divBdr>
                  <w:divsChild>
                    <w:div w:id="2076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9932">
      <w:bodyDiv w:val="1"/>
      <w:marLeft w:val="0"/>
      <w:marRight w:val="0"/>
      <w:marTop w:val="0"/>
      <w:marBottom w:val="0"/>
      <w:divBdr>
        <w:top w:val="none" w:sz="0" w:space="0" w:color="auto"/>
        <w:left w:val="none" w:sz="0" w:space="0" w:color="auto"/>
        <w:bottom w:val="none" w:sz="0" w:space="0" w:color="auto"/>
        <w:right w:val="none" w:sz="0" w:space="0" w:color="auto"/>
      </w:divBdr>
      <w:divsChild>
        <w:div w:id="2044555244">
          <w:marLeft w:val="0"/>
          <w:marRight w:val="0"/>
          <w:marTop w:val="0"/>
          <w:marBottom w:val="0"/>
          <w:divBdr>
            <w:top w:val="none" w:sz="0" w:space="0" w:color="auto"/>
            <w:left w:val="none" w:sz="0" w:space="0" w:color="auto"/>
            <w:bottom w:val="none" w:sz="0" w:space="0" w:color="auto"/>
            <w:right w:val="none" w:sz="0" w:space="0" w:color="auto"/>
          </w:divBdr>
          <w:divsChild>
            <w:div w:id="598685569">
              <w:marLeft w:val="0"/>
              <w:marRight w:val="0"/>
              <w:marTop w:val="0"/>
              <w:marBottom w:val="0"/>
              <w:divBdr>
                <w:top w:val="none" w:sz="0" w:space="0" w:color="auto"/>
                <w:left w:val="none" w:sz="0" w:space="0" w:color="auto"/>
                <w:bottom w:val="none" w:sz="0" w:space="0" w:color="auto"/>
                <w:right w:val="none" w:sz="0" w:space="0" w:color="auto"/>
              </w:divBdr>
              <w:divsChild>
                <w:div w:id="4305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3995">
      <w:bodyDiv w:val="1"/>
      <w:marLeft w:val="0"/>
      <w:marRight w:val="0"/>
      <w:marTop w:val="0"/>
      <w:marBottom w:val="0"/>
      <w:divBdr>
        <w:top w:val="none" w:sz="0" w:space="0" w:color="auto"/>
        <w:left w:val="none" w:sz="0" w:space="0" w:color="auto"/>
        <w:bottom w:val="none" w:sz="0" w:space="0" w:color="auto"/>
        <w:right w:val="none" w:sz="0" w:space="0" w:color="auto"/>
      </w:divBdr>
      <w:divsChild>
        <w:div w:id="254631871">
          <w:marLeft w:val="0"/>
          <w:marRight w:val="0"/>
          <w:marTop w:val="0"/>
          <w:marBottom w:val="0"/>
          <w:divBdr>
            <w:top w:val="none" w:sz="0" w:space="0" w:color="auto"/>
            <w:left w:val="none" w:sz="0" w:space="0" w:color="auto"/>
            <w:bottom w:val="none" w:sz="0" w:space="0" w:color="auto"/>
            <w:right w:val="none" w:sz="0" w:space="0" w:color="auto"/>
          </w:divBdr>
          <w:divsChild>
            <w:div w:id="1528249705">
              <w:marLeft w:val="0"/>
              <w:marRight w:val="0"/>
              <w:marTop w:val="0"/>
              <w:marBottom w:val="0"/>
              <w:divBdr>
                <w:top w:val="none" w:sz="0" w:space="0" w:color="auto"/>
                <w:left w:val="none" w:sz="0" w:space="0" w:color="auto"/>
                <w:bottom w:val="none" w:sz="0" w:space="0" w:color="auto"/>
                <w:right w:val="none" w:sz="0" w:space="0" w:color="auto"/>
              </w:divBdr>
              <w:divsChild>
                <w:div w:id="40330633">
                  <w:marLeft w:val="0"/>
                  <w:marRight w:val="0"/>
                  <w:marTop w:val="0"/>
                  <w:marBottom w:val="0"/>
                  <w:divBdr>
                    <w:top w:val="none" w:sz="0" w:space="0" w:color="auto"/>
                    <w:left w:val="none" w:sz="0" w:space="0" w:color="auto"/>
                    <w:bottom w:val="none" w:sz="0" w:space="0" w:color="auto"/>
                    <w:right w:val="none" w:sz="0" w:space="0" w:color="auto"/>
                  </w:divBdr>
                  <w:divsChild>
                    <w:div w:id="2057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10678">
      <w:bodyDiv w:val="1"/>
      <w:marLeft w:val="0"/>
      <w:marRight w:val="0"/>
      <w:marTop w:val="0"/>
      <w:marBottom w:val="0"/>
      <w:divBdr>
        <w:top w:val="none" w:sz="0" w:space="0" w:color="auto"/>
        <w:left w:val="none" w:sz="0" w:space="0" w:color="auto"/>
        <w:bottom w:val="none" w:sz="0" w:space="0" w:color="auto"/>
        <w:right w:val="none" w:sz="0" w:space="0" w:color="auto"/>
      </w:divBdr>
      <w:divsChild>
        <w:div w:id="651720141">
          <w:marLeft w:val="0"/>
          <w:marRight w:val="0"/>
          <w:marTop w:val="0"/>
          <w:marBottom w:val="0"/>
          <w:divBdr>
            <w:top w:val="none" w:sz="0" w:space="0" w:color="auto"/>
            <w:left w:val="none" w:sz="0" w:space="0" w:color="auto"/>
            <w:bottom w:val="none" w:sz="0" w:space="0" w:color="auto"/>
            <w:right w:val="none" w:sz="0" w:space="0" w:color="auto"/>
          </w:divBdr>
          <w:divsChild>
            <w:div w:id="511844385">
              <w:marLeft w:val="0"/>
              <w:marRight w:val="0"/>
              <w:marTop w:val="0"/>
              <w:marBottom w:val="0"/>
              <w:divBdr>
                <w:top w:val="none" w:sz="0" w:space="0" w:color="auto"/>
                <w:left w:val="none" w:sz="0" w:space="0" w:color="auto"/>
                <w:bottom w:val="none" w:sz="0" w:space="0" w:color="auto"/>
                <w:right w:val="none" w:sz="0" w:space="0" w:color="auto"/>
              </w:divBdr>
              <w:divsChild>
                <w:div w:id="1734347377">
                  <w:marLeft w:val="0"/>
                  <w:marRight w:val="0"/>
                  <w:marTop w:val="0"/>
                  <w:marBottom w:val="0"/>
                  <w:divBdr>
                    <w:top w:val="none" w:sz="0" w:space="0" w:color="auto"/>
                    <w:left w:val="none" w:sz="0" w:space="0" w:color="auto"/>
                    <w:bottom w:val="none" w:sz="0" w:space="0" w:color="auto"/>
                    <w:right w:val="none" w:sz="0" w:space="0" w:color="auto"/>
                  </w:divBdr>
                  <w:divsChild>
                    <w:div w:id="15093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11027">
      <w:bodyDiv w:val="1"/>
      <w:marLeft w:val="0"/>
      <w:marRight w:val="0"/>
      <w:marTop w:val="0"/>
      <w:marBottom w:val="0"/>
      <w:divBdr>
        <w:top w:val="none" w:sz="0" w:space="0" w:color="auto"/>
        <w:left w:val="none" w:sz="0" w:space="0" w:color="auto"/>
        <w:bottom w:val="none" w:sz="0" w:space="0" w:color="auto"/>
        <w:right w:val="none" w:sz="0" w:space="0" w:color="auto"/>
      </w:divBdr>
      <w:divsChild>
        <w:div w:id="635451652">
          <w:marLeft w:val="0"/>
          <w:marRight w:val="0"/>
          <w:marTop w:val="0"/>
          <w:marBottom w:val="0"/>
          <w:divBdr>
            <w:top w:val="none" w:sz="0" w:space="0" w:color="auto"/>
            <w:left w:val="none" w:sz="0" w:space="0" w:color="auto"/>
            <w:bottom w:val="none" w:sz="0" w:space="0" w:color="auto"/>
            <w:right w:val="none" w:sz="0" w:space="0" w:color="auto"/>
          </w:divBdr>
          <w:divsChild>
            <w:div w:id="941189088">
              <w:marLeft w:val="0"/>
              <w:marRight w:val="0"/>
              <w:marTop w:val="0"/>
              <w:marBottom w:val="0"/>
              <w:divBdr>
                <w:top w:val="none" w:sz="0" w:space="0" w:color="auto"/>
                <w:left w:val="none" w:sz="0" w:space="0" w:color="auto"/>
                <w:bottom w:val="none" w:sz="0" w:space="0" w:color="auto"/>
                <w:right w:val="none" w:sz="0" w:space="0" w:color="auto"/>
              </w:divBdr>
              <w:divsChild>
                <w:div w:id="1240677779">
                  <w:marLeft w:val="0"/>
                  <w:marRight w:val="0"/>
                  <w:marTop w:val="0"/>
                  <w:marBottom w:val="0"/>
                  <w:divBdr>
                    <w:top w:val="none" w:sz="0" w:space="0" w:color="auto"/>
                    <w:left w:val="none" w:sz="0" w:space="0" w:color="auto"/>
                    <w:bottom w:val="none" w:sz="0" w:space="0" w:color="auto"/>
                    <w:right w:val="none" w:sz="0" w:space="0" w:color="auto"/>
                  </w:divBdr>
                  <w:divsChild>
                    <w:div w:id="11990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2994">
      <w:bodyDiv w:val="1"/>
      <w:marLeft w:val="0"/>
      <w:marRight w:val="0"/>
      <w:marTop w:val="0"/>
      <w:marBottom w:val="0"/>
      <w:divBdr>
        <w:top w:val="none" w:sz="0" w:space="0" w:color="auto"/>
        <w:left w:val="none" w:sz="0" w:space="0" w:color="auto"/>
        <w:bottom w:val="none" w:sz="0" w:space="0" w:color="auto"/>
        <w:right w:val="none" w:sz="0" w:space="0" w:color="auto"/>
      </w:divBdr>
      <w:divsChild>
        <w:div w:id="406149205">
          <w:marLeft w:val="0"/>
          <w:marRight w:val="0"/>
          <w:marTop w:val="0"/>
          <w:marBottom w:val="0"/>
          <w:divBdr>
            <w:top w:val="none" w:sz="0" w:space="0" w:color="auto"/>
            <w:left w:val="none" w:sz="0" w:space="0" w:color="auto"/>
            <w:bottom w:val="none" w:sz="0" w:space="0" w:color="auto"/>
            <w:right w:val="none" w:sz="0" w:space="0" w:color="auto"/>
          </w:divBdr>
          <w:divsChild>
            <w:div w:id="1534926570">
              <w:marLeft w:val="0"/>
              <w:marRight w:val="0"/>
              <w:marTop w:val="0"/>
              <w:marBottom w:val="0"/>
              <w:divBdr>
                <w:top w:val="none" w:sz="0" w:space="0" w:color="auto"/>
                <w:left w:val="none" w:sz="0" w:space="0" w:color="auto"/>
                <w:bottom w:val="none" w:sz="0" w:space="0" w:color="auto"/>
                <w:right w:val="none" w:sz="0" w:space="0" w:color="auto"/>
              </w:divBdr>
              <w:divsChild>
                <w:div w:id="1958559527">
                  <w:marLeft w:val="0"/>
                  <w:marRight w:val="0"/>
                  <w:marTop w:val="0"/>
                  <w:marBottom w:val="0"/>
                  <w:divBdr>
                    <w:top w:val="none" w:sz="0" w:space="0" w:color="auto"/>
                    <w:left w:val="none" w:sz="0" w:space="0" w:color="auto"/>
                    <w:bottom w:val="none" w:sz="0" w:space="0" w:color="auto"/>
                    <w:right w:val="none" w:sz="0" w:space="0" w:color="auto"/>
                  </w:divBdr>
                  <w:divsChild>
                    <w:div w:id="17950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8214">
      <w:bodyDiv w:val="1"/>
      <w:marLeft w:val="0"/>
      <w:marRight w:val="0"/>
      <w:marTop w:val="0"/>
      <w:marBottom w:val="0"/>
      <w:divBdr>
        <w:top w:val="none" w:sz="0" w:space="0" w:color="auto"/>
        <w:left w:val="none" w:sz="0" w:space="0" w:color="auto"/>
        <w:bottom w:val="none" w:sz="0" w:space="0" w:color="auto"/>
        <w:right w:val="none" w:sz="0" w:space="0" w:color="auto"/>
      </w:divBdr>
      <w:divsChild>
        <w:div w:id="250284912">
          <w:marLeft w:val="0"/>
          <w:marRight w:val="0"/>
          <w:marTop w:val="0"/>
          <w:marBottom w:val="0"/>
          <w:divBdr>
            <w:top w:val="none" w:sz="0" w:space="0" w:color="auto"/>
            <w:left w:val="none" w:sz="0" w:space="0" w:color="auto"/>
            <w:bottom w:val="none" w:sz="0" w:space="0" w:color="auto"/>
            <w:right w:val="none" w:sz="0" w:space="0" w:color="auto"/>
          </w:divBdr>
          <w:divsChild>
            <w:div w:id="319575333">
              <w:marLeft w:val="0"/>
              <w:marRight w:val="0"/>
              <w:marTop w:val="0"/>
              <w:marBottom w:val="0"/>
              <w:divBdr>
                <w:top w:val="none" w:sz="0" w:space="0" w:color="auto"/>
                <w:left w:val="none" w:sz="0" w:space="0" w:color="auto"/>
                <w:bottom w:val="none" w:sz="0" w:space="0" w:color="auto"/>
                <w:right w:val="none" w:sz="0" w:space="0" w:color="auto"/>
              </w:divBdr>
              <w:divsChild>
                <w:div w:id="111097033">
                  <w:marLeft w:val="0"/>
                  <w:marRight w:val="0"/>
                  <w:marTop w:val="0"/>
                  <w:marBottom w:val="0"/>
                  <w:divBdr>
                    <w:top w:val="none" w:sz="0" w:space="0" w:color="auto"/>
                    <w:left w:val="none" w:sz="0" w:space="0" w:color="auto"/>
                    <w:bottom w:val="none" w:sz="0" w:space="0" w:color="auto"/>
                    <w:right w:val="none" w:sz="0" w:space="0" w:color="auto"/>
                  </w:divBdr>
                  <w:divsChild>
                    <w:div w:id="7506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913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792">
          <w:marLeft w:val="0"/>
          <w:marRight w:val="0"/>
          <w:marTop w:val="0"/>
          <w:marBottom w:val="0"/>
          <w:divBdr>
            <w:top w:val="none" w:sz="0" w:space="0" w:color="auto"/>
            <w:left w:val="none" w:sz="0" w:space="0" w:color="auto"/>
            <w:bottom w:val="none" w:sz="0" w:space="0" w:color="auto"/>
            <w:right w:val="none" w:sz="0" w:space="0" w:color="auto"/>
          </w:divBdr>
          <w:divsChild>
            <w:div w:id="728915597">
              <w:marLeft w:val="0"/>
              <w:marRight w:val="0"/>
              <w:marTop w:val="0"/>
              <w:marBottom w:val="0"/>
              <w:divBdr>
                <w:top w:val="none" w:sz="0" w:space="0" w:color="auto"/>
                <w:left w:val="none" w:sz="0" w:space="0" w:color="auto"/>
                <w:bottom w:val="none" w:sz="0" w:space="0" w:color="auto"/>
                <w:right w:val="none" w:sz="0" w:space="0" w:color="auto"/>
              </w:divBdr>
              <w:divsChild>
                <w:div w:id="1641496998">
                  <w:marLeft w:val="0"/>
                  <w:marRight w:val="0"/>
                  <w:marTop w:val="0"/>
                  <w:marBottom w:val="0"/>
                  <w:divBdr>
                    <w:top w:val="none" w:sz="0" w:space="0" w:color="auto"/>
                    <w:left w:val="none" w:sz="0" w:space="0" w:color="auto"/>
                    <w:bottom w:val="none" w:sz="0" w:space="0" w:color="auto"/>
                    <w:right w:val="none" w:sz="0" w:space="0" w:color="auto"/>
                  </w:divBdr>
                  <w:divsChild>
                    <w:div w:id="17148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18877">
      <w:bodyDiv w:val="1"/>
      <w:marLeft w:val="0"/>
      <w:marRight w:val="0"/>
      <w:marTop w:val="0"/>
      <w:marBottom w:val="0"/>
      <w:divBdr>
        <w:top w:val="none" w:sz="0" w:space="0" w:color="auto"/>
        <w:left w:val="none" w:sz="0" w:space="0" w:color="auto"/>
        <w:bottom w:val="none" w:sz="0" w:space="0" w:color="auto"/>
        <w:right w:val="none" w:sz="0" w:space="0" w:color="auto"/>
      </w:divBdr>
      <w:divsChild>
        <w:div w:id="1649092853">
          <w:marLeft w:val="0"/>
          <w:marRight w:val="0"/>
          <w:marTop w:val="0"/>
          <w:marBottom w:val="0"/>
          <w:divBdr>
            <w:top w:val="none" w:sz="0" w:space="0" w:color="auto"/>
            <w:left w:val="none" w:sz="0" w:space="0" w:color="auto"/>
            <w:bottom w:val="none" w:sz="0" w:space="0" w:color="auto"/>
            <w:right w:val="none" w:sz="0" w:space="0" w:color="auto"/>
          </w:divBdr>
          <w:divsChild>
            <w:div w:id="777337436">
              <w:marLeft w:val="0"/>
              <w:marRight w:val="0"/>
              <w:marTop w:val="0"/>
              <w:marBottom w:val="0"/>
              <w:divBdr>
                <w:top w:val="none" w:sz="0" w:space="0" w:color="auto"/>
                <w:left w:val="none" w:sz="0" w:space="0" w:color="auto"/>
                <w:bottom w:val="none" w:sz="0" w:space="0" w:color="auto"/>
                <w:right w:val="none" w:sz="0" w:space="0" w:color="auto"/>
              </w:divBdr>
              <w:divsChild>
                <w:div w:id="1883980162">
                  <w:marLeft w:val="0"/>
                  <w:marRight w:val="0"/>
                  <w:marTop w:val="0"/>
                  <w:marBottom w:val="0"/>
                  <w:divBdr>
                    <w:top w:val="none" w:sz="0" w:space="0" w:color="auto"/>
                    <w:left w:val="none" w:sz="0" w:space="0" w:color="auto"/>
                    <w:bottom w:val="none" w:sz="0" w:space="0" w:color="auto"/>
                    <w:right w:val="none" w:sz="0" w:space="0" w:color="auto"/>
                  </w:divBdr>
                  <w:divsChild>
                    <w:div w:id="415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774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83">
          <w:marLeft w:val="0"/>
          <w:marRight w:val="0"/>
          <w:marTop w:val="0"/>
          <w:marBottom w:val="0"/>
          <w:divBdr>
            <w:top w:val="none" w:sz="0" w:space="0" w:color="auto"/>
            <w:left w:val="none" w:sz="0" w:space="0" w:color="auto"/>
            <w:bottom w:val="none" w:sz="0" w:space="0" w:color="auto"/>
            <w:right w:val="none" w:sz="0" w:space="0" w:color="auto"/>
          </w:divBdr>
          <w:divsChild>
            <w:div w:id="735473040">
              <w:marLeft w:val="0"/>
              <w:marRight w:val="0"/>
              <w:marTop w:val="0"/>
              <w:marBottom w:val="0"/>
              <w:divBdr>
                <w:top w:val="none" w:sz="0" w:space="0" w:color="auto"/>
                <w:left w:val="none" w:sz="0" w:space="0" w:color="auto"/>
                <w:bottom w:val="none" w:sz="0" w:space="0" w:color="auto"/>
                <w:right w:val="none" w:sz="0" w:space="0" w:color="auto"/>
              </w:divBdr>
              <w:divsChild>
                <w:div w:id="1786340333">
                  <w:marLeft w:val="0"/>
                  <w:marRight w:val="0"/>
                  <w:marTop w:val="0"/>
                  <w:marBottom w:val="0"/>
                  <w:divBdr>
                    <w:top w:val="none" w:sz="0" w:space="0" w:color="auto"/>
                    <w:left w:val="none" w:sz="0" w:space="0" w:color="auto"/>
                    <w:bottom w:val="none" w:sz="0" w:space="0" w:color="auto"/>
                    <w:right w:val="none" w:sz="0" w:space="0" w:color="auto"/>
                  </w:divBdr>
                  <w:divsChild>
                    <w:div w:id="2515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48841">
      <w:bodyDiv w:val="1"/>
      <w:marLeft w:val="0"/>
      <w:marRight w:val="0"/>
      <w:marTop w:val="0"/>
      <w:marBottom w:val="0"/>
      <w:divBdr>
        <w:top w:val="none" w:sz="0" w:space="0" w:color="auto"/>
        <w:left w:val="none" w:sz="0" w:space="0" w:color="auto"/>
        <w:bottom w:val="none" w:sz="0" w:space="0" w:color="auto"/>
        <w:right w:val="none" w:sz="0" w:space="0" w:color="auto"/>
      </w:divBdr>
      <w:divsChild>
        <w:div w:id="906963503">
          <w:marLeft w:val="0"/>
          <w:marRight w:val="0"/>
          <w:marTop w:val="0"/>
          <w:marBottom w:val="0"/>
          <w:divBdr>
            <w:top w:val="none" w:sz="0" w:space="0" w:color="auto"/>
            <w:left w:val="none" w:sz="0" w:space="0" w:color="auto"/>
            <w:bottom w:val="none" w:sz="0" w:space="0" w:color="auto"/>
            <w:right w:val="none" w:sz="0" w:space="0" w:color="auto"/>
          </w:divBdr>
          <w:divsChild>
            <w:div w:id="308286647">
              <w:marLeft w:val="0"/>
              <w:marRight w:val="0"/>
              <w:marTop w:val="0"/>
              <w:marBottom w:val="0"/>
              <w:divBdr>
                <w:top w:val="none" w:sz="0" w:space="0" w:color="auto"/>
                <w:left w:val="none" w:sz="0" w:space="0" w:color="auto"/>
                <w:bottom w:val="none" w:sz="0" w:space="0" w:color="auto"/>
                <w:right w:val="none" w:sz="0" w:space="0" w:color="auto"/>
              </w:divBdr>
              <w:divsChild>
                <w:div w:id="836459230">
                  <w:marLeft w:val="0"/>
                  <w:marRight w:val="0"/>
                  <w:marTop w:val="0"/>
                  <w:marBottom w:val="0"/>
                  <w:divBdr>
                    <w:top w:val="none" w:sz="0" w:space="0" w:color="auto"/>
                    <w:left w:val="none" w:sz="0" w:space="0" w:color="auto"/>
                    <w:bottom w:val="none" w:sz="0" w:space="0" w:color="auto"/>
                    <w:right w:val="none" w:sz="0" w:space="0" w:color="auto"/>
                  </w:divBdr>
                  <w:divsChild>
                    <w:div w:id="14508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235112">
      <w:bodyDiv w:val="1"/>
      <w:marLeft w:val="0"/>
      <w:marRight w:val="0"/>
      <w:marTop w:val="0"/>
      <w:marBottom w:val="0"/>
      <w:divBdr>
        <w:top w:val="none" w:sz="0" w:space="0" w:color="auto"/>
        <w:left w:val="none" w:sz="0" w:space="0" w:color="auto"/>
        <w:bottom w:val="none" w:sz="0" w:space="0" w:color="auto"/>
        <w:right w:val="none" w:sz="0" w:space="0" w:color="auto"/>
      </w:divBdr>
      <w:divsChild>
        <w:div w:id="301741256">
          <w:marLeft w:val="0"/>
          <w:marRight w:val="0"/>
          <w:marTop w:val="0"/>
          <w:marBottom w:val="0"/>
          <w:divBdr>
            <w:top w:val="none" w:sz="0" w:space="0" w:color="auto"/>
            <w:left w:val="none" w:sz="0" w:space="0" w:color="auto"/>
            <w:bottom w:val="none" w:sz="0" w:space="0" w:color="auto"/>
            <w:right w:val="none" w:sz="0" w:space="0" w:color="auto"/>
          </w:divBdr>
          <w:divsChild>
            <w:div w:id="1988122460">
              <w:marLeft w:val="0"/>
              <w:marRight w:val="0"/>
              <w:marTop w:val="0"/>
              <w:marBottom w:val="0"/>
              <w:divBdr>
                <w:top w:val="none" w:sz="0" w:space="0" w:color="auto"/>
                <w:left w:val="none" w:sz="0" w:space="0" w:color="auto"/>
                <w:bottom w:val="none" w:sz="0" w:space="0" w:color="auto"/>
                <w:right w:val="none" w:sz="0" w:space="0" w:color="auto"/>
              </w:divBdr>
              <w:divsChild>
                <w:div w:id="1198815801">
                  <w:marLeft w:val="0"/>
                  <w:marRight w:val="0"/>
                  <w:marTop w:val="0"/>
                  <w:marBottom w:val="0"/>
                  <w:divBdr>
                    <w:top w:val="none" w:sz="0" w:space="0" w:color="auto"/>
                    <w:left w:val="none" w:sz="0" w:space="0" w:color="auto"/>
                    <w:bottom w:val="none" w:sz="0" w:space="0" w:color="auto"/>
                    <w:right w:val="none" w:sz="0" w:space="0" w:color="auto"/>
                  </w:divBdr>
                  <w:divsChild>
                    <w:div w:id="19354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83182">
      <w:bodyDiv w:val="1"/>
      <w:marLeft w:val="0"/>
      <w:marRight w:val="0"/>
      <w:marTop w:val="0"/>
      <w:marBottom w:val="0"/>
      <w:divBdr>
        <w:top w:val="none" w:sz="0" w:space="0" w:color="auto"/>
        <w:left w:val="none" w:sz="0" w:space="0" w:color="auto"/>
        <w:bottom w:val="none" w:sz="0" w:space="0" w:color="auto"/>
        <w:right w:val="none" w:sz="0" w:space="0" w:color="auto"/>
      </w:divBdr>
      <w:divsChild>
        <w:div w:id="1175151862">
          <w:marLeft w:val="0"/>
          <w:marRight w:val="0"/>
          <w:marTop w:val="0"/>
          <w:marBottom w:val="0"/>
          <w:divBdr>
            <w:top w:val="none" w:sz="0" w:space="0" w:color="auto"/>
            <w:left w:val="none" w:sz="0" w:space="0" w:color="auto"/>
            <w:bottom w:val="none" w:sz="0" w:space="0" w:color="auto"/>
            <w:right w:val="none" w:sz="0" w:space="0" w:color="auto"/>
          </w:divBdr>
          <w:divsChild>
            <w:div w:id="485980484">
              <w:marLeft w:val="0"/>
              <w:marRight w:val="0"/>
              <w:marTop w:val="0"/>
              <w:marBottom w:val="0"/>
              <w:divBdr>
                <w:top w:val="none" w:sz="0" w:space="0" w:color="auto"/>
                <w:left w:val="none" w:sz="0" w:space="0" w:color="auto"/>
                <w:bottom w:val="none" w:sz="0" w:space="0" w:color="auto"/>
                <w:right w:val="none" w:sz="0" w:space="0" w:color="auto"/>
              </w:divBdr>
              <w:divsChild>
                <w:div w:id="1473332463">
                  <w:marLeft w:val="0"/>
                  <w:marRight w:val="0"/>
                  <w:marTop w:val="0"/>
                  <w:marBottom w:val="0"/>
                  <w:divBdr>
                    <w:top w:val="none" w:sz="0" w:space="0" w:color="auto"/>
                    <w:left w:val="none" w:sz="0" w:space="0" w:color="auto"/>
                    <w:bottom w:val="none" w:sz="0" w:space="0" w:color="auto"/>
                    <w:right w:val="none" w:sz="0" w:space="0" w:color="auto"/>
                  </w:divBdr>
                  <w:divsChild>
                    <w:div w:id="382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331122">
      <w:bodyDiv w:val="1"/>
      <w:marLeft w:val="0"/>
      <w:marRight w:val="0"/>
      <w:marTop w:val="0"/>
      <w:marBottom w:val="0"/>
      <w:divBdr>
        <w:top w:val="none" w:sz="0" w:space="0" w:color="auto"/>
        <w:left w:val="none" w:sz="0" w:space="0" w:color="auto"/>
        <w:bottom w:val="none" w:sz="0" w:space="0" w:color="auto"/>
        <w:right w:val="none" w:sz="0" w:space="0" w:color="auto"/>
      </w:divBdr>
      <w:divsChild>
        <w:div w:id="1455560481">
          <w:marLeft w:val="0"/>
          <w:marRight w:val="0"/>
          <w:marTop w:val="0"/>
          <w:marBottom w:val="0"/>
          <w:divBdr>
            <w:top w:val="none" w:sz="0" w:space="0" w:color="auto"/>
            <w:left w:val="none" w:sz="0" w:space="0" w:color="auto"/>
            <w:bottom w:val="none" w:sz="0" w:space="0" w:color="auto"/>
            <w:right w:val="none" w:sz="0" w:space="0" w:color="auto"/>
          </w:divBdr>
          <w:divsChild>
            <w:div w:id="1227062029">
              <w:marLeft w:val="0"/>
              <w:marRight w:val="0"/>
              <w:marTop w:val="0"/>
              <w:marBottom w:val="0"/>
              <w:divBdr>
                <w:top w:val="none" w:sz="0" w:space="0" w:color="auto"/>
                <w:left w:val="none" w:sz="0" w:space="0" w:color="auto"/>
                <w:bottom w:val="none" w:sz="0" w:space="0" w:color="auto"/>
                <w:right w:val="none" w:sz="0" w:space="0" w:color="auto"/>
              </w:divBdr>
              <w:divsChild>
                <w:div w:id="1900554565">
                  <w:marLeft w:val="0"/>
                  <w:marRight w:val="0"/>
                  <w:marTop w:val="0"/>
                  <w:marBottom w:val="0"/>
                  <w:divBdr>
                    <w:top w:val="none" w:sz="0" w:space="0" w:color="auto"/>
                    <w:left w:val="none" w:sz="0" w:space="0" w:color="auto"/>
                    <w:bottom w:val="none" w:sz="0" w:space="0" w:color="auto"/>
                    <w:right w:val="none" w:sz="0" w:space="0" w:color="auto"/>
                  </w:divBdr>
                  <w:divsChild>
                    <w:div w:id="7431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47961">
      <w:bodyDiv w:val="1"/>
      <w:marLeft w:val="0"/>
      <w:marRight w:val="0"/>
      <w:marTop w:val="0"/>
      <w:marBottom w:val="0"/>
      <w:divBdr>
        <w:top w:val="none" w:sz="0" w:space="0" w:color="auto"/>
        <w:left w:val="none" w:sz="0" w:space="0" w:color="auto"/>
        <w:bottom w:val="none" w:sz="0" w:space="0" w:color="auto"/>
        <w:right w:val="none" w:sz="0" w:space="0" w:color="auto"/>
      </w:divBdr>
      <w:divsChild>
        <w:div w:id="1851722255">
          <w:marLeft w:val="0"/>
          <w:marRight w:val="0"/>
          <w:marTop w:val="0"/>
          <w:marBottom w:val="0"/>
          <w:divBdr>
            <w:top w:val="none" w:sz="0" w:space="0" w:color="auto"/>
            <w:left w:val="none" w:sz="0" w:space="0" w:color="auto"/>
            <w:bottom w:val="none" w:sz="0" w:space="0" w:color="auto"/>
            <w:right w:val="none" w:sz="0" w:space="0" w:color="auto"/>
          </w:divBdr>
          <w:divsChild>
            <w:div w:id="130951567">
              <w:marLeft w:val="0"/>
              <w:marRight w:val="0"/>
              <w:marTop w:val="0"/>
              <w:marBottom w:val="0"/>
              <w:divBdr>
                <w:top w:val="none" w:sz="0" w:space="0" w:color="auto"/>
                <w:left w:val="none" w:sz="0" w:space="0" w:color="auto"/>
                <w:bottom w:val="none" w:sz="0" w:space="0" w:color="auto"/>
                <w:right w:val="none" w:sz="0" w:space="0" w:color="auto"/>
              </w:divBdr>
              <w:divsChild>
                <w:div w:id="768425118">
                  <w:marLeft w:val="0"/>
                  <w:marRight w:val="0"/>
                  <w:marTop w:val="0"/>
                  <w:marBottom w:val="0"/>
                  <w:divBdr>
                    <w:top w:val="none" w:sz="0" w:space="0" w:color="auto"/>
                    <w:left w:val="none" w:sz="0" w:space="0" w:color="auto"/>
                    <w:bottom w:val="none" w:sz="0" w:space="0" w:color="auto"/>
                    <w:right w:val="none" w:sz="0" w:space="0" w:color="auto"/>
                  </w:divBdr>
                  <w:divsChild>
                    <w:div w:id="16450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5380">
      <w:bodyDiv w:val="1"/>
      <w:marLeft w:val="0"/>
      <w:marRight w:val="0"/>
      <w:marTop w:val="0"/>
      <w:marBottom w:val="0"/>
      <w:divBdr>
        <w:top w:val="none" w:sz="0" w:space="0" w:color="auto"/>
        <w:left w:val="none" w:sz="0" w:space="0" w:color="auto"/>
        <w:bottom w:val="none" w:sz="0" w:space="0" w:color="auto"/>
        <w:right w:val="none" w:sz="0" w:space="0" w:color="auto"/>
      </w:divBdr>
      <w:divsChild>
        <w:div w:id="363559194">
          <w:marLeft w:val="0"/>
          <w:marRight w:val="0"/>
          <w:marTop w:val="0"/>
          <w:marBottom w:val="0"/>
          <w:divBdr>
            <w:top w:val="none" w:sz="0" w:space="0" w:color="auto"/>
            <w:left w:val="none" w:sz="0" w:space="0" w:color="auto"/>
            <w:bottom w:val="none" w:sz="0" w:space="0" w:color="auto"/>
            <w:right w:val="none" w:sz="0" w:space="0" w:color="auto"/>
          </w:divBdr>
          <w:divsChild>
            <w:div w:id="497616804">
              <w:marLeft w:val="0"/>
              <w:marRight w:val="0"/>
              <w:marTop w:val="0"/>
              <w:marBottom w:val="0"/>
              <w:divBdr>
                <w:top w:val="none" w:sz="0" w:space="0" w:color="auto"/>
                <w:left w:val="none" w:sz="0" w:space="0" w:color="auto"/>
                <w:bottom w:val="none" w:sz="0" w:space="0" w:color="auto"/>
                <w:right w:val="none" w:sz="0" w:space="0" w:color="auto"/>
              </w:divBdr>
              <w:divsChild>
                <w:div w:id="571892420">
                  <w:marLeft w:val="0"/>
                  <w:marRight w:val="0"/>
                  <w:marTop w:val="0"/>
                  <w:marBottom w:val="0"/>
                  <w:divBdr>
                    <w:top w:val="none" w:sz="0" w:space="0" w:color="auto"/>
                    <w:left w:val="none" w:sz="0" w:space="0" w:color="auto"/>
                    <w:bottom w:val="none" w:sz="0" w:space="0" w:color="auto"/>
                    <w:right w:val="none" w:sz="0" w:space="0" w:color="auto"/>
                  </w:divBdr>
                  <w:divsChild>
                    <w:div w:id="17564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89277">
      <w:bodyDiv w:val="1"/>
      <w:marLeft w:val="0"/>
      <w:marRight w:val="0"/>
      <w:marTop w:val="0"/>
      <w:marBottom w:val="0"/>
      <w:divBdr>
        <w:top w:val="none" w:sz="0" w:space="0" w:color="auto"/>
        <w:left w:val="none" w:sz="0" w:space="0" w:color="auto"/>
        <w:bottom w:val="none" w:sz="0" w:space="0" w:color="auto"/>
        <w:right w:val="none" w:sz="0" w:space="0" w:color="auto"/>
      </w:divBdr>
      <w:divsChild>
        <w:div w:id="262299527">
          <w:marLeft w:val="0"/>
          <w:marRight w:val="0"/>
          <w:marTop w:val="0"/>
          <w:marBottom w:val="0"/>
          <w:divBdr>
            <w:top w:val="none" w:sz="0" w:space="0" w:color="auto"/>
            <w:left w:val="none" w:sz="0" w:space="0" w:color="auto"/>
            <w:bottom w:val="none" w:sz="0" w:space="0" w:color="auto"/>
            <w:right w:val="none" w:sz="0" w:space="0" w:color="auto"/>
          </w:divBdr>
          <w:divsChild>
            <w:div w:id="1212886530">
              <w:marLeft w:val="0"/>
              <w:marRight w:val="0"/>
              <w:marTop w:val="0"/>
              <w:marBottom w:val="0"/>
              <w:divBdr>
                <w:top w:val="none" w:sz="0" w:space="0" w:color="auto"/>
                <w:left w:val="none" w:sz="0" w:space="0" w:color="auto"/>
                <w:bottom w:val="none" w:sz="0" w:space="0" w:color="auto"/>
                <w:right w:val="none" w:sz="0" w:space="0" w:color="auto"/>
              </w:divBdr>
              <w:divsChild>
                <w:div w:id="1875384347">
                  <w:marLeft w:val="0"/>
                  <w:marRight w:val="0"/>
                  <w:marTop w:val="0"/>
                  <w:marBottom w:val="0"/>
                  <w:divBdr>
                    <w:top w:val="none" w:sz="0" w:space="0" w:color="auto"/>
                    <w:left w:val="none" w:sz="0" w:space="0" w:color="auto"/>
                    <w:bottom w:val="none" w:sz="0" w:space="0" w:color="auto"/>
                    <w:right w:val="none" w:sz="0" w:space="0" w:color="auto"/>
                  </w:divBdr>
                  <w:divsChild>
                    <w:div w:id="1343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09200">
      <w:bodyDiv w:val="1"/>
      <w:marLeft w:val="0"/>
      <w:marRight w:val="0"/>
      <w:marTop w:val="0"/>
      <w:marBottom w:val="0"/>
      <w:divBdr>
        <w:top w:val="none" w:sz="0" w:space="0" w:color="auto"/>
        <w:left w:val="none" w:sz="0" w:space="0" w:color="auto"/>
        <w:bottom w:val="none" w:sz="0" w:space="0" w:color="auto"/>
        <w:right w:val="none" w:sz="0" w:space="0" w:color="auto"/>
      </w:divBdr>
      <w:divsChild>
        <w:div w:id="765612398">
          <w:marLeft w:val="0"/>
          <w:marRight w:val="0"/>
          <w:marTop w:val="0"/>
          <w:marBottom w:val="0"/>
          <w:divBdr>
            <w:top w:val="none" w:sz="0" w:space="0" w:color="auto"/>
            <w:left w:val="none" w:sz="0" w:space="0" w:color="auto"/>
            <w:bottom w:val="none" w:sz="0" w:space="0" w:color="auto"/>
            <w:right w:val="none" w:sz="0" w:space="0" w:color="auto"/>
          </w:divBdr>
          <w:divsChild>
            <w:div w:id="521012489">
              <w:marLeft w:val="0"/>
              <w:marRight w:val="0"/>
              <w:marTop w:val="0"/>
              <w:marBottom w:val="0"/>
              <w:divBdr>
                <w:top w:val="none" w:sz="0" w:space="0" w:color="auto"/>
                <w:left w:val="none" w:sz="0" w:space="0" w:color="auto"/>
                <w:bottom w:val="none" w:sz="0" w:space="0" w:color="auto"/>
                <w:right w:val="none" w:sz="0" w:space="0" w:color="auto"/>
              </w:divBdr>
              <w:divsChild>
                <w:div w:id="948976431">
                  <w:marLeft w:val="0"/>
                  <w:marRight w:val="0"/>
                  <w:marTop w:val="0"/>
                  <w:marBottom w:val="0"/>
                  <w:divBdr>
                    <w:top w:val="none" w:sz="0" w:space="0" w:color="auto"/>
                    <w:left w:val="none" w:sz="0" w:space="0" w:color="auto"/>
                    <w:bottom w:val="none" w:sz="0" w:space="0" w:color="auto"/>
                    <w:right w:val="none" w:sz="0" w:space="0" w:color="auto"/>
                  </w:divBdr>
                  <w:divsChild>
                    <w:div w:id="7984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75481">
      <w:bodyDiv w:val="1"/>
      <w:marLeft w:val="0"/>
      <w:marRight w:val="0"/>
      <w:marTop w:val="0"/>
      <w:marBottom w:val="0"/>
      <w:divBdr>
        <w:top w:val="none" w:sz="0" w:space="0" w:color="auto"/>
        <w:left w:val="none" w:sz="0" w:space="0" w:color="auto"/>
        <w:bottom w:val="none" w:sz="0" w:space="0" w:color="auto"/>
        <w:right w:val="none" w:sz="0" w:space="0" w:color="auto"/>
      </w:divBdr>
      <w:divsChild>
        <w:div w:id="913130254">
          <w:marLeft w:val="0"/>
          <w:marRight w:val="0"/>
          <w:marTop w:val="0"/>
          <w:marBottom w:val="0"/>
          <w:divBdr>
            <w:top w:val="none" w:sz="0" w:space="0" w:color="auto"/>
            <w:left w:val="none" w:sz="0" w:space="0" w:color="auto"/>
            <w:bottom w:val="none" w:sz="0" w:space="0" w:color="auto"/>
            <w:right w:val="none" w:sz="0" w:space="0" w:color="auto"/>
          </w:divBdr>
          <w:divsChild>
            <w:div w:id="358314917">
              <w:marLeft w:val="0"/>
              <w:marRight w:val="0"/>
              <w:marTop w:val="0"/>
              <w:marBottom w:val="0"/>
              <w:divBdr>
                <w:top w:val="none" w:sz="0" w:space="0" w:color="auto"/>
                <w:left w:val="none" w:sz="0" w:space="0" w:color="auto"/>
                <w:bottom w:val="none" w:sz="0" w:space="0" w:color="auto"/>
                <w:right w:val="none" w:sz="0" w:space="0" w:color="auto"/>
              </w:divBdr>
              <w:divsChild>
                <w:div w:id="324406113">
                  <w:marLeft w:val="0"/>
                  <w:marRight w:val="0"/>
                  <w:marTop w:val="0"/>
                  <w:marBottom w:val="0"/>
                  <w:divBdr>
                    <w:top w:val="none" w:sz="0" w:space="0" w:color="auto"/>
                    <w:left w:val="none" w:sz="0" w:space="0" w:color="auto"/>
                    <w:bottom w:val="none" w:sz="0" w:space="0" w:color="auto"/>
                    <w:right w:val="none" w:sz="0" w:space="0" w:color="auto"/>
                  </w:divBdr>
                  <w:divsChild>
                    <w:div w:id="1083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scargervet/Library/Group%20Containers/UBF8T346G9.Office/User%20Content.localized/Templates.localized/Full%20Cover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360AA-D12D-094F-B739-1C13EFF6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Coverage Template.dotx</Template>
  <TotalTime>435</TotalTime>
  <Pages>3</Pages>
  <Words>1164</Words>
  <Characters>5648</Characters>
  <Application>Microsoft Office Word</Application>
  <DocSecurity>0</DocSecurity>
  <Lines>166</Lines>
  <Paragraphs>71</Paragraphs>
  <ScaleCrop>false</ScaleCrop>
  <HeadingPairs>
    <vt:vector size="2" baseType="variant">
      <vt:variant>
        <vt:lpstr>Title</vt:lpstr>
      </vt:variant>
      <vt:variant>
        <vt:i4>1</vt:i4>
      </vt:variant>
    </vt:vector>
  </HeadingPairs>
  <TitlesOfParts>
    <vt:vector size="1" baseType="lpstr">
      <vt:lpstr/>
    </vt:vector>
  </TitlesOfParts>
  <Company>Electric Entertainment</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GERVET</dc:creator>
  <cp:keywords/>
  <dc:description/>
  <cp:lastModifiedBy>Oscar GERVET</cp:lastModifiedBy>
  <cp:revision>1156</cp:revision>
  <dcterms:created xsi:type="dcterms:W3CDTF">2020-05-05T21:51:00Z</dcterms:created>
  <dcterms:modified xsi:type="dcterms:W3CDTF">2020-05-11T18:13:00Z</dcterms:modified>
</cp:coreProperties>
</file>